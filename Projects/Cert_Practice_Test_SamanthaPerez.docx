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F6A" w:rsidRPr="00A54198" w:rsidRDefault="005964E8">
      <w:pPr>
        <w:rPr>
          <w:b/>
        </w:rPr>
      </w:pPr>
      <w:r>
        <w:rPr>
          <w:b/>
        </w:rPr>
        <w:t xml:space="preserve">Lesson 1: </w:t>
      </w:r>
      <w:r w:rsidR="0076479A" w:rsidRPr="00A54198">
        <w:rPr>
          <w:b/>
        </w:rPr>
        <w:t>Introduction to Programming</w:t>
      </w:r>
    </w:p>
    <w:p w:rsidR="004135BB" w:rsidRPr="0035372B" w:rsidRDefault="004135BB"/>
    <w:p w:rsidR="00217249" w:rsidRPr="0035372B" w:rsidRDefault="00217249" w:rsidP="00217249">
      <w:r w:rsidRPr="0035372B">
        <w:t>1.</w:t>
      </w:r>
      <w:r w:rsidR="00D000B4">
        <w:t xml:space="preserve"> </w:t>
      </w:r>
      <w:r w:rsidR="006C121C">
        <w:t xml:space="preserve">You need to gain a better understanding of the solution </w:t>
      </w:r>
      <w:r w:rsidR="00515CD6">
        <w:t>before</w:t>
      </w:r>
      <w:r w:rsidR="006C121C">
        <w:t xml:space="preserve"> writing the program. You </w:t>
      </w:r>
      <w:r w:rsidR="00D51B63">
        <w:t>decide</w:t>
      </w:r>
      <w:r w:rsidR="006C121C">
        <w:t xml:space="preserve"> to develop an algorithm that </w:t>
      </w:r>
      <w:r w:rsidR="00444A9B">
        <w:t xml:space="preserve">lists all necessary steps to perform an operation in the correct order. </w:t>
      </w:r>
      <w:r w:rsidR="00D51B63">
        <w:t xml:space="preserve">Any technique that you use should minimize complexity and ambiguity. </w:t>
      </w:r>
      <w:r w:rsidR="00444A9B">
        <w:t>Which of the following techniques should you use</w:t>
      </w:r>
      <w:r w:rsidRPr="0035372B">
        <w:t>?</w:t>
      </w:r>
    </w:p>
    <w:p w:rsidR="00217249" w:rsidRPr="0035372B" w:rsidRDefault="00217249" w:rsidP="00217249">
      <w:proofErr w:type="gramStart"/>
      <w:r w:rsidRPr="0059662A">
        <w:rPr>
          <w:highlight w:val="yellow"/>
        </w:rPr>
        <w:t>a</w:t>
      </w:r>
      <w:proofErr w:type="gramEnd"/>
      <w:r w:rsidRPr="0059662A">
        <w:rPr>
          <w:highlight w:val="yellow"/>
        </w:rPr>
        <w:t>)</w:t>
      </w:r>
      <w:r w:rsidR="00D000B4" w:rsidRPr="0059662A">
        <w:rPr>
          <w:highlight w:val="yellow"/>
        </w:rPr>
        <w:t xml:space="preserve"> </w:t>
      </w:r>
      <w:r w:rsidR="009D2480" w:rsidRPr="0059662A">
        <w:rPr>
          <w:highlight w:val="yellow"/>
        </w:rPr>
        <w:t>flowchart</w:t>
      </w:r>
    </w:p>
    <w:p w:rsidR="00217249" w:rsidRPr="0035372B" w:rsidRDefault="00217249" w:rsidP="00217249">
      <w:r w:rsidRPr="0035372B">
        <w:t>b)</w:t>
      </w:r>
      <w:r w:rsidR="00D000B4">
        <w:t xml:space="preserve"> </w:t>
      </w:r>
      <w:proofErr w:type="gramStart"/>
      <w:r w:rsidR="009D2480">
        <w:t>decision</w:t>
      </w:r>
      <w:proofErr w:type="gramEnd"/>
      <w:r w:rsidR="009D2480">
        <w:t xml:space="preserve"> table</w:t>
      </w:r>
    </w:p>
    <w:p w:rsidR="00217249" w:rsidRPr="0035372B" w:rsidRDefault="00217249" w:rsidP="00217249">
      <w:r w:rsidRPr="0035372B">
        <w:t xml:space="preserve">c) </w:t>
      </w:r>
      <w:r w:rsidR="009D2480">
        <w:t>C# program</w:t>
      </w:r>
    </w:p>
    <w:p w:rsidR="00217249" w:rsidRPr="0035372B" w:rsidRDefault="00217249" w:rsidP="00217249">
      <w:r w:rsidRPr="0035372B">
        <w:t xml:space="preserve">d) </w:t>
      </w:r>
      <w:r w:rsidR="009D2480">
        <w:t>A paragraph in English</w:t>
      </w:r>
    </w:p>
    <w:p w:rsidR="00217249" w:rsidRPr="0035372B" w:rsidRDefault="00217249" w:rsidP="00217249"/>
    <w:p w:rsidR="008F3F33" w:rsidRPr="0035372B" w:rsidRDefault="008F3F33" w:rsidP="00217249"/>
    <w:p w:rsidR="00217249" w:rsidRPr="0035372B" w:rsidRDefault="00217249" w:rsidP="00217249">
      <w:r w:rsidRPr="0035372B">
        <w:t xml:space="preserve">2. </w:t>
      </w:r>
      <w:r w:rsidR="00E454E1">
        <w:t>Which of the following languages is not considered a high</w:t>
      </w:r>
      <w:r w:rsidR="00515CD6">
        <w:t>-</w:t>
      </w:r>
      <w:r w:rsidR="00E454E1">
        <w:t>level programming language</w:t>
      </w:r>
      <w:r w:rsidRPr="0035372B">
        <w:t>?</w:t>
      </w:r>
    </w:p>
    <w:p w:rsidR="00217249" w:rsidRPr="0035372B" w:rsidRDefault="00217249" w:rsidP="00217249">
      <w:r w:rsidRPr="0035372B">
        <w:t xml:space="preserve">a) </w:t>
      </w:r>
      <w:r w:rsidR="00E454E1">
        <w:t>C#</w:t>
      </w:r>
    </w:p>
    <w:p w:rsidR="00217249" w:rsidRPr="0035372B" w:rsidRDefault="00217249" w:rsidP="00217249">
      <w:r w:rsidRPr="0035372B">
        <w:t xml:space="preserve">b) </w:t>
      </w:r>
      <w:r w:rsidR="00E454E1">
        <w:t>Visual Basic</w:t>
      </w:r>
    </w:p>
    <w:p w:rsidR="00217249" w:rsidRPr="0035372B" w:rsidRDefault="00217249" w:rsidP="00217249">
      <w:r w:rsidRPr="0059662A">
        <w:rPr>
          <w:highlight w:val="yellow"/>
        </w:rPr>
        <w:t xml:space="preserve">c) </w:t>
      </w:r>
      <w:r w:rsidR="00E454E1" w:rsidRPr="0059662A">
        <w:rPr>
          <w:highlight w:val="yellow"/>
        </w:rPr>
        <w:t>Common Intermediate Language</w:t>
      </w:r>
    </w:p>
    <w:p w:rsidR="00217249" w:rsidRPr="0035372B" w:rsidRDefault="00217249" w:rsidP="00217249">
      <w:r w:rsidRPr="0035372B">
        <w:t xml:space="preserve">d) </w:t>
      </w:r>
      <w:r w:rsidR="006C12C5">
        <w:t>C++</w:t>
      </w:r>
    </w:p>
    <w:p w:rsidR="00217249" w:rsidRPr="0035372B" w:rsidRDefault="00217249" w:rsidP="00217249"/>
    <w:p w:rsidR="008F3F33" w:rsidRPr="0035372B" w:rsidRDefault="008F3F33" w:rsidP="00217249"/>
    <w:p w:rsidR="003D6010" w:rsidRDefault="00217249" w:rsidP="00217249">
      <w:r w:rsidRPr="0035372B">
        <w:t xml:space="preserve">3. </w:t>
      </w:r>
      <w:r w:rsidR="003D6010">
        <w:t>You are writing code for a business application by using C#. You write the following statement to declare an array:</w:t>
      </w:r>
    </w:p>
    <w:p w:rsidR="00515CD6" w:rsidRDefault="00515CD6" w:rsidP="00217249"/>
    <w:p w:rsidR="003D6010" w:rsidRPr="008424A8" w:rsidRDefault="003D6010" w:rsidP="00515CD6">
      <w:pPr>
        <w:ind w:left="540"/>
        <w:rPr>
          <w:rStyle w:val="Code"/>
        </w:rPr>
      </w:pPr>
      <w:proofErr w:type="spellStart"/>
      <w:proofErr w:type="gramStart"/>
      <w:r w:rsidRPr="008424A8">
        <w:rPr>
          <w:rStyle w:val="Code"/>
        </w:rPr>
        <w:t>int</w:t>
      </w:r>
      <w:proofErr w:type="spellEnd"/>
      <w:r w:rsidRPr="008424A8">
        <w:rPr>
          <w:rStyle w:val="Code"/>
        </w:rPr>
        <w:t>[</w:t>
      </w:r>
      <w:proofErr w:type="gramEnd"/>
      <w:r w:rsidRPr="008424A8">
        <w:rPr>
          <w:rStyle w:val="Code"/>
        </w:rPr>
        <w:t>] numbers = { 1, 2, 3, 4, 5 };</w:t>
      </w:r>
    </w:p>
    <w:p w:rsidR="00515CD6" w:rsidRDefault="00515CD6" w:rsidP="00217249"/>
    <w:p w:rsidR="00217249" w:rsidRPr="0035372B" w:rsidRDefault="003D6010" w:rsidP="00217249">
      <w:r>
        <w:t>Now, you need to access the second item in this array (the number 2). Which of the following expression should you use</w:t>
      </w:r>
      <w:r w:rsidR="00557CAF" w:rsidRPr="0035372B">
        <w:t>?</w:t>
      </w:r>
    </w:p>
    <w:p w:rsidR="00217249" w:rsidRPr="0035372B" w:rsidRDefault="00217249" w:rsidP="00217249">
      <w:r w:rsidRPr="0035372B">
        <w:t xml:space="preserve">a) </w:t>
      </w:r>
      <w:proofErr w:type="gramStart"/>
      <w:r w:rsidR="00C5693A" w:rsidRPr="00515CD6">
        <w:rPr>
          <w:rStyle w:val="Code"/>
        </w:rPr>
        <w:t>numbers[</w:t>
      </w:r>
      <w:proofErr w:type="gramEnd"/>
      <w:r w:rsidR="00C5693A" w:rsidRPr="00515CD6">
        <w:rPr>
          <w:rStyle w:val="Code"/>
        </w:rPr>
        <w:t>0]</w:t>
      </w:r>
    </w:p>
    <w:p w:rsidR="00217249" w:rsidRPr="0035372B" w:rsidRDefault="00557CAF" w:rsidP="00217249">
      <w:r w:rsidRPr="0059662A">
        <w:rPr>
          <w:highlight w:val="yellow"/>
        </w:rPr>
        <w:t xml:space="preserve">b) </w:t>
      </w:r>
      <w:proofErr w:type="gramStart"/>
      <w:r w:rsidR="00C5693A" w:rsidRPr="0059662A">
        <w:rPr>
          <w:rStyle w:val="Code"/>
          <w:highlight w:val="yellow"/>
        </w:rPr>
        <w:t>numbers[</w:t>
      </w:r>
      <w:proofErr w:type="gramEnd"/>
      <w:r w:rsidR="00C5693A" w:rsidRPr="0059662A">
        <w:rPr>
          <w:rStyle w:val="Code"/>
          <w:highlight w:val="yellow"/>
        </w:rPr>
        <w:t>1]</w:t>
      </w:r>
    </w:p>
    <w:p w:rsidR="00217249" w:rsidRPr="0035372B" w:rsidRDefault="00557CAF" w:rsidP="00217249">
      <w:r w:rsidRPr="0035372B">
        <w:t xml:space="preserve">c) </w:t>
      </w:r>
      <w:proofErr w:type="gramStart"/>
      <w:r w:rsidR="00C5693A" w:rsidRPr="00515CD6">
        <w:rPr>
          <w:rStyle w:val="Code"/>
        </w:rPr>
        <w:t>numbers[</w:t>
      </w:r>
      <w:proofErr w:type="gramEnd"/>
      <w:r w:rsidR="00C5693A" w:rsidRPr="00515CD6">
        <w:rPr>
          <w:rStyle w:val="Code"/>
        </w:rPr>
        <w:t>2]</w:t>
      </w:r>
    </w:p>
    <w:p w:rsidR="00217249" w:rsidRPr="0035372B" w:rsidRDefault="00557CAF" w:rsidP="00217249">
      <w:r w:rsidRPr="0035372B">
        <w:t xml:space="preserve">d) </w:t>
      </w:r>
      <w:proofErr w:type="gramStart"/>
      <w:r w:rsidR="00C5693A" w:rsidRPr="00515CD6">
        <w:rPr>
          <w:rStyle w:val="Code"/>
        </w:rPr>
        <w:t>numbers[</w:t>
      </w:r>
      <w:proofErr w:type="gramEnd"/>
      <w:r w:rsidR="00C5693A" w:rsidRPr="00515CD6">
        <w:rPr>
          <w:rStyle w:val="Code"/>
        </w:rPr>
        <w:t>3]</w:t>
      </w:r>
    </w:p>
    <w:p w:rsidR="00217249" w:rsidRPr="0035372B" w:rsidRDefault="00217249" w:rsidP="00217249"/>
    <w:p w:rsidR="008F3F33" w:rsidRPr="0035372B" w:rsidRDefault="008F3F33"/>
    <w:p w:rsidR="005F540E" w:rsidRDefault="00D651DA" w:rsidP="00D651DA">
      <w:r w:rsidRPr="0035372B">
        <w:t xml:space="preserve">4. </w:t>
      </w:r>
      <w:r w:rsidR="005F540E">
        <w:t>You are developing a C# program. You write the following code:</w:t>
      </w:r>
    </w:p>
    <w:p w:rsidR="005F540E" w:rsidRDefault="005F540E" w:rsidP="00D651DA"/>
    <w:p w:rsidR="005F540E" w:rsidRPr="00DE25EC" w:rsidRDefault="005F540E" w:rsidP="00DE25EC">
      <w:pPr>
        <w:ind w:left="540"/>
        <w:rPr>
          <w:rStyle w:val="Code"/>
        </w:rPr>
      </w:pPr>
      <w:proofErr w:type="spellStart"/>
      <w:proofErr w:type="gramStart"/>
      <w:r w:rsidRPr="00DE25EC">
        <w:rPr>
          <w:rStyle w:val="Code"/>
        </w:rPr>
        <w:t>int</w:t>
      </w:r>
      <w:proofErr w:type="spellEnd"/>
      <w:proofErr w:type="gramEnd"/>
      <w:r w:rsidRPr="00DE25EC">
        <w:rPr>
          <w:rStyle w:val="Code"/>
        </w:rPr>
        <w:t xml:space="preserve"> x = 10;</w:t>
      </w:r>
    </w:p>
    <w:p w:rsidR="005F540E" w:rsidRPr="00DE25EC" w:rsidRDefault="005F540E" w:rsidP="00DE25EC">
      <w:pPr>
        <w:ind w:left="540"/>
        <w:rPr>
          <w:rStyle w:val="Code"/>
        </w:rPr>
      </w:pPr>
      <w:proofErr w:type="spellStart"/>
      <w:proofErr w:type="gramStart"/>
      <w:r w:rsidRPr="00DE25EC">
        <w:rPr>
          <w:rStyle w:val="Code"/>
        </w:rPr>
        <w:t>int</w:t>
      </w:r>
      <w:proofErr w:type="spellEnd"/>
      <w:proofErr w:type="gramEnd"/>
      <w:r w:rsidRPr="00DE25EC">
        <w:rPr>
          <w:rStyle w:val="Code"/>
        </w:rPr>
        <w:t xml:space="preserve"> y = ++x;</w:t>
      </w:r>
    </w:p>
    <w:p w:rsidR="005F540E" w:rsidRPr="00DE25EC" w:rsidRDefault="005F540E" w:rsidP="00DE25EC">
      <w:pPr>
        <w:ind w:left="540"/>
        <w:rPr>
          <w:rStyle w:val="Code"/>
        </w:rPr>
      </w:pPr>
      <w:proofErr w:type="spellStart"/>
      <w:proofErr w:type="gramStart"/>
      <w:r w:rsidRPr="00DE25EC">
        <w:rPr>
          <w:rStyle w:val="Code"/>
        </w:rPr>
        <w:t>int</w:t>
      </w:r>
      <w:proofErr w:type="spellEnd"/>
      <w:proofErr w:type="gramEnd"/>
      <w:r w:rsidRPr="00DE25EC">
        <w:rPr>
          <w:rStyle w:val="Code"/>
        </w:rPr>
        <w:t xml:space="preserve"> z = y++;</w:t>
      </w:r>
    </w:p>
    <w:p w:rsidR="00DE25EC" w:rsidRDefault="00DE25EC" w:rsidP="00D651DA"/>
    <w:p w:rsidR="00D651DA" w:rsidRPr="0035372B" w:rsidRDefault="005F540E" w:rsidP="00D651DA">
      <w:r>
        <w:t xml:space="preserve">What will be the value of the variable </w:t>
      </w:r>
      <w:r w:rsidRPr="00DE25EC">
        <w:rPr>
          <w:rStyle w:val="Code"/>
        </w:rPr>
        <w:t>z</w:t>
      </w:r>
      <w:r>
        <w:t xml:space="preserve"> after all the above statements are executed</w:t>
      </w:r>
      <w:r w:rsidR="00D17EA4" w:rsidRPr="0035372B">
        <w:t>?</w:t>
      </w:r>
    </w:p>
    <w:p w:rsidR="00D651DA" w:rsidRPr="0035372B" w:rsidRDefault="00D651DA" w:rsidP="00D651DA">
      <w:r w:rsidRPr="0035372B">
        <w:t xml:space="preserve">a) </w:t>
      </w:r>
      <w:r w:rsidR="00AD183E">
        <w:t>10</w:t>
      </w:r>
    </w:p>
    <w:p w:rsidR="00D651DA" w:rsidRPr="0035372B" w:rsidRDefault="00D651DA" w:rsidP="00D651DA">
      <w:r w:rsidRPr="00866F8F">
        <w:rPr>
          <w:highlight w:val="yellow"/>
        </w:rPr>
        <w:t xml:space="preserve">b) </w:t>
      </w:r>
      <w:r w:rsidR="00AD183E" w:rsidRPr="00866F8F">
        <w:rPr>
          <w:highlight w:val="yellow"/>
        </w:rPr>
        <w:t>11</w:t>
      </w:r>
    </w:p>
    <w:p w:rsidR="00D651DA" w:rsidRPr="0035372B" w:rsidRDefault="00D651DA" w:rsidP="00D651DA">
      <w:r w:rsidRPr="00866F8F">
        <w:t xml:space="preserve">c) </w:t>
      </w:r>
      <w:r w:rsidR="00AD183E" w:rsidRPr="00866F8F">
        <w:t>12</w:t>
      </w:r>
    </w:p>
    <w:p w:rsidR="00D651DA" w:rsidRPr="0035372B" w:rsidRDefault="00D651DA" w:rsidP="00D651DA">
      <w:r w:rsidRPr="0035372B">
        <w:t xml:space="preserve">d) </w:t>
      </w:r>
      <w:r w:rsidR="00AD183E">
        <w:t>13</w:t>
      </w:r>
    </w:p>
    <w:p w:rsidR="00D651DA" w:rsidRPr="0035372B" w:rsidRDefault="00D651DA" w:rsidP="00D651DA"/>
    <w:p w:rsidR="008F3F33" w:rsidRPr="0035372B" w:rsidRDefault="008F3F33"/>
    <w:p w:rsidR="00893D03" w:rsidRDefault="00893D03">
      <w:r>
        <w:br w:type="page"/>
      </w:r>
    </w:p>
    <w:p w:rsidR="00D651DA" w:rsidRPr="0035372B" w:rsidRDefault="00D651DA" w:rsidP="00D651DA">
      <w:r w:rsidRPr="0035372B">
        <w:lastRenderedPageBreak/>
        <w:t xml:space="preserve">5. </w:t>
      </w:r>
      <w:r w:rsidR="000955C2">
        <w:t xml:space="preserve">You are writing a method named </w:t>
      </w:r>
      <w:proofErr w:type="spellStart"/>
      <w:r w:rsidR="000955C2" w:rsidRPr="00DE25EC">
        <w:rPr>
          <w:rStyle w:val="Code"/>
        </w:rPr>
        <w:t>PrintReport</w:t>
      </w:r>
      <w:proofErr w:type="spellEnd"/>
      <w:r w:rsidR="000955C2">
        <w:t xml:space="preserve"> that doesn’t return a value to the calling code</w:t>
      </w:r>
      <w:r w:rsidR="008D2D81" w:rsidRPr="0035372B">
        <w:t>.</w:t>
      </w:r>
      <w:r w:rsidR="000955C2">
        <w:t xml:space="preserve"> Which keyword should you use in your method declaration to indicate this fact?</w:t>
      </w:r>
    </w:p>
    <w:p w:rsidR="00D651DA" w:rsidRPr="0035372B" w:rsidRDefault="00217249" w:rsidP="00D651DA">
      <w:r w:rsidRPr="0059662A">
        <w:rPr>
          <w:highlight w:val="yellow"/>
        </w:rPr>
        <w:t xml:space="preserve">a) </w:t>
      </w:r>
      <w:proofErr w:type="gramStart"/>
      <w:r w:rsidR="000955C2" w:rsidRPr="0059662A">
        <w:rPr>
          <w:rStyle w:val="Code"/>
          <w:highlight w:val="yellow"/>
        </w:rPr>
        <w:t>void</w:t>
      </w:r>
      <w:proofErr w:type="gramEnd"/>
    </w:p>
    <w:p w:rsidR="00D651DA" w:rsidRPr="0035372B" w:rsidRDefault="00D651DA" w:rsidP="00D651DA">
      <w:r w:rsidRPr="0035372B">
        <w:t xml:space="preserve">b) </w:t>
      </w:r>
      <w:proofErr w:type="gramStart"/>
      <w:r w:rsidR="000955C2" w:rsidRPr="00DE25EC">
        <w:rPr>
          <w:rStyle w:val="Code"/>
        </w:rPr>
        <w:t>private</w:t>
      </w:r>
      <w:proofErr w:type="gramEnd"/>
    </w:p>
    <w:p w:rsidR="00D651DA" w:rsidRPr="0035372B" w:rsidRDefault="00D651DA" w:rsidP="00D651DA">
      <w:r w:rsidRPr="0035372B">
        <w:t xml:space="preserve">c) </w:t>
      </w:r>
      <w:proofErr w:type="spellStart"/>
      <w:proofErr w:type="gramStart"/>
      <w:r w:rsidR="00F83751" w:rsidRPr="00DE25EC">
        <w:rPr>
          <w:rStyle w:val="Code"/>
        </w:rPr>
        <w:t>int</w:t>
      </w:r>
      <w:proofErr w:type="spellEnd"/>
      <w:proofErr w:type="gramEnd"/>
    </w:p>
    <w:p w:rsidR="00D651DA" w:rsidRPr="0035372B" w:rsidRDefault="009674AA" w:rsidP="00D651DA">
      <w:r w:rsidRPr="0035372B">
        <w:t xml:space="preserve">d) </w:t>
      </w:r>
      <w:proofErr w:type="gramStart"/>
      <w:r w:rsidR="00F83751" w:rsidRPr="00DE25EC">
        <w:rPr>
          <w:rStyle w:val="Code"/>
        </w:rPr>
        <w:t>string</w:t>
      </w:r>
      <w:proofErr w:type="gramEnd"/>
    </w:p>
    <w:p w:rsidR="00D651DA" w:rsidRPr="0035372B" w:rsidRDefault="00D651DA" w:rsidP="00D651DA"/>
    <w:p w:rsidR="008F3F33" w:rsidRPr="0035372B" w:rsidRDefault="008F3F33"/>
    <w:p w:rsidR="00D651DA" w:rsidRPr="0035372B" w:rsidRDefault="00D651DA" w:rsidP="00D651DA">
      <w:r w:rsidRPr="0035372B">
        <w:t xml:space="preserve">6. </w:t>
      </w:r>
      <w:r w:rsidR="00BD4AF5">
        <w:t xml:space="preserve">You need to provide </w:t>
      </w:r>
      <w:r w:rsidR="009C04F4">
        <w:t xml:space="preserve">complex </w:t>
      </w:r>
      <w:r w:rsidR="00BD4AF5">
        <w:t xml:space="preserve">multi-way branching in your C# program. </w:t>
      </w:r>
      <w:r w:rsidR="009C04F4">
        <w:t xml:space="preserve">You need to make sure that your code is easy to read and understand. </w:t>
      </w:r>
      <w:r w:rsidR="00BD4AF5">
        <w:t xml:space="preserve">Which of the following </w:t>
      </w:r>
      <w:r w:rsidR="00AD67FD">
        <w:t>C# statement</w:t>
      </w:r>
      <w:r w:rsidR="00DE25EC">
        <w:t>s</w:t>
      </w:r>
      <w:r w:rsidR="00BD4AF5">
        <w:t xml:space="preserve"> should you use</w:t>
      </w:r>
      <w:r w:rsidR="00FB5411" w:rsidRPr="0035372B">
        <w:t>?</w:t>
      </w:r>
    </w:p>
    <w:p w:rsidR="00D651DA" w:rsidRPr="0035372B" w:rsidRDefault="00D651DA" w:rsidP="00D651DA">
      <w:r w:rsidRPr="0035372B">
        <w:t xml:space="preserve">a) </w:t>
      </w:r>
      <w:proofErr w:type="gramStart"/>
      <w:r w:rsidR="00AD67FD" w:rsidRPr="00DE25EC">
        <w:rPr>
          <w:rStyle w:val="Code"/>
        </w:rPr>
        <w:t>case</w:t>
      </w:r>
      <w:proofErr w:type="gramEnd"/>
    </w:p>
    <w:p w:rsidR="00D651DA" w:rsidRPr="0035372B" w:rsidRDefault="00D651DA" w:rsidP="00D651DA">
      <w:r w:rsidRPr="0035372B">
        <w:t xml:space="preserve">b) </w:t>
      </w:r>
      <w:proofErr w:type="gramStart"/>
      <w:r w:rsidR="00AD67FD" w:rsidRPr="00DE25EC">
        <w:rPr>
          <w:rStyle w:val="Code"/>
        </w:rPr>
        <w:t>break</w:t>
      </w:r>
      <w:proofErr w:type="gramEnd"/>
    </w:p>
    <w:p w:rsidR="00D651DA" w:rsidRPr="0035372B" w:rsidRDefault="00D651DA" w:rsidP="00D651DA">
      <w:r w:rsidRPr="0035372B">
        <w:t xml:space="preserve">c) </w:t>
      </w:r>
      <w:r w:rsidR="009C04F4" w:rsidRPr="00DE25EC">
        <w:rPr>
          <w:rStyle w:val="Code"/>
        </w:rPr>
        <w:t>if-else</w:t>
      </w:r>
    </w:p>
    <w:p w:rsidR="00D651DA" w:rsidRPr="0035372B" w:rsidRDefault="00D651DA" w:rsidP="00D651DA">
      <w:r w:rsidRPr="0059662A">
        <w:rPr>
          <w:highlight w:val="yellow"/>
        </w:rPr>
        <w:t xml:space="preserve">d) </w:t>
      </w:r>
      <w:proofErr w:type="gramStart"/>
      <w:r w:rsidR="00AD67FD" w:rsidRPr="0059662A">
        <w:rPr>
          <w:rStyle w:val="Code"/>
          <w:highlight w:val="yellow"/>
        </w:rPr>
        <w:t>switch</w:t>
      </w:r>
      <w:proofErr w:type="gramEnd"/>
    </w:p>
    <w:p w:rsidR="00D651DA" w:rsidRPr="0035372B" w:rsidRDefault="00D651DA" w:rsidP="00D651DA"/>
    <w:p w:rsidR="008F3F33" w:rsidRPr="0035372B" w:rsidRDefault="008F3F33"/>
    <w:p w:rsidR="00D651DA" w:rsidRPr="0035372B" w:rsidRDefault="00D651DA" w:rsidP="00D651DA">
      <w:r w:rsidRPr="0035372B">
        <w:t xml:space="preserve">7. </w:t>
      </w:r>
      <w:r w:rsidR="008F06A9">
        <w:t xml:space="preserve">You are writing a </w:t>
      </w:r>
      <w:r w:rsidR="00DE25EC">
        <w:t>C</w:t>
      </w:r>
      <w:r w:rsidR="008F06A9">
        <w:t># program that iterates</w:t>
      </w:r>
      <w:r w:rsidR="008F06A9" w:rsidRPr="008F06A9">
        <w:t xml:space="preserve"> through </w:t>
      </w:r>
      <w:r w:rsidR="008F06A9">
        <w:t xml:space="preserve">a </w:t>
      </w:r>
      <w:r w:rsidR="008F06A9" w:rsidRPr="008F06A9">
        <w:t>collection such as arrays and lists.</w:t>
      </w:r>
      <w:r w:rsidR="008F06A9">
        <w:t xml:space="preserve"> You need to make sure that you process each item in the collection once. You also need to </w:t>
      </w:r>
      <w:r w:rsidR="00DE25EC">
        <w:t>en</w:t>
      </w:r>
      <w:r w:rsidR="008F06A9">
        <w:t>sure that your code is easy to read and debug. Which of the following C# statement</w:t>
      </w:r>
      <w:r w:rsidR="00DE25EC">
        <w:t>s</w:t>
      </w:r>
      <w:r w:rsidR="008F06A9">
        <w:t xml:space="preserve"> provide the best solution for this requirement</w:t>
      </w:r>
      <w:r w:rsidR="00217249" w:rsidRPr="0035372B">
        <w:t>?</w:t>
      </w:r>
    </w:p>
    <w:p w:rsidR="00D651DA" w:rsidRPr="0035372B" w:rsidRDefault="00D651DA" w:rsidP="00D651DA">
      <w:r w:rsidRPr="0035372B">
        <w:t xml:space="preserve">a) </w:t>
      </w:r>
      <w:proofErr w:type="gramStart"/>
      <w:r w:rsidR="00250A2F" w:rsidRPr="00DE25EC">
        <w:rPr>
          <w:rStyle w:val="Code"/>
        </w:rPr>
        <w:t>while</w:t>
      </w:r>
      <w:proofErr w:type="gramEnd"/>
    </w:p>
    <w:p w:rsidR="00D651DA" w:rsidRPr="0035372B" w:rsidRDefault="00D651DA" w:rsidP="00D651DA">
      <w:r w:rsidRPr="0035372B">
        <w:t xml:space="preserve">b) </w:t>
      </w:r>
      <w:proofErr w:type="gramStart"/>
      <w:r w:rsidR="00250A2F" w:rsidRPr="00DE25EC">
        <w:rPr>
          <w:rStyle w:val="Code"/>
        </w:rPr>
        <w:t>for</w:t>
      </w:r>
      <w:proofErr w:type="gramEnd"/>
    </w:p>
    <w:p w:rsidR="00D651DA" w:rsidRPr="0035372B" w:rsidRDefault="00D651DA" w:rsidP="00D651DA">
      <w:r w:rsidRPr="0059662A">
        <w:rPr>
          <w:highlight w:val="yellow"/>
        </w:rPr>
        <w:t xml:space="preserve">c) </w:t>
      </w:r>
      <w:proofErr w:type="spellStart"/>
      <w:proofErr w:type="gramStart"/>
      <w:r w:rsidR="00250A2F" w:rsidRPr="0059662A">
        <w:rPr>
          <w:rStyle w:val="Code"/>
          <w:highlight w:val="yellow"/>
        </w:rPr>
        <w:t>foreach</w:t>
      </w:r>
      <w:proofErr w:type="spellEnd"/>
      <w:proofErr w:type="gramEnd"/>
    </w:p>
    <w:p w:rsidR="00D651DA" w:rsidRPr="0035372B" w:rsidRDefault="00D651DA" w:rsidP="00D651DA">
      <w:r w:rsidRPr="0035372B">
        <w:t xml:space="preserve">d) </w:t>
      </w:r>
      <w:proofErr w:type="gramStart"/>
      <w:r w:rsidR="00250A2F" w:rsidRPr="00DE25EC">
        <w:rPr>
          <w:rStyle w:val="Code"/>
        </w:rPr>
        <w:t>do-</w:t>
      </w:r>
      <w:proofErr w:type="gramEnd"/>
      <w:r w:rsidR="00250A2F" w:rsidRPr="00DE25EC">
        <w:rPr>
          <w:rStyle w:val="Code"/>
        </w:rPr>
        <w:t>while</w:t>
      </w:r>
    </w:p>
    <w:p w:rsidR="00D651DA" w:rsidRPr="0035372B" w:rsidRDefault="00D651DA" w:rsidP="00D651DA"/>
    <w:p w:rsidR="003C79D0" w:rsidRPr="0035372B" w:rsidRDefault="003C79D0"/>
    <w:p w:rsidR="001A302D" w:rsidRDefault="00D651DA" w:rsidP="00D651DA">
      <w:r w:rsidRPr="0035372B">
        <w:t xml:space="preserve">8. </w:t>
      </w:r>
      <w:r w:rsidR="00396B46">
        <w:t xml:space="preserve">You are developing a C# program that </w:t>
      </w:r>
      <w:r w:rsidR="001A302D">
        <w:t>needs to perform 5 iterations. You write the following code:</w:t>
      </w:r>
    </w:p>
    <w:p w:rsidR="00E45C72" w:rsidRDefault="00E45C72" w:rsidP="00D651DA"/>
    <w:p w:rsidR="00D000B4" w:rsidRPr="00D000B4" w:rsidRDefault="00B333BF" w:rsidP="00D000B4">
      <w:pPr>
        <w:ind w:left="540"/>
        <w:rPr>
          <w:rStyle w:val="Code"/>
        </w:rPr>
      </w:pPr>
      <w:r w:rsidRPr="00D000B4">
        <w:rPr>
          <w:rStyle w:val="Code"/>
        </w:rPr>
        <w:t xml:space="preserve">01:  </w:t>
      </w:r>
      <w:proofErr w:type="spellStart"/>
      <w:r w:rsidR="001A302D" w:rsidRPr="00D000B4">
        <w:rPr>
          <w:rStyle w:val="Code"/>
        </w:rPr>
        <w:t>int</w:t>
      </w:r>
      <w:proofErr w:type="spellEnd"/>
      <w:r w:rsidR="001A302D" w:rsidRPr="00D000B4">
        <w:rPr>
          <w:rStyle w:val="Code"/>
        </w:rPr>
        <w:t xml:space="preserve"> </w:t>
      </w:r>
      <w:r w:rsidR="00A11705" w:rsidRPr="00D000B4">
        <w:rPr>
          <w:rStyle w:val="Code"/>
        </w:rPr>
        <w:t>count</w:t>
      </w:r>
      <w:r w:rsidR="001A302D" w:rsidRPr="00D000B4">
        <w:rPr>
          <w:rStyle w:val="Code"/>
        </w:rPr>
        <w:t xml:space="preserve"> = </w:t>
      </w:r>
      <w:r w:rsidRPr="00D000B4">
        <w:rPr>
          <w:rStyle w:val="Code"/>
        </w:rPr>
        <w:t>0</w:t>
      </w:r>
      <w:r w:rsidR="001A302D" w:rsidRPr="00D000B4">
        <w:rPr>
          <w:rStyle w:val="Code"/>
        </w:rPr>
        <w:t>;</w:t>
      </w:r>
    </w:p>
    <w:p w:rsidR="00D000B4" w:rsidRPr="00D000B4" w:rsidRDefault="00B333BF" w:rsidP="00D000B4">
      <w:pPr>
        <w:ind w:left="540"/>
        <w:rPr>
          <w:rStyle w:val="Code"/>
        </w:rPr>
      </w:pPr>
      <w:r w:rsidRPr="00D000B4">
        <w:rPr>
          <w:rStyle w:val="Code"/>
        </w:rPr>
        <w:t xml:space="preserve">02:  </w:t>
      </w:r>
      <w:r w:rsidR="001A302D" w:rsidRPr="00D000B4">
        <w:rPr>
          <w:rStyle w:val="Code"/>
        </w:rPr>
        <w:t>while (</w:t>
      </w:r>
      <w:r w:rsidR="00A11705" w:rsidRPr="00D000B4">
        <w:rPr>
          <w:rStyle w:val="Code"/>
        </w:rPr>
        <w:t>count</w:t>
      </w:r>
      <w:r w:rsidR="001A302D" w:rsidRPr="00D000B4">
        <w:rPr>
          <w:rStyle w:val="Code"/>
        </w:rPr>
        <w:t xml:space="preserve"> &lt;= 5)</w:t>
      </w:r>
    </w:p>
    <w:p w:rsidR="00D000B4" w:rsidRPr="00D000B4" w:rsidRDefault="00B333BF" w:rsidP="00D000B4">
      <w:pPr>
        <w:ind w:left="540"/>
        <w:rPr>
          <w:rStyle w:val="Code"/>
        </w:rPr>
      </w:pPr>
      <w:r w:rsidRPr="00D000B4">
        <w:rPr>
          <w:rStyle w:val="Code"/>
        </w:rPr>
        <w:t xml:space="preserve">03:  </w:t>
      </w:r>
      <w:r w:rsidR="001A302D" w:rsidRPr="00D000B4">
        <w:rPr>
          <w:rStyle w:val="Code"/>
        </w:rPr>
        <w:t>{</w:t>
      </w:r>
    </w:p>
    <w:p w:rsidR="00D000B4" w:rsidRPr="00D000B4" w:rsidRDefault="00B333BF" w:rsidP="00D000B4">
      <w:pPr>
        <w:ind w:left="540"/>
        <w:rPr>
          <w:rStyle w:val="Code"/>
        </w:rPr>
      </w:pPr>
      <w:r w:rsidRPr="00D000B4">
        <w:rPr>
          <w:rStyle w:val="Code"/>
        </w:rPr>
        <w:t xml:space="preserve">04: </w:t>
      </w:r>
      <w:r w:rsidR="001A302D" w:rsidRPr="00D000B4">
        <w:rPr>
          <w:rStyle w:val="Code"/>
        </w:rPr>
        <w:t xml:space="preserve"> </w:t>
      </w:r>
      <w:r w:rsidRPr="00D000B4">
        <w:rPr>
          <w:rStyle w:val="Code"/>
        </w:rPr>
        <w:t xml:space="preserve"> </w:t>
      </w:r>
      <w:r w:rsidR="001A302D" w:rsidRPr="00D000B4">
        <w:rPr>
          <w:rStyle w:val="Code"/>
        </w:rPr>
        <w:t xml:space="preserve">   </w:t>
      </w:r>
      <w:proofErr w:type="spellStart"/>
      <w:proofErr w:type="gramStart"/>
      <w:r w:rsidR="001A302D" w:rsidRPr="00D000B4">
        <w:rPr>
          <w:rStyle w:val="Code"/>
        </w:rPr>
        <w:t>Console.WriteLine</w:t>
      </w:r>
      <w:proofErr w:type="spellEnd"/>
      <w:r w:rsidR="001A302D" w:rsidRPr="00D000B4">
        <w:rPr>
          <w:rStyle w:val="Code"/>
        </w:rPr>
        <w:t>(</w:t>
      </w:r>
      <w:proofErr w:type="gramEnd"/>
      <w:r w:rsidR="001A302D" w:rsidRPr="00D000B4">
        <w:rPr>
          <w:rStyle w:val="Code"/>
        </w:rPr>
        <w:t xml:space="preserve">"The value of </w:t>
      </w:r>
      <w:r w:rsidR="00A11705" w:rsidRPr="00D000B4">
        <w:rPr>
          <w:rStyle w:val="Code"/>
        </w:rPr>
        <w:t>count</w:t>
      </w:r>
      <w:r w:rsidR="001A302D" w:rsidRPr="00D000B4">
        <w:rPr>
          <w:rStyle w:val="Code"/>
        </w:rPr>
        <w:t xml:space="preserve"> = {0}", </w:t>
      </w:r>
      <w:r w:rsidR="00A11705" w:rsidRPr="00D000B4">
        <w:rPr>
          <w:rStyle w:val="Code"/>
        </w:rPr>
        <w:t>count</w:t>
      </w:r>
      <w:r w:rsidR="001A302D" w:rsidRPr="00D000B4">
        <w:rPr>
          <w:rStyle w:val="Code"/>
        </w:rPr>
        <w:t>);</w:t>
      </w:r>
    </w:p>
    <w:p w:rsidR="00D000B4" w:rsidRPr="00D000B4" w:rsidRDefault="00B333BF" w:rsidP="00D000B4">
      <w:pPr>
        <w:ind w:left="540"/>
        <w:rPr>
          <w:rStyle w:val="Code"/>
        </w:rPr>
      </w:pPr>
      <w:r w:rsidRPr="00D000B4">
        <w:rPr>
          <w:rStyle w:val="Code"/>
        </w:rPr>
        <w:t xml:space="preserve">05: </w:t>
      </w:r>
      <w:r w:rsidR="001A302D" w:rsidRPr="00D000B4">
        <w:rPr>
          <w:rStyle w:val="Code"/>
        </w:rPr>
        <w:t xml:space="preserve">  </w:t>
      </w:r>
      <w:r w:rsidRPr="00D000B4">
        <w:rPr>
          <w:rStyle w:val="Code"/>
        </w:rPr>
        <w:t xml:space="preserve"> </w:t>
      </w:r>
      <w:r w:rsidR="001A302D" w:rsidRPr="00D000B4">
        <w:rPr>
          <w:rStyle w:val="Code"/>
        </w:rPr>
        <w:t xml:space="preserve">  </w:t>
      </w:r>
      <w:r w:rsidR="00A11705" w:rsidRPr="00D000B4">
        <w:rPr>
          <w:rStyle w:val="Code"/>
        </w:rPr>
        <w:t>count</w:t>
      </w:r>
      <w:r w:rsidR="001A302D" w:rsidRPr="00D000B4">
        <w:rPr>
          <w:rStyle w:val="Code"/>
        </w:rPr>
        <w:t>++;</w:t>
      </w:r>
    </w:p>
    <w:p w:rsidR="001A302D" w:rsidRPr="00D000B4" w:rsidRDefault="00B333BF" w:rsidP="00D000B4">
      <w:pPr>
        <w:ind w:left="540"/>
        <w:rPr>
          <w:rStyle w:val="Code"/>
        </w:rPr>
      </w:pPr>
      <w:r w:rsidRPr="00D000B4">
        <w:rPr>
          <w:rStyle w:val="Code"/>
        </w:rPr>
        <w:t>06</w:t>
      </w:r>
      <w:proofErr w:type="gramStart"/>
      <w:r w:rsidRPr="00D000B4">
        <w:rPr>
          <w:rStyle w:val="Code"/>
        </w:rPr>
        <w:t xml:space="preserve">:  </w:t>
      </w:r>
      <w:r w:rsidR="001A302D" w:rsidRPr="00D000B4">
        <w:rPr>
          <w:rStyle w:val="Code"/>
        </w:rPr>
        <w:t>}</w:t>
      </w:r>
      <w:proofErr w:type="gramEnd"/>
    </w:p>
    <w:p w:rsidR="00E45C72" w:rsidRDefault="00E45C72" w:rsidP="00D651DA"/>
    <w:p w:rsidR="00D651DA" w:rsidRPr="0035372B" w:rsidRDefault="001A302D" w:rsidP="00D651DA">
      <w:r>
        <w:t xml:space="preserve">When you run the program, you notice that the </w:t>
      </w:r>
      <w:r w:rsidR="00C076A6">
        <w:t>loop</w:t>
      </w:r>
      <w:r>
        <w:t xml:space="preserve"> </w:t>
      </w:r>
      <w:r w:rsidR="00B333BF">
        <w:t xml:space="preserve">does not </w:t>
      </w:r>
      <w:r w:rsidR="00C076A6">
        <w:t>iterate</w:t>
      </w:r>
      <w:r w:rsidR="00B333BF">
        <w:t xml:space="preserve"> </w:t>
      </w:r>
      <w:r w:rsidR="00E45C72">
        <w:t>five</w:t>
      </w:r>
      <w:r w:rsidR="00B333BF">
        <w:t xml:space="preserve"> times</w:t>
      </w:r>
      <w:r>
        <w:t xml:space="preserve">. </w:t>
      </w:r>
      <w:r w:rsidR="001737F6">
        <w:t>What</w:t>
      </w:r>
      <w:r>
        <w:t xml:space="preserve"> should you </w:t>
      </w:r>
      <w:r w:rsidR="001737F6">
        <w:t xml:space="preserve">do </w:t>
      </w:r>
      <w:r>
        <w:t xml:space="preserve">to make sure that the </w:t>
      </w:r>
      <w:r w:rsidR="001737F6">
        <w:t xml:space="preserve">loop is executed exactly </w:t>
      </w:r>
      <w:r w:rsidR="00E45C72">
        <w:t>five</w:t>
      </w:r>
      <w:r w:rsidR="001737F6">
        <w:t xml:space="preserve"> times</w:t>
      </w:r>
      <w:r>
        <w:t>?</w:t>
      </w:r>
    </w:p>
    <w:p w:rsidR="007B5E21" w:rsidRPr="0059662A" w:rsidRDefault="00D651DA" w:rsidP="00D651DA">
      <w:pPr>
        <w:rPr>
          <w:highlight w:val="yellow"/>
        </w:rPr>
      </w:pPr>
      <w:r w:rsidRPr="0059662A">
        <w:rPr>
          <w:highlight w:val="yellow"/>
        </w:rPr>
        <w:t xml:space="preserve">a) </w:t>
      </w:r>
      <w:r w:rsidR="00A11705" w:rsidRPr="0059662A">
        <w:rPr>
          <w:highlight w:val="yellow"/>
        </w:rPr>
        <w:t>Change the code in line 01 to</w:t>
      </w:r>
    </w:p>
    <w:p w:rsidR="00D651DA" w:rsidRPr="007B5E21" w:rsidRDefault="00A11705" w:rsidP="00D000B4">
      <w:pPr>
        <w:ind w:left="540"/>
        <w:rPr>
          <w:rStyle w:val="Code"/>
        </w:rPr>
      </w:pPr>
      <w:proofErr w:type="spellStart"/>
      <w:proofErr w:type="gramStart"/>
      <w:r w:rsidRPr="0059662A">
        <w:rPr>
          <w:rStyle w:val="Code"/>
          <w:highlight w:val="yellow"/>
        </w:rPr>
        <w:t>int</w:t>
      </w:r>
      <w:proofErr w:type="spellEnd"/>
      <w:proofErr w:type="gramEnd"/>
      <w:r w:rsidRPr="0059662A">
        <w:rPr>
          <w:rStyle w:val="Code"/>
          <w:highlight w:val="yellow"/>
        </w:rPr>
        <w:t xml:space="preserve"> count = 1;</w:t>
      </w:r>
      <w:r w:rsidRPr="007B5E21">
        <w:rPr>
          <w:rStyle w:val="Code"/>
        </w:rPr>
        <w:t xml:space="preserve"> </w:t>
      </w:r>
    </w:p>
    <w:p w:rsidR="007B5E21" w:rsidRDefault="00D651DA" w:rsidP="00D651DA">
      <w:r w:rsidRPr="0035372B">
        <w:t xml:space="preserve">b) </w:t>
      </w:r>
      <w:r w:rsidR="00A11705">
        <w:t>Change the code in line 02 to</w:t>
      </w:r>
      <w:r w:rsidR="007B5E21">
        <w:t>:</w:t>
      </w:r>
    </w:p>
    <w:p w:rsidR="00D651DA" w:rsidRDefault="00A11705" w:rsidP="00D000B4">
      <w:pPr>
        <w:ind w:left="540"/>
        <w:rPr>
          <w:rStyle w:val="Code"/>
        </w:rPr>
      </w:pPr>
      <w:proofErr w:type="gramStart"/>
      <w:r w:rsidRPr="007B5E21">
        <w:rPr>
          <w:rStyle w:val="Code"/>
        </w:rPr>
        <w:t>while</w:t>
      </w:r>
      <w:proofErr w:type="gramEnd"/>
      <w:r w:rsidRPr="007B5E21">
        <w:rPr>
          <w:rStyle w:val="Code"/>
        </w:rPr>
        <w:t xml:space="preserve"> (count == 5)</w:t>
      </w:r>
    </w:p>
    <w:p w:rsidR="007B5E21" w:rsidRDefault="007B5E21" w:rsidP="007B5E21">
      <w:r>
        <w:t>c</w:t>
      </w:r>
      <w:r w:rsidRPr="0035372B">
        <w:t xml:space="preserve">) </w:t>
      </w:r>
      <w:r>
        <w:t xml:space="preserve">Change the code in line 02 to </w:t>
      </w:r>
    </w:p>
    <w:p w:rsidR="007B5E21" w:rsidRPr="007B5E21" w:rsidRDefault="007B5E21" w:rsidP="00D000B4">
      <w:pPr>
        <w:ind w:left="540"/>
        <w:rPr>
          <w:rStyle w:val="Code"/>
        </w:rPr>
      </w:pPr>
      <w:proofErr w:type="gramStart"/>
      <w:r w:rsidRPr="007B5E21">
        <w:rPr>
          <w:rStyle w:val="Code"/>
        </w:rPr>
        <w:t>while</w:t>
      </w:r>
      <w:proofErr w:type="gramEnd"/>
      <w:r w:rsidRPr="007B5E21">
        <w:rPr>
          <w:rStyle w:val="Code"/>
        </w:rPr>
        <w:t xml:space="preserve"> (count </w:t>
      </w:r>
      <w:r>
        <w:rPr>
          <w:rStyle w:val="Code"/>
        </w:rPr>
        <w:t>&gt;</w:t>
      </w:r>
      <w:r w:rsidRPr="007B5E21">
        <w:rPr>
          <w:rStyle w:val="Code"/>
        </w:rPr>
        <w:t>= 5)</w:t>
      </w:r>
    </w:p>
    <w:p w:rsidR="007B5E21" w:rsidRDefault="007B5E21" w:rsidP="00D651DA">
      <w:r>
        <w:t>d</w:t>
      </w:r>
      <w:r w:rsidR="00D651DA" w:rsidRPr="0035372B">
        <w:t xml:space="preserve">) </w:t>
      </w:r>
      <w:r>
        <w:t>Change</w:t>
      </w:r>
      <w:r w:rsidR="00A11705">
        <w:t xml:space="preserve"> the code in line 05 to</w:t>
      </w:r>
    </w:p>
    <w:p w:rsidR="00D651DA" w:rsidRPr="007B5E21" w:rsidRDefault="00A11705" w:rsidP="00D000B4">
      <w:pPr>
        <w:ind w:left="540"/>
      </w:pPr>
      <w:r w:rsidRPr="007B5E21">
        <w:rPr>
          <w:rStyle w:val="Code"/>
        </w:rPr>
        <w:t>++count;</w:t>
      </w:r>
    </w:p>
    <w:p w:rsidR="00D000B4" w:rsidRDefault="00D000B4" w:rsidP="00D651DA"/>
    <w:p w:rsidR="000820FE" w:rsidRDefault="000820FE" w:rsidP="000820FE">
      <w:r>
        <w:lastRenderedPageBreak/>
        <w:t>9</w:t>
      </w:r>
      <w:r w:rsidRPr="0035372B">
        <w:t xml:space="preserve">. </w:t>
      </w:r>
      <w:r>
        <w:t>You are developing a C# program. You write the following code</w:t>
      </w:r>
      <w:r w:rsidR="00BB0B43">
        <w:t xml:space="preserve"> line</w:t>
      </w:r>
      <w:r>
        <w:t>:</w:t>
      </w:r>
    </w:p>
    <w:p w:rsidR="00FE0B78" w:rsidRDefault="00FE0B78" w:rsidP="000820FE"/>
    <w:p w:rsidR="000820FE" w:rsidRPr="00D000B4" w:rsidRDefault="000820FE" w:rsidP="00D000B4">
      <w:pPr>
        <w:ind w:left="540"/>
        <w:rPr>
          <w:rStyle w:val="Code"/>
        </w:rPr>
      </w:pPr>
      <w:proofErr w:type="spellStart"/>
      <w:proofErr w:type="gramStart"/>
      <w:r w:rsidRPr="00D000B4">
        <w:rPr>
          <w:rStyle w:val="Code"/>
        </w:rPr>
        <w:t>int</w:t>
      </w:r>
      <w:proofErr w:type="spellEnd"/>
      <w:proofErr w:type="gramEnd"/>
      <w:r w:rsidRPr="00D000B4">
        <w:rPr>
          <w:rStyle w:val="Code"/>
        </w:rPr>
        <w:t xml:space="preserve"> x = 6 + 4 * 4 / 2 - 1;</w:t>
      </w:r>
    </w:p>
    <w:p w:rsidR="00FE0B78" w:rsidRDefault="00FE0B78" w:rsidP="000820FE"/>
    <w:p w:rsidR="000820FE" w:rsidRPr="0035372B" w:rsidRDefault="000820FE" w:rsidP="000820FE">
      <w:r>
        <w:t xml:space="preserve">What will be the value of the variable </w:t>
      </w:r>
      <w:r w:rsidRPr="00FE0B78">
        <w:rPr>
          <w:rStyle w:val="Code"/>
        </w:rPr>
        <w:t>x</w:t>
      </w:r>
      <w:r>
        <w:t xml:space="preserve"> after </w:t>
      </w:r>
      <w:r w:rsidR="00FE0B78">
        <w:t>this</w:t>
      </w:r>
      <w:r>
        <w:t xml:space="preserve"> statement is executed</w:t>
      </w:r>
      <w:r w:rsidRPr="0035372B">
        <w:t>?</w:t>
      </w:r>
    </w:p>
    <w:p w:rsidR="000820FE" w:rsidRPr="0035372B" w:rsidRDefault="000820FE" w:rsidP="000820FE">
      <w:r w:rsidRPr="0035372B">
        <w:t xml:space="preserve">a) </w:t>
      </w:r>
      <w:r w:rsidR="009B0A53">
        <w:t>19</w:t>
      </w:r>
    </w:p>
    <w:p w:rsidR="000820FE" w:rsidRPr="0035372B" w:rsidRDefault="000820FE" w:rsidP="000820FE">
      <w:r w:rsidRPr="003D3747">
        <w:rPr>
          <w:highlight w:val="yellow"/>
        </w:rPr>
        <w:t xml:space="preserve">b) </w:t>
      </w:r>
      <w:r w:rsidR="009B0A53" w:rsidRPr="003D3747">
        <w:rPr>
          <w:highlight w:val="yellow"/>
        </w:rPr>
        <w:t>13</w:t>
      </w:r>
    </w:p>
    <w:p w:rsidR="000820FE" w:rsidRPr="0035372B" w:rsidRDefault="000820FE" w:rsidP="000820FE">
      <w:r w:rsidRPr="0035372B">
        <w:t xml:space="preserve">c) </w:t>
      </w:r>
      <w:r w:rsidR="009B0A53">
        <w:t>20</w:t>
      </w:r>
    </w:p>
    <w:p w:rsidR="000820FE" w:rsidRPr="0035372B" w:rsidRDefault="000820FE" w:rsidP="000820FE">
      <w:r w:rsidRPr="0035372B">
        <w:t xml:space="preserve">d) </w:t>
      </w:r>
      <w:r w:rsidR="009B0A53">
        <w:t>14</w:t>
      </w:r>
    </w:p>
    <w:p w:rsidR="000820FE" w:rsidRPr="0035372B" w:rsidRDefault="000820FE" w:rsidP="000820FE"/>
    <w:p w:rsidR="00EF7408" w:rsidRPr="0035372B" w:rsidRDefault="00EF7408" w:rsidP="000820FE"/>
    <w:p w:rsidR="000820FE" w:rsidRDefault="00095AC4">
      <w:r>
        <w:t xml:space="preserve">10. </w:t>
      </w:r>
      <w:r w:rsidR="005E5D1F">
        <w:t>You are writing a C# program that need</w:t>
      </w:r>
      <w:r w:rsidR="00FE0B78">
        <w:t>s</w:t>
      </w:r>
      <w:r w:rsidR="005E5D1F">
        <w:t xml:space="preserve"> to manipulate </w:t>
      </w:r>
      <w:r w:rsidR="00BF0EF1">
        <w:t xml:space="preserve">very </w:t>
      </w:r>
      <w:r w:rsidR="005E5D1F">
        <w:t>large integer values</w:t>
      </w:r>
      <w:r w:rsidR="0014234F">
        <w:t xml:space="preserve"> that may exceed 12 digits</w:t>
      </w:r>
      <w:r w:rsidR="005E5D1F">
        <w:t>. The values can be positive or negative. Which data type should you use to store a variable like this?</w:t>
      </w:r>
    </w:p>
    <w:p w:rsidR="00CA13CC" w:rsidRPr="0035372B" w:rsidRDefault="00CA13CC" w:rsidP="00CA13CC">
      <w:r w:rsidRPr="0035372B">
        <w:t xml:space="preserve">a) </w:t>
      </w:r>
      <w:proofErr w:type="spellStart"/>
      <w:proofErr w:type="gramStart"/>
      <w:r w:rsidR="00AC6980" w:rsidRPr="00FE0B78">
        <w:rPr>
          <w:rStyle w:val="Code"/>
        </w:rPr>
        <w:t>int</w:t>
      </w:r>
      <w:proofErr w:type="spellEnd"/>
      <w:proofErr w:type="gramEnd"/>
    </w:p>
    <w:p w:rsidR="00CA13CC" w:rsidRPr="0035372B" w:rsidRDefault="00CA13CC" w:rsidP="00CA13CC">
      <w:r w:rsidRPr="0035372B">
        <w:t xml:space="preserve">b) </w:t>
      </w:r>
      <w:proofErr w:type="gramStart"/>
      <w:r w:rsidR="00AC6980" w:rsidRPr="00FE0B78">
        <w:rPr>
          <w:rStyle w:val="Code"/>
        </w:rPr>
        <w:t>float</w:t>
      </w:r>
      <w:proofErr w:type="gramEnd"/>
    </w:p>
    <w:p w:rsidR="00CA13CC" w:rsidRPr="0035372B" w:rsidRDefault="00AC6980" w:rsidP="00CA13CC">
      <w:r>
        <w:t xml:space="preserve">c) </w:t>
      </w:r>
      <w:proofErr w:type="gramStart"/>
      <w:r w:rsidRPr="00FE0B78">
        <w:rPr>
          <w:rStyle w:val="Code"/>
        </w:rPr>
        <w:t>double</w:t>
      </w:r>
      <w:proofErr w:type="gramEnd"/>
    </w:p>
    <w:p w:rsidR="00CA13CC" w:rsidRPr="0035372B" w:rsidRDefault="00CA13CC" w:rsidP="00CA13CC">
      <w:r w:rsidRPr="003D3747">
        <w:rPr>
          <w:highlight w:val="yellow"/>
        </w:rPr>
        <w:t xml:space="preserve">d) </w:t>
      </w:r>
      <w:proofErr w:type="gramStart"/>
      <w:r w:rsidR="00AC6980" w:rsidRPr="003D3747">
        <w:rPr>
          <w:rStyle w:val="Code"/>
          <w:highlight w:val="yellow"/>
        </w:rPr>
        <w:t>long</w:t>
      </w:r>
      <w:proofErr w:type="gramEnd"/>
    </w:p>
    <w:p w:rsidR="00CA13CC" w:rsidRPr="0035372B" w:rsidRDefault="00CA13CC" w:rsidP="00CA13CC"/>
    <w:p w:rsidR="00CA13CC" w:rsidRDefault="00CA13CC"/>
    <w:p w:rsidR="0054636F" w:rsidRDefault="0054636F">
      <w:r>
        <w:t xml:space="preserve">11. </w:t>
      </w:r>
      <w:r w:rsidR="00C841D5">
        <w:t xml:space="preserve">You have written a C# method that opens a database connection by using the </w:t>
      </w:r>
      <w:proofErr w:type="spellStart"/>
      <w:r w:rsidR="00C841D5" w:rsidRPr="00691EA0">
        <w:rPr>
          <w:rStyle w:val="Code"/>
        </w:rPr>
        <w:t>SqlConnect</w:t>
      </w:r>
      <w:proofErr w:type="spellEnd"/>
      <w:r w:rsidR="00C841D5">
        <w:t xml:space="preserve"> object. </w:t>
      </w:r>
      <w:r w:rsidR="000B0A8D">
        <w:t xml:space="preserve">The method retrieves some information from the database and then closes the connection. </w:t>
      </w:r>
      <w:r w:rsidR="00AF7EF6">
        <w:t xml:space="preserve">You need to make sure that your code fails gracefully when there is a database error. </w:t>
      </w:r>
      <w:r w:rsidR="00A42631">
        <w:t xml:space="preserve">To handle this situation, you wrap the database code in a </w:t>
      </w:r>
      <w:r w:rsidR="00A42631" w:rsidRPr="00691EA0">
        <w:rPr>
          <w:rStyle w:val="Code"/>
        </w:rPr>
        <w:t>try-catch-finally</w:t>
      </w:r>
      <w:r w:rsidR="00A42631">
        <w:t xml:space="preserve"> block. You use two </w:t>
      </w:r>
      <w:r w:rsidR="00A42631" w:rsidRPr="00691EA0">
        <w:rPr>
          <w:rStyle w:val="Code"/>
        </w:rPr>
        <w:t>catch</w:t>
      </w:r>
      <w:r w:rsidR="00A42631">
        <w:t xml:space="preserve"> blocks</w:t>
      </w:r>
      <w:r w:rsidR="00691EA0">
        <w:t>—</w:t>
      </w:r>
      <w:r w:rsidR="00A42631">
        <w:t xml:space="preserve">one to catch the exceptions of type </w:t>
      </w:r>
      <w:proofErr w:type="spellStart"/>
      <w:r w:rsidR="00A42631" w:rsidRPr="00691EA0">
        <w:rPr>
          <w:rStyle w:val="Code"/>
        </w:rPr>
        <w:t>SqlException</w:t>
      </w:r>
      <w:proofErr w:type="spellEnd"/>
      <w:r w:rsidR="00A42631">
        <w:t xml:space="preserve"> and the second to catch the exception of type </w:t>
      </w:r>
      <w:r w:rsidR="00A42631" w:rsidRPr="00691EA0">
        <w:rPr>
          <w:rStyle w:val="Code"/>
        </w:rPr>
        <w:t>Exception</w:t>
      </w:r>
      <w:r w:rsidR="00A42631">
        <w:t xml:space="preserve">. Which of the following places should be the best choice for closing the </w:t>
      </w:r>
      <w:proofErr w:type="spellStart"/>
      <w:r w:rsidR="00A42631" w:rsidRPr="00691EA0">
        <w:rPr>
          <w:rStyle w:val="Code"/>
        </w:rPr>
        <w:t>SqlConnection</w:t>
      </w:r>
      <w:proofErr w:type="spellEnd"/>
      <w:r w:rsidR="00A42631">
        <w:t xml:space="preserve"> object?</w:t>
      </w:r>
    </w:p>
    <w:p w:rsidR="00A42631" w:rsidRDefault="00B77972">
      <w:r>
        <w:t xml:space="preserve">a) Inside the </w:t>
      </w:r>
      <w:r w:rsidRPr="00691EA0">
        <w:rPr>
          <w:rStyle w:val="Code"/>
        </w:rPr>
        <w:t>try</w:t>
      </w:r>
      <w:r>
        <w:t xml:space="preserve"> block, before the first </w:t>
      </w:r>
      <w:r w:rsidRPr="00691EA0">
        <w:rPr>
          <w:rStyle w:val="Code"/>
        </w:rPr>
        <w:t>catch</w:t>
      </w:r>
      <w:r>
        <w:t xml:space="preserve"> block</w:t>
      </w:r>
    </w:p>
    <w:p w:rsidR="00B77972" w:rsidRDefault="00B77972">
      <w:r>
        <w:t xml:space="preserve">b) </w:t>
      </w:r>
      <w:r w:rsidR="0054223F">
        <w:t xml:space="preserve">Inside the </w:t>
      </w:r>
      <w:r w:rsidR="0054223F" w:rsidRPr="00691EA0">
        <w:rPr>
          <w:rStyle w:val="Code"/>
        </w:rPr>
        <w:t>catch</w:t>
      </w:r>
      <w:r w:rsidR="0054223F">
        <w:t xml:space="preserve"> block that catches </w:t>
      </w:r>
      <w:proofErr w:type="spellStart"/>
      <w:r w:rsidR="0054223F" w:rsidRPr="00691EA0">
        <w:rPr>
          <w:rStyle w:val="Code"/>
        </w:rPr>
        <w:t>SqlException</w:t>
      </w:r>
      <w:proofErr w:type="spellEnd"/>
      <w:r w:rsidR="0054223F">
        <w:t xml:space="preserve"> objects</w:t>
      </w:r>
    </w:p>
    <w:p w:rsidR="0054223F" w:rsidRDefault="0054223F">
      <w:r>
        <w:t xml:space="preserve">c) Inside the </w:t>
      </w:r>
      <w:r w:rsidRPr="00691EA0">
        <w:rPr>
          <w:rStyle w:val="Code"/>
        </w:rPr>
        <w:t>catch</w:t>
      </w:r>
      <w:r>
        <w:t xml:space="preserve"> block that catches </w:t>
      </w:r>
      <w:r w:rsidRPr="00691EA0">
        <w:rPr>
          <w:rStyle w:val="Code"/>
        </w:rPr>
        <w:t>Exception</w:t>
      </w:r>
      <w:r>
        <w:t xml:space="preserve"> objects</w:t>
      </w:r>
    </w:p>
    <w:p w:rsidR="0054223F" w:rsidRDefault="0054223F">
      <w:r w:rsidRPr="003D3747">
        <w:rPr>
          <w:highlight w:val="yellow"/>
        </w:rPr>
        <w:t xml:space="preserve">d) Inside the </w:t>
      </w:r>
      <w:r w:rsidRPr="003D3747">
        <w:rPr>
          <w:rStyle w:val="Code"/>
          <w:highlight w:val="yellow"/>
        </w:rPr>
        <w:t>finally</w:t>
      </w:r>
      <w:r w:rsidRPr="003D3747">
        <w:rPr>
          <w:highlight w:val="yellow"/>
        </w:rPr>
        <w:t xml:space="preserve"> block</w:t>
      </w:r>
    </w:p>
    <w:p w:rsidR="00D000B4" w:rsidRDefault="00D000B4" w:rsidP="008F0F69"/>
    <w:p w:rsidR="00BF6523" w:rsidRDefault="00BF6523" w:rsidP="008F0F69"/>
    <w:p w:rsidR="00946690" w:rsidRPr="00C267CC" w:rsidRDefault="0043680D" w:rsidP="00946690">
      <w:r w:rsidRPr="00C267CC">
        <w:t>12</w:t>
      </w:r>
      <w:r w:rsidR="00946690" w:rsidRPr="00C267CC">
        <w:t xml:space="preserve">. You </w:t>
      </w:r>
      <w:r w:rsidR="0060269E" w:rsidRPr="00C267CC">
        <w:t>are assisting your colleague in solving a compiler error that his code is throwing. Following is the problematic portion of his code:</w:t>
      </w:r>
    </w:p>
    <w:p w:rsidR="00C575CB" w:rsidRPr="00C267CC" w:rsidRDefault="00C575CB" w:rsidP="00946690"/>
    <w:p w:rsidR="00BE7A62" w:rsidRPr="00C267CC" w:rsidRDefault="00BE7A62" w:rsidP="00D000B4">
      <w:pPr>
        <w:ind w:left="540"/>
        <w:rPr>
          <w:rStyle w:val="Code"/>
        </w:rPr>
      </w:pPr>
      <w:proofErr w:type="gramStart"/>
      <w:r w:rsidRPr="00C267CC">
        <w:rPr>
          <w:rStyle w:val="Code"/>
        </w:rPr>
        <w:t>try</w:t>
      </w:r>
      <w:proofErr w:type="gramEnd"/>
    </w:p>
    <w:p w:rsidR="00BE7A62" w:rsidRPr="00C267CC" w:rsidRDefault="00BE7A62" w:rsidP="00D000B4">
      <w:pPr>
        <w:ind w:left="540"/>
        <w:rPr>
          <w:rStyle w:val="Code"/>
        </w:rPr>
      </w:pPr>
      <w:r w:rsidRPr="00C267CC">
        <w:rPr>
          <w:rStyle w:val="Code"/>
        </w:rPr>
        <w:t>{</w:t>
      </w:r>
    </w:p>
    <w:p w:rsidR="00BE7A62" w:rsidRPr="00C267CC" w:rsidRDefault="00F63433" w:rsidP="00D000B4">
      <w:pPr>
        <w:ind w:left="540"/>
        <w:rPr>
          <w:rStyle w:val="Code"/>
        </w:rPr>
      </w:pPr>
      <w:r w:rsidRPr="00C267CC">
        <w:rPr>
          <w:rStyle w:val="Code"/>
        </w:rPr>
        <w:t xml:space="preserve">    </w:t>
      </w:r>
      <w:proofErr w:type="gramStart"/>
      <w:r w:rsidRPr="00C267CC">
        <w:rPr>
          <w:rStyle w:val="Code"/>
        </w:rPr>
        <w:t>bool</w:t>
      </w:r>
      <w:proofErr w:type="gramEnd"/>
      <w:r w:rsidRPr="00C267CC">
        <w:rPr>
          <w:rStyle w:val="Code"/>
        </w:rPr>
        <w:t xml:space="preserve"> success = </w:t>
      </w:r>
      <w:proofErr w:type="spellStart"/>
      <w:r w:rsidRPr="00C267CC">
        <w:rPr>
          <w:rStyle w:val="Code"/>
        </w:rPr>
        <w:t>ApplyPicardoRotation</w:t>
      </w:r>
      <w:proofErr w:type="spellEnd"/>
      <w:r w:rsidRPr="00C267CC">
        <w:rPr>
          <w:rStyle w:val="Code"/>
        </w:rPr>
        <w:t>(100, 0);</w:t>
      </w:r>
    </w:p>
    <w:p w:rsidR="00F63433" w:rsidRPr="00C267CC" w:rsidRDefault="00F63433" w:rsidP="00D000B4">
      <w:pPr>
        <w:ind w:left="540"/>
        <w:rPr>
          <w:rStyle w:val="Code"/>
        </w:rPr>
      </w:pPr>
      <w:r w:rsidRPr="00C267CC">
        <w:rPr>
          <w:rStyle w:val="Code"/>
        </w:rPr>
        <w:t xml:space="preserve">    // additional code lines here</w:t>
      </w:r>
    </w:p>
    <w:p w:rsidR="00BE7A62" w:rsidRPr="00C267CC" w:rsidRDefault="00BE7A62" w:rsidP="00D000B4">
      <w:pPr>
        <w:ind w:left="540"/>
        <w:rPr>
          <w:rStyle w:val="Code"/>
        </w:rPr>
      </w:pPr>
      <w:r w:rsidRPr="00C267CC">
        <w:rPr>
          <w:rStyle w:val="Code"/>
        </w:rPr>
        <w:t>}</w:t>
      </w:r>
    </w:p>
    <w:p w:rsidR="00F63433" w:rsidRPr="00C267CC" w:rsidRDefault="00F63433" w:rsidP="00D000B4">
      <w:pPr>
        <w:ind w:left="540"/>
        <w:rPr>
          <w:rStyle w:val="Code"/>
        </w:rPr>
      </w:pPr>
      <w:proofErr w:type="gramStart"/>
      <w:r w:rsidRPr="00C267CC">
        <w:rPr>
          <w:rStyle w:val="Code"/>
        </w:rPr>
        <w:t>catch(</w:t>
      </w:r>
      <w:proofErr w:type="spellStart"/>
      <w:proofErr w:type="gramEnd"/>
      <w:r w:rsidRPr="00C267CC">
        <w:rPr>
          <w:rStyle w:val="Code"/>
        </w:rPr>
        <w:t>DivideByZeroException</w:t>
      </w:r>
      <w:proofErr w:type="spellEnd"/>
      <w:r w:rsidRPr="00C267CC">
        <w:rPr>
          <w:rStyle w:val="Code"/>
        </w:rPr>
        <w:t xml:space="preserve"> </w:t>
      </w:r>
      <w:proofErr w:type="spellStart"/>
      <w:r w:rsidRPr="00C267CC">
        <w:rPr>
          <w:rStyle w:val="Code"/>
        </w:rPr>
        <w:t>dbze</w:t>
      </w:r>
      <w:proofErr w:type="spellEnd"/>
      <w:r w:rsidRPr="00C267CC">
        <w:rPr>
          <w:rStyle w:val="Code"/>
        </w:rPr>
        <w:t>)</w:t>
      </w:r>
    </w:p>
    <w:p w:rsidR="00F63433" w:rsidRPr="00C267CC" w:rsidRDefault="00F63433" w:rsidP="00D000B4">
      <w:pPr>
        <w:ind w:left="540"/>
        <w:rPr>
          <w:rStyle w:val="Code"/>
        </w:rPr>
      </w:pPr>
      <w:r w:rsidRPr="00C267CC">
        <w:rPr>
          <w:rStyle w:val="Code"/>
        </w:rPr>
        <w:t>{</w:t>
      </w:r>
    </w:p>
    <w:p w:rsidR="00096A10" w:rsidRPr="00C267CC" w:rsidRDefault="00096A10" w:rsidP="00D000B4">
      <w:pPr>
        <w:ind w:left="540"/>
        <w:rPr>
          <w:rStyle w:val="Code"/>
        </w:rPr>
      </w:pPr>
      <w:r w:rsidRPr="00C267CC">
        <w:rPr>
          <w:rStyle w:val="Code"/>
        </w:rPr>
        <w:t xml:space="preserve">    //exception handling code</w:t>
      </w:r>
    </w:p>
    <w:p w:rsidR="00F63433" w:rsidRPr="00C267CC" w:rsidRDefault="00F63433" w:rsidP="00D000B4">
      <w:pPr>
        <w:ind w:left="540"/>
        <w:rPr>
          <w:rStyle w:val="Code"/>
        </w:rPr>
      </w:pPr>
      <w:r w:rsidRPr="00C267CC">
        <w:rPr>
          <w:rStyle w:val="Code"/>
        </w:rPr>
        <w:t>}</w:t>
      </w:r>
    </w:p>
    <w:p w:rsidR="00096A10" w:rsidRPr="00C267CC" w:rsidRDefault="00096A10" w:rsidP="00D000B4">
      <w:pPr>
        <w:ind w:left="540"/>
        <w:rPr>
          <w:rStyle w:val="Code"/>
        </w:rPr>
      </w:pPr>
      <w:proofErr w:type="gramStart"/>
      <w:r w:rsidRPr="00C267CC">
        <w:rPr>
          <w:rStyle w:val="Code"/>
        </w:rPr>
        <w:t>catch(</w:t>
      </w:r>
      <w:proofErr w:type="spellStart"/>
      <w:proofErr w:type="gramEnd"/>
      <w:r w:rsidRPr="00C267CC">
        <w:rPr>
          <w:rStyle w:val="Code"/>
        </w:rPr>
        <w:t>NotFiniteNumberException</w:t>
      </w:r>
      <w:proofErr w:type="spellEnd"/>
      <w:r w:rsidRPr="00C267CC">
        <w:rPr>
          <w:rStyle w:val="Code"/>
        </w:rPr>
        <w:t xml:space="preserve"> </w:t>
      </w:r>
      <w:proofErr w:type="spellStart"/>
      <w:r w:rsidRPr="00C267CC">
        <w:rPr>
          <w:rStyle w:val="Code"/>
        </w:rPr>
        <w:t>nfne</w:t>
      </w:r>
      <w:proofErr w:type="spellEnd"/>
      <w:r w:rsidRPr="00C267CC">
        <w:rPr>
          <w:rStyle w:val="Code"/>
        </w:rPr>
        <w:t>)</w:t>
      </w:r>
    </w:p>
    <w:p w:rsidR="00096A10" w:rsidRPr="00C267CC" w:rsidRDefault="00096A10" w:rsidP="00D000B4">
      <w:pPr>
        <w:ind w:left="540"/>
        <w:rPr>
          <w:rStyle w:val="Code"/>
        </w:rPr>
      </w:pPr>
      <w:r w:rsidRPr="00C267CC">
        <w:rPr>
          <w:rStyle w:val="Code"/>
        </w:rPr>
        <w:t>{</w:t>
      </w:r>
    </w:p>
    <w:p w:rsidR="00096A10" w:rsidRPr="00C267CC" w:rsidRDefault="00096A10" w:rsidP="00D000B4">
      <w:pPr>
        <w:ind w:left="540"/>
        <w:rPr>
          <w:rStyle w:val="Code"/>
        </w:rPr>
      </w:pPr>
      <w:r w:rsidRPr="00C267CC">
        <w:rPr>
          <w:rStyle w:val="Code"/>
        </w:rPr>
        <w:t xml:space="preserve">    //exception handling code</w:t>
      </w:r>
    </w:p>
    <w:p w:rsidR="00096A10" w:rsidRPr="00C267CC" w:rsidRDefault="00096A10" w:rsidP="00D000B4">
      <w:pPr>
        <w:ind w:left="540"/>
        <w:rPr>
          <w:rStyle w:val="Code"/>
        </w:rPr>
      </w:pPr>
      <w:r w:rsidRPr="00C267CC">
        <w:rPr>
          <w:rStyle w:val="Code"/>
        </w:rPr>
        <w:t>}</w:t>
      </w:r>
    </w:p>
    <w:p w:rsidR="00096A10" w:rsidRPr="00C267CC" w:rsidRDefault="00096A10" w:rsidP="00D000B4">
      <w:pPr>
        <w:ind w:left="540"/>
        <w:rPr>
          <w:rStyle w:val="Code"/>
        </w:rPr>
      </w:pPr>
      <w:proofErr w:type="gramStart"/>
      <w:r w:rsidRPr="00C267CC">
        <w:rPr>
          <w:rStyle w:val="Code"/>
        </w:rPr>
        <w:lastRenderedPageBreak/>
        <w:t>catch(</w:t>
      </w:r>
      <w:proofErr w:type="spellStart"/>
      <w:proofErr w:type="gramEnd"/>
      <w:r w:rsidR="00E1072F" w:rsidRPr="00C267CC">
        <w:rPr>
          <w:rStyle w:val="Code"/>
        </w:rPr>
        <w:t>ArithmeticException</w:t>
      </w:r>
      <w:proofErr w:type="spellEnd"/>
      <w:r w:rsidR="00E1072F" w:rsidRPr="00C267CC">
        <w:rPr>
          <w:rStyle w:val="Code"/>
        </w:rPr>
        <w:t xml:space="preserve"> ae</w:t>
      </w:r>
      <w:r w:rsidRPr="00C267CC">
        <w:rPr>
          <w:rStyle w:val="Code"/>
        </w:rPr>
        <w:t>)</w:t>
      </w:r>
    </w:p>
    <w:p w:rsidR="00096A10" w:rsidRPr="00C267CC" w:rsidRDefault="00096A10" w:rsidP="00D000B4">
      <w:pPr>
        <w:ind w:left="540"/>
        <w:rPr>
          <w:rStyle w:val="Code"/>
        </w:rPr>
      </w:pPr>
      <w:r w:rsidRPr="00C267CC">
        <w:rPr>
          <w:rStyle w:val="Code"/>
        </w:rPr>
        <w:t>{</w:t>
      </w:r>
    </w:p>
    <w:p w:rsidR="00096A10" w:rsidRPr="00C267CC" w:rsidRDefault="00096A10" w:rsidP="00D000B4">
      <w:pPr>
        <w:ind w:left="540"/>
        <w:rPr>
          <w:rStyle w:val="Code"/>
        </w:rPr>
      </w:pPr>
      <w:r w:rsidRPr="00C267CC">
        <w:rPr>
          <w:rStyle w:val="Code"/>
        </w:rPr>
        <w:t xml:space="preserve">    //exception handling code</w:t>
      </w:r>
    </w:p>
    <w:p w:rsidR="00096A10" w:rsidRPr="00C267CC" w:rsidRDefault="00096A10" w:rsidP="00D000B4">
      <w:pPr>
        <w:ind w:left="540"/>
        <w:rPr>
          <w:rStyle w:val="Code"/>
        </w:rPr>
      </w:pPr>
      <w:r w:rsidRPr="00C267CC">
        <w:rPr>
          <w:rStyle w:val="Code"/>
        </w:rPr>
        <w:t>}</w:t>
      </w:r>
    </w:p>
    <w:p w:rsidR="00E1072F" w:rsidRPr="00C267CC" w:rsidRDefault="00E1072F" w:rsidP="00D000B4">
      <w:pPr>
        <w:ind w:left="540"/>
        <w:rPr>
          <w:rStyle w:val="Code"/>
        </w:rPr>
      </w:pPr>
      <w:proofErr w:type="gramStart"/>
      <w:r w:rsidRPr="00C267CC">
        <w:rPr>
          <w:rStyle w:val="Code"/>
        </w:rPr>
        <w:t>catch(</w:t>
      </w:r>
      <w:proofErr w:type="spellStart"/>
      <w:proofErr w:type="gramEnd"/>
      <w:r w:rsidR="00DF1568" w:rsidRPr="00C267CC">
        <w:rPr>
          <w:rStyle w:val="Code"/>
        </w:rPr>
        <w:t>Overflow</w:t>
      </w:r>
      <w:r w:rsidRPr="00C267CC">
        <w:rPr>
          <w:rStyle w:val="Code"/>
        </w:rPr>
        <w:t>Exception</w:t>
      </w:r>
      <w:proofErr w:type="spellEnd"/>
      <w:r w:rsidRPr="00C267CC">
        <w:rPr>
          <w:rStyle w:val="Code"/>
        </w:rPr>
        <w:t xml:space="preserve"> </w:t>
      </w:r>
      <w:proofErr w:type="spellStart"/>
      <w:r w:rsidR="00752F13" w:rsidRPr="00C267CC">
        <w:rPr>
          <w:rStyle w:val="Code"/>
        </w:rPr>
        <w:t>o</w:t>
      </w:r>
      <w:r w:rsidR="00FF7126" w:rsidRPr="00C267CC">
        <w:rPr>
          <w:rStyle w:val="Code"/>
        </w:rPr>
        <w:t>e</w:t>
      </w:r>
      <w:proofErr w:type="spellEnd"/>
      <w:r w:rsidRPr="00C267CC">
        <w:rPr>
          <w:rStyle w:val="Code"/>
        </w:rPr>
        <w:t>)</w:t>
      </w:r>
    </w:p>
    <w:p w:rsidR="00E1072F" w:rsidRPr="00C267CC" w:rsidRDefault="00E1072F" w:rsidP="00D000B4">
      <w:pPr>
        <w:ind w:left="540"/>
        <w:rPr>
          <w:rStyle w:val="Code"/>
        </w:rPr>
      </w:pPr>
      <w:r w:rsidRPr="00C267CC">
        <w:rPr>
          <w:rStyle w:val="Code"/>
        </w:rPr>
        <w:t>{</w:t>
      </w:r>
    </w:p>
    <w:p w:rsidR="00E1072F" w:rsidRPr="00C267CC" w:rsidRDefault="00E1072F" w:rsidP="00D000B4">
      <w:pPr>
        <w:ind w:left="540"/>
        <w:rPr>
          <w:rStyle w:val="Code"/>
        </w:rPr>
      </w:pPr>
      <w:r w:rsidRPr="00C267CC">
        <w:rPr>
          <w:rStyle w:val="Code"/>
        </w:rPr>
        <w:t xml:space="preserve">    //exception handling code</w:t>
      </w:r>
    </w:p>
    <w:p w:rsidR="00E1072F" w:rsidRPr="00C267CC" w:rsidRDefault="00E1072F" w:rsidP="00D000B4">
      <w:pPr>
        <w:ind w:left="540"/>
        <w:rPr>
          <w:rStyle w:val="Code"/>
        </w:rPr>
      </w:pPr>
      <w:r w:rsidRPr="00C267CC">
        <w:rPr>
          <w:rStyle w:val="Code"/>
        </w:rPr>
        <w:t>}</w:t>
      </w:r>
    </w:p>
    <w:p w:rsidR="00C575CB" w:rsidRPr="00C267CC" w:rsidRDefault="00C575CB" w:rsidP="00096A10"/>
    <w:p w:rsidR="00096A10" w:rsidRPr="00C267CC" w:rsidRDefault="002C7EAD" w:rsidP="00096A10">
      <w:r w:rsidRPr="00C267CC">
        <w:t xml:space="preserve">To remove the compilation error, which of the following ways </w:t>
      </w:r>
      <w:r w:rsidR="00285F1D" w:rsidRPr="00C267CC">
        <w:t>should</w:t>
      </w:r>
      <w:r w:rsidRPr="00C267CC">
        <w:t xml:space="preserve"> you </w:t>
      </w:r>
      <w:r w:rsidR="00285F1D" w:rsidRPr="00C267CC">
        <w:t xml:space="preserve">suggest </w:t>
      </w:r>
      <w:r w:rsidR="00C575CB" w:rsidRPr="00C267CC">
        <w:t xml:space="preserve">to </w:t>
      </w:r>
      <w:r w:rsidRPr="00C267CC">
        <w:t>rearrang</w:t>
      </w:r>
      <w:r w:rsidR="00C575CB" w:rsidRPr="00C267CC">
        <w:t>e</w:t>
      </w:r>
      <w:r w:rsidRPr="00C267CC">
        <w:t xml:space="preserve"> the code?</w:t>
      </w:r>
    </w:p>
    <w:p w:rsidR="00EB531C" w:rsidRPr="00C267CC" w:rsidRDefault="00946690" w:rsidP="00D000B4">
      <w:pPr>
        <w:tabs>
          <w:tab w:val="left" w:pos="540"/>
        </w:tabs>
        <w:rPr>
          <w:rStyle w:val="Code"/>
        </w:rPr>
      </w:pPr>
      <w:r w:rsidRPr="00C267CC">
        <w:t>a)</w:t>
      </w:r>
      <w:r w:rsidR="00D000B4" w:rsidRPr="00C267CC">
        <w:tab/>
      </w:r>
      <w:proofErr w:type="gramStart"/>
      <w:r w:rsidR="00EB531C" w:rsidRPr="00C267CC">
        <w:rPr>
          <w:rStyle w:val="Code"/>
        </w:rPr>
        <w:t>try</w:t>
      </w:r>
      <w:proofErr w:type="gramEnd"/>
    </w:p>
    <w:p w:rsidR="00EB531C" w:rsidRPr="00C267CC" w:rsidRDefault="00EB531C" w:rsidP="00D000B4">
      <w:pPr>
        <w:ind w:left="540"/>
        <w:rPr>
          <w:rStyle w:val="Code"/>
        </w:rPr>
      </w:pPr>
      <w:r w:rsidRPr="00C267CC">
        <w:rPr>
          <w:rStyle w:val="Code"/>
        </w:rPr>
        <w:t>{</w:t>
      </w:r>
    </w:p>
    <w:p w:rsidR="00EB531C" w:rsidRPr="00C267CC" w:rsidRDefault="00EB531C" w:rsidP="00D000B4">
      <w:pPr>
        <w:ind w:left="540"/>
        <w:rPr>
          <w:rStyle w:val="Code"/>
        </w:rPr>
      </w:pPr>
      <w:r w:rsidRPr="00C267CC">
        <w:rPr>
          <w:rStyle w:val="Code"/>
        </w:rPr>
        <w:t xml:space="preserve">    </w:t>
      </w:r>
      <w:proofErr w:type="gramStart"/>
      <w:r w:rsidRPr="00C267CC">
        <w:rPr>
          <w:rStyle w:val="Code"/>
        </w:rPr>
        <w:t>bool</w:t>
      </w:r>
      <w:proofErr w:type="gramEnd"/>
      <w:r w:rsidRPr="00C267CC">
        <w:rPr>
          <w:rStyle w:val="Code"/>
        </w:rPr>
        <w:t xml:space="preserve"> success = </w:t>
      </w:r>
      <w:proofErr w:type="spellStart"/>
      <w:r w:rsidRPr="00C267CC">
        <w:rPr>
          <w:rStyle w:val="Code"/>
        </w:rPr>
        <w:t>ApplyPicardoRotation</w:t>
      </w:r>
      <w:proofErr w:type="spellEnd"/>
      <w:r w:rsidRPr="00C267CC">
        <w:rPr>
          <w:rStyle w:val="Code"/>
        </w:rPr>
        <w:t>(100, 0);</w:t>
      </w:r>
    </w:p>
    <w:p w:rsidR="00EB531C" w:rsidRPr="00C267CC" w:rsidRDefault="00EB531C" w:rsidP="00D000B4">
      <w:pPr>
        <w:ind w:left="540"/>
        <w:rPr>
          <w:rStyle w:val="Code"/>
        </w:rPr>
      </w:pPr>
      <w:r w:rsidRPr="00C267CC">
        <w:rPr>
          <w:rStyle w:val="Code"/>
        </w:rPr>
        <w:t xml:space="preserve">    // additional code lines here</w:t>
      </w:r>
    </w:p>
    <w:p w:rsidR="00EB531C" w:rsidRPr="00C267CC" w:rsidRDefault="00EB531C" w:rsidP="00D000B4">
      <w:pPr>
        <w:ind w:left="540"/>
        <w:rPr>
          <w:rStyle w:val="Code"/>
        </w:rPr>
      </w:pPr>
      <w:r w:rsidRPr="00C267CC">
        <w:rPr>
          <w:rStyle w:val="Code"/>
        </w:rPr>
        <w:t>}</w:t>
      </w:r>
    </w:p>
    <w:p w:rsidR="00EB531C" w:rsidRPr="00C267CC" w:rsidRDefault="00EB531C" w:rsidP="00D000B4">
      <w:pPr>
        <w:ind w:left="540"/>
        <w:rPr>
          <w:rStyle w:val="Code"/>
        </w:rPr>
      </w:pPr>
      <w:proofErr w:type="gramStart"/>
      <w:r w:rsidRPr="00C267CC">
        <w:rPr>
          <w:rStyle w:val="Code"/>
        </w:rPr>
        <w:t>catch(</w:t>
      </w:r>
      <w:proofErr w:type="spellStart"/>
      <w:proofErr w:type="gramEnd"/>
      <w:r w:rsidRPr="00C267CC">
        <w:rPr>
          <w:rStyle w:val="Code"/>
        </w:rPr>
        <w:t>DivideByZeroException</w:t>
      </w:r>
      <w:proofErr w:type="spellEnd"/>
      <w:r w:rsidRPr="00C267CC">
        <w:rPr>
          <w:rStyle w:val="Code"/>
        </w:rPr>
        <w:t xml:space="preserve"> </w:t>
      </w:r>
      <w:proofErr w:type="spellStart"/>
      <w:r w:rsidRPr="00C267CC">
        <w:rPr>
          <w:rStyle w:val="Code"/>
        </w:rPr>
        <w:t>dbze</w:t>
      </w:r>
      <w:proofErr w:type="spellEnd"/>
      <w:r w:rsidRPr="00C267CC">
        <w:rPr>
          <w:rStyle w:val="Code"/>
        </w:rPr>
        <w:t>)</w:t>
      </w:r>
    </w:p>
    <w:p w:rsidR="00EB531C" w:rsidRPr="00C267CC" w:rsidRDefault="00EB531C" w:rsidP="00D000B4">
      <w:pPr>
        <w:ind w:left="540"/>
        <w:rPr>
          <w:rStyle w:val="Code"/>
        </w:rPr>
      </w:pPr>
      <w:r w:rsidRPr="00C267CC">
        <w:rPr>
          <w:rStyle w:val="Code"/>
        </w:rPr>
        <w:t>{</w:t>
      </w:r>
    </w:p>
    <w:p w:rsidR="00EB531C" w:rsidRPr="00C267CC" w:rsidRDefault="00EB531C" w:rsidP="00D000B4">
      <w:pPr>
        <w:ind w:left="540"/>
        <w:rPr>
          <w:rStyle w:val="Code"/>
        </w:rPr>
      </w:pPr>
      <w:r w:rsidRPr="00C267CC">
        <w:rPr>
          <w:rStyle w:val="Code"/>
        </w:rPr>
        <w:t xml:space="preserve">    //exception handling code</w:t>
      </w:r>
    </w:p>
    <w:p w:rsidR="00EB531C" w:rsidRPr="00C267CC" w:rsidRDefault="00EB531C" w:rsidP="00D000B4">
      <w:pPr>
        <w:ind w:left="540"/>
        <w:rPr>
          <w:rStyle w:val="Code"/>
        </w:rPr>
      </w:pPr>
      <w:r w:rsidRPr="00C267CC">
        <w:rPr>
          <w:rStyle w:val="Code"/>
        </w:rPr>
        <w:t>}</w:t>
      </w:r>
    </w:p>
    <w:p w:rsidR="00EB531C" w:rsidRPr="00C267CC" w:rsidRDefault="00EB531C" w:rsidP="00D000B4">
      <w:pPr>
        <w:ind w:left="540"/>
        <w:rPr>
          <w:rStyle w:val="Code"/>
        </w:rPr>
      </w:pPr>
      <w:proofErr w:type="gramStart"/>
      <w:r w:rsidRPr="00C267CC">
        <w:rPr>
          <w:rStyle w:val="Code"/>
        </w:rPr>
        <w:t>catch(</w:t>
      </w:r>
      <w:proofErr w:type="spellStart"/>
      <w:proofErr w:type="gramEnd"/>
      <w:r w:rsidRPr="00C267CC">
        <w:rPr>
          <w:rStyle w:val="Code"/>
        </w:rPr>
        <w:t>ArithmeticException</w:t>
      </w:r>
      <w:proofErr w:type="spellEnd"/>
      <w:r w:rsidRPr="00C267CC">
        <w:rPr>
          <w:rStyle w:val="Code"/>
        </w:rPr>
        <w:t xml:space="preserve"> ae)</w:t>
      </w:r>
    </w:p>
    <w:p w:rsidR="00EB531C" w:rsidRPr="00C267CC" w:rsidRDefault="00EB531C" w:rsidP="00D000B4">
      <w:pPr>
        <w:ind w:left="540"/>
        <w:rPr>
          <w:rStyle w:val="Code"/>
        </w:rPr>
      </w:pPr>
      <w:r w:rsidRPr="00C267CC">
        <w:rPr>
          <w:rStyle w:val="Code"/>
        </w:rPr>
        <w:t>{</w:t>
      </w:r>
    </w:p>
    <w:p w:rsidR="00EB531C" w:rsidRPr="00C267CC" w:rsidRDefault="00EB531C" w:rsidP="00D000B4">
      <w:pPr>
        <w:ind w:left="540"/>
        <w:rPr>
          <w:rStyle w:val="Code"/>
        </w:rPr>
      </w:pPr>
      <w:r w:rsidRPr="00C267CC">
        <w:rPr>
          <w:rStyle w:val="Code"/>
        </w:rPr>
        <w:t xml:space="preserve">    //exception handling code</w:t>
      </w:r>
    </w:p>
    <w:p w:rsidR="00EB531C" w:rsidRPr="00C267CC" w:rsidRDefault="00EB531C" w:rsidP="00D000B4">
      <w:pPr>
        <w:ind w:left="540"/>
        <w:rPr>
          <w:rStyle w:val="Code"/>
        </w:rPr>
      </w:pPr>
      <w:r w:rsidRPr="00C267CC">
        <w:rPr>
          <w:rStyle w:val="Code"/>
        </w:rPr>
        <w:t>}</w:t>
      </w:r>
    </w:p>
    <w:p w:rsidR="00EB531C" w:rsidRPr="00C267CC" w:rsidRDefault="00EB531C" w:rsidP="00D000B4">
      <w:pPr>
        <w:ind w:left="540"/>
        <w:rPr>
          <w:rStyle w:val="Code"/>
        </w:rPr>
      </w:pPr>
      <w:proofErr w:type="gramStart"/>
      <w:r w:rsidRPr="00C267CC">
        <w:rPr>
          <w:rStyle w:val="Code"/>
        </w:rPr>
        <w:t>catch(</w:t>
      </w:r>
      <w:proofErr w:type="spellStart"/>
      <w:proofErr w:type="gramEnd"/>
      <w:r w:rsidRPr="00C267CC">
        <w:rPr>
          <w:rStyle w:val="Code"/>
        </w:rPr>
        <w:t>OverflowException</w:t>
      </w:r>
      <w:proofErr w:type="spellEnd"/>
      <w:r w:rsidRPr="00C267CC">
        <w:rPr>
          <w:rStyle w:val="Code"/>
        </w:rPr>
        <w:t xml:space="preserve"> </w:t>
      </w:r>
      <w:proofErr w:type="spellStart"/>
      <w:r w:rsidR="00752F13" w:rsidRPr="00C267CC">
        <w:rPr>
          <w:rStyle w:val="Code"/>
        </w:rPr>
        <w:t>o</w:t>
      </w:r>
      <w:r w:rsidRPr="00C267CC">
        <w:rPr>
          <w:rStyle w:val="Code"/>
        </w:rPr>
        <w:t>e</w:t>
      </w:r>
      <w:proofErr w:type="spellEnd"/>
      <w:r w:rsidRPr="00C267CC">
        <w:rPr>
          <w:rStyle w:val="Code"/>
        </w:rPr>
        <w:t>)</w:t>
      </w:r>
    </w:p>
    <w:p w:rsidR="00EB531C" w:rsidRPr="00C267CC" w:rsidRDefault="00EB531C" w:rsidP="00D000B4">
      <w:pPr>
        <w:ind w:left="540"/>
        <w:rPr>
          <w:rStyle w:val="Code"/>
        </w:rPr>
      </w:pPr>
      <w:r w:rsidRPr="00C267CC">
        <w:rPr>
          <w:rStyle w:val="Code"/>
        </w:rPr>
        <w:t>{</w:t>
      </w:r>
    </w:p>
    <w:p w:rsidR="00EB531C" w:rsidRPr="00C267CC" w:rsidRDefault="00EB531C" w:rsidP="00D000B4">
      <w:pPr>
        <w:ind w:left="540"/>
        <w:rPr>
          <w:rStyle w:val="Code"/>
        </w:rPr>
      </w:pPr>
      <w:r w:rsidRPr="00C267CC">
        <w:rPr>
          <w:rStyle w:val="Code"/>
        </w:rPr>
        <w:t xml:space="preserve">    //exception handling code</w:t>
      </w:r>
    </w:p>
    <w:p w:rsidR="00EB531C" w:rsidRPr="00C267CC" w:rsidRDefault="00EB531C" w:rsidP="00D000B4">
      <w:pPr>
        <w:ind w:left="540"/>
        <w:rPr>
          <w:rStyle w:val="Code"/>
        </w:rPr>
      </w:pPr>
      <w:r w:rsidRPr="00C267CC">
        <w:rPr>
          <w:rStyle w:val="Code"/>
        </w:rPr>
        <w:t>}</w:t>
      </w:r>
    </w:p>
    <w:p w:rsidR="00752F13" w:rsidRPr="00C267CC" w:rsidRDefault="00752F13" w:rsidP="00EB531C"/>
    <w:p w:rsidR="00CD5880" w:rsidRPr="00C267CC" w:rsidRDefault="00946690" w:rsidP="00D000B4">
      <w:pPr>
        <w:tabs>
          <w:tab w:val="left" w:pos="540"/>
        </w:tabs>
        <w:rPr>
          <w:rStyle w:val="Code"/>
        </w:rPr>
      </w:pPr>
      <w:r w:rsidRPr="00C267CC">
        <w:t>b)</w:t>
      </w:r>
      <w:r w:rsidR="00D000B4" w:rsidRPr="00C267CC">
        <w:tab/>
      </w:r>
      <w:proofErr w:type="gramStart"/>
      <w:r w:rsidR="00CD5880" w:rsidRPr="00C267CC">
        <w:rPr>
          <w:rStyle w:val="Code"/>
        </w:rPr>
        <w:t>try</w:t>
      </w:r>
      <w:proofErr w:type="gramEnd"/>
    </w:p>
    <w:p w:rsidR="00CD5880" w:rsidRPr="00C267CC" w:rsidRDefault="00CD5880" w:rsidP="00D000B4">
      <w:pPr>
        <w:ind w:left="540"/>
        <w:rPr>
          <w:rStyle w:val="Code"/>
        </w:rPr>
      </w:pPr>
      <w:r w:rsidRPr="00C267CC">
        <w:rPr>
          <w:rStyle w:val="Code"/>
        </w:rPr>
        <w:t>{</w:t>
      </w:r>
    </w:p>
    <w:p w:rsidR="00CD5880" w:rsidRPr="00C267CC" w:rsidRDefault="00CD5880" w:rsidP="00D000B4">
      <w:pPr>
        <w:ind w:left="540"/>
        <w:rPr>
          <w:rStyle w:val="Code"/>
        </w:rPr>
      </w:pPr>
      <w:r w:rsidRPr="00C267CC">
        <w:rPr>
          <w:rStyle w:val="Code"/>
        </w:rPr>
        <w:t xml:space="preserve">    </w:t>
      </w:r>
      <w:proofErr w:type="gramStart"/>
      <w:r w:rsidRPr="00C267CC">
        <w:rPr>
          <w:rStyle w:val="Code"/>
        </w:rPr>
        <w:t>bool</w:t>
      </w:r>
      <w:proofErr w:type="gramEnd"/>
      <w:r w:rsidRPr="00C267CC">
        <w:rPr>
          <w:rStyle w:val="Code"/>
        </w:rPr>
        <w:t xml:space="preserve"> success = </w:t>
      </w:r>
      <w:proofErr w:type="spellStart"/>
      <w:r w:rsidRPr="00C267CC">
        <w:rPr>
          <w:rStyle w:val="Code"/>
        </w:rPr>
        <w:t>ApplyPicardoRotation</w:t>
      </w:r>
      <w:proofErr w:type="spellEnd"/>
      <w:r w:rsidRPr="00C267CC">
        <w:rPr>
          <w:rStyle w:val="Code"/>
        </w:rPr>
        <w:t>(100, 0);</w:t>
      </w:r>
    </w:p>
    <w:p w:rsidR="00CD5880" w:rsidRPr="00C267CC" w:rsidRDefault="00CD5880" w:rsidP="00D000B4">
      <w:pPr>
        <w:ind w:left="540"/>
        <w:rPr>
          <w:rStyle w:val="Code"/>
        </w:rPr>
      </w:pPr>
      <w:r w:rsidRPr="00C267CC">
        <w:rPr>
          <w:rStyle w:val="Code"/>
        </w:rPr>
        <w:t xml:space="preserve">    // additional code lines here</w:t>
      </w:r>
    </w:p>
    <w:p w:rsidR="00CD5880" w:rsidRPr="00C267CC" w:rsidRDefault="00CD5880" w:rsidP="00D000B4">
      <w:pPr>
        <w:ind w:left="540"/>
        <w:rPr>
          <w:rStyle w:val="Code"/>
        </w:rPr>
      </w:pPr>
      <w:r w:rsidRPr="00C267CC">
        <w:rPr>
          <w:rStyle w:val="Code"/>
        </w:rPr>
        <w:t>}</w:t>
      </w:r>
    </w:p>
    <w:p w:rsidR="00CD5880" w:rsidRPr="00C267CC" w:rsidRDefault="00CD5880" w:rsidP="00D000B4">
      <w:pPr>
        <w:ind w:left="540"/>
        <w:rPr>
          <w:rStyle w:val="Code"/>
        </w:rPr>
      </w:pPr>
      <w:proofErr w:type="gramStart"/>
      <w:r w:rsidRPr="00C267CC">
        <w:rPr>
          <w:rStyle w:val="Code"/>
        </w:rPr>
        <w:t>catch(</w:t>
      </w:r>
      <w:proofErr w:type="spellStart"/>
      <w:proofErr w:type="gramEnd"/>
      <w:r w:rsidRPr="00C267CC">
        <w:rPr>
          <w:rStyle w:val="Code"/>
        </w:rPr>
        <w:t>DivideByZeroException</w:t>
      </w:r>
      <w:proofErr w:type="spellEnd"/>
      <w:r w:rsidRPr="00C267CC">
        <w:rPr>
          <w:rStyle w:val="Code"/>
        </w:rPr>
        <w:t xml:space="preserve"> </w:t>
      </w:r>
      <w:proofErr w:type="spellStart"/>
      <w:r w:rsidRPr="00C267CC">
        <w:rPr>
          <w:rStyle w:val="Code"/>
        </w:rPr>
        <w:t>dbze</w:t>
      </w:r>
      <w:proofErr w:type="spellEnd"/>
      <w:r w:rsidRPr="00C267CC">
        <w:rPr>
          <w:rStyle w:val="Code"/>
        </w:rPr>
        <w:t>)</w:t>
      </w:r>
    </w:p>
    <w:p w:rsidR="00CD5880" w:rsidRPr="00C267CC" w:rsidRDefault="00CD5880" w:rsidP="00D000B4">
      <w:pPr>
        <w:ind w:left="540"/>
        <w:rPr>
          <w:rStyle w:val="Code"/>
        </w:rPr>
      </w:pPr>
      <w:r w:rsidRPr="00C267CC">
        <w:rPr>
          <w:rStyle w:val="Code"/>
        </w:rPr>
        <w:t>{</w:t>
      </w:r>
    </w:p>
    <w:p w:rsidR="00CD5880" w:rsidRPr="00C267CC" w:rsidRDefault="00CD5880" w:rsidP="00D000B4">
      <w:pPr>
        <w:ind w:left="540"/>
        <w:rPr>
          <w:rStyle w:val="Code"/>
        </w:rPr>
      </w:pPr>
      <w:r w:rsidRPr="00C267CC">
        <w:rPr>
          <w:rStyle w:val="Code"/>
        </w:rPr>
        <w:t xml:space="preserve">    //exception handling code</w:t>
      </w:r>
    </w:p>
    <w:p w:rsidR="00CD5880" w:rsidRPr="00C267CC" w:rsidRDefault="00CD5880" w:rsidP="00D000B4">
      <w:pPr>
        <w:ind w:left="540"/>
        <w:rPr>
          <w:rStyle w:val="Code"/>
        </w:rPr>
      </w:pPr>
      <w:r w:rsidRPr="00C267CC">
        <w:rPr>
          <w:rStyle w:val="Code"/>
        </w:rPr>
        <w:t>}</w:t>
      </w:r>
    </w:p>
    <w:p w:rsidR="00CD5880" w:rsidRPr="00C267CC" w:rsidRDefault="00CD5880" w:rsidP="00D000B4">
      <w:pPr>
        <w:ind w:left="540"/>
        <w:rPr>
          <w:rStyle w:val="Code"/>
        </w:rPr>
      </w:pPr>
      <w:proofErr w:type="gramStart"/>
      <w:r w:rsidRPr="00C267CC">
        <w:rPr>
          <w:rStyle w:val="Code"/>
        </w:rPr>
        <w:t>catch(</w:t>
      </w:r>
      <w:proofErr w:type="gramEnd"/>
      <w:r w:rsidR="00752F13" w:rsidRPr="00C267CC">
        <w:rPr>
          <w:rStyle w:val="Code"/>
        </w:rPr>
        <w:t xml:space="preserve">Exception </w:t>
      </w:r>
      <w:r w:rsidRPr="00C267CC">
        <w:rPr>
          <w:rStyle w:val="Code"/>
        </w:rPr>
        <w:t>e)</w:t>
      </w:r>
    </w:p>
    <w:p w:rsidR="00CD5880" w:rsidRPr="00C267CC" w:rsidRDefault="00CD5880" w:rsidP="00D000B4">
      <w:pPr>
        <w:ind w:left="540"/>
        <w:rPr>
          <w:rStyle w:val="Code"/>
        </w:rPr>
      </w:pPr>
      <w:r w:rsidRPr="00C267CC">
        <w:rPr>
          <w:rStyle w:val="Code"/>
        </w:rPr>
        <w:t>{</w:t>
      </w:r>
    </w:p>
    <w:p w:rsidR="00CD5880" w:rsidRPr="00C267CC" w:rsidRDefault="00CD5880" w:rsidP="00D000B4">
      <w:pPr>
        <w:ind w:left="540"/>
        <w:rPr>
          <w:rStyle w:val="Code"/>
        </w:rPr>
      </w:pPr>
      <w:r w:rsidRPr="00C267CC">
        <w:rPr>
          <w:rStyle w:val="Code"/>
        </w:rPr>
        <w:t xml:space="preserve">    //exception handling code</w:t>
      </w:r>
    </w:p>
    <w:p w:rsidR="00CD5880" w:rsidRPr="00C267CC" w:rsidRDefault="00CD5880" w:rsidP="00D000B4">
      <w:pPr>
        <w:ind w:left="540"/>
        <w:rPr>
          <w:rStyle w:val="Code"/>
        </w:rPr>
      </w:pPr>
      <w:r w:rsidRPr="00C267CC">
        <w:rPr>
          <w:rStyle w:val="Code"/>
        </w:rPr>
        <w:t>}</w:t>
      </w:r>
    </w:p>
    <w:p w:rsidR="00CD5880" w:rsidRPr="00C267CC" w:rsidRDefault="00CD5880" w:rsidP="00D000B4">
      <w:pPr>
        <w:ind w:left="540"/>
        <w:rPr>
          <w:rStyle w:val="Code"/>
        </w:rPr>
      </w:pPr>
      <w:proofErr w:type="gramStart"/>
      <w:r w:rsidRPr="00C267CC">
        <w:rPr>
          <w:rStyle w:val="Code"/>
        </w:rPr>
        <w:t>catch(</w:t>
      </w:r>
      <w:proofErr w:type="spellStart"/>
      <w:proofErr w:type="gramEnd"/>
      <w:r w:rsidRPr="00C267CC">
        <w:rPr>
          <w:rStyle w:val="Code"/>
        </w:rPr>
        <w:t>OverflowException</w:t>
      </w:r>
      <w:proofErr w:type="spellEnd"/>
      <w:r w:rsidRPr="00C267CC">
        <w:rPr>
          <w:rStyle w:val="Code"/>
        </w:rPr>
        <w:t xml:space="preserve"> </w:t>
      </w:r>
      <w:proofErr w:type="spellStart"/>
      <w:r w:rsidR="00752F13" w:rsidRPr="00C267CC">
        <w:rPr>
          <w:rStyle w:val="Code"/>
        </w:rPr>
        <w:t>o</w:t>
      </w:r>
      <w:r w:rsidRPr="00C267CC">
        <w:rPr>
          <w:rStyle w:val="Code"/>
        </w:rPr>
        <w:t>e</w:t>
      </w:r>
      <w:proofErr w:type="spellEnd"/>
      <w:r w:rsidRPr="00C267CC">
        <w:rPr>
          <w:rStyle w:val="Code"/>
        </w:rPr>
        <w:t>)</w:t>
      </w:r>
    </w:p>
    <w:p w:rsidR="00CD5880" w:rsidRPr="00C267CC" w:rsidRDefault="00CD5880" w:rsidP="00D000B4">
      <w:pPr>
        <w:ind w:left="540"/>
        <w:rPr>
          <w:rStyle w:val="Code"/>
        </w:rPr>
      </w:pPr>
      <w:r w:rsidRPr="00C267CC">
        <w:rPr>
          <w:rStyle w:val="Code"/>
        </w:rPr>
        <w:t>{</w:t>
      </w:r>
    </w:p>
    <w:p w:rsidR="00CD5880" w:rsidRPr="00C267CC" w:rsidRDefault="00CD5880" w:rsidP="00D000B4">
      <w:pPr>
        <w:ind w:left="540"/>
        <w:rPr>
          <w:rStyle w:val="Code"/>
        </w:rPr>
      </w:pPr>
      <w:r w:rsidRPr="00C267CC">
        <w:rPr>
          <w:rStyle w:val="Code"/>
        </w:rPr>
        <w:t xml:space="preserve">    //exception handling code</w:t>
      </w:r>
    </w:p>
    <w:p w:rsidR="00CD5880" w:rsidRPr="00C267CC" w:rsidRDefault="00CD5880" w:rsidP="00D000B4">
      <w:pPr>
        <w:ind w:left="540"/>
        <w:rPr>
          <w:rStyle w:val="Code"/>
        </w:rPr>
      </w:pPr>
      <w:r w:rsidRPr="00C267CC">
        <w:rPr>
          <w:rStyle w:val="Code"/>
        </w:rPr>
        <w:t>}</w:t>
      </w:r>
    </w:p>
    <w:p w:rsidR="00752F13" w:rsidRPr="00891344" w:rsidRDefault="00752F13" w:rsidP="00946690">
      <w:pPr>
        <w:rPr>
          <w:highlight w:val="red"/>
        </w:rPr>
      </w:pPr>
    </w:p>
    <w:p w:rsidR="00752F13" w:rsidRPr="00C267CC" w:rsidRDefault="00946690" w:rsidP="00D000B4">
      <w:pPr>
        <w:tabs>
          <w:tab w:val="left" w:pos="540"/>
        </w:tabs>
        <w:rPr>
          <w:rStyle w:val="Code"/>
          <w:highlight w:val="yellow"/>
        </w:rPr>
      </w:pPr>
      <w:r w:rsidRPr="00C267CC">
        <w:rPr>
          <w:highlight w:val="yellow"/>
        </w:rPr>
        <w:t>c)</w:t>
      </w:r>
      <w:r w:rsidR="00D000B4" w:rsidRPr="00C267CC">
        <w:rPr>
          <w:highlight w:val="yellow"/>
        </w:rPr>
        <w:tab/>
      </w:r>
      <w:proofErr w:type="gramStart"/>
      <w:r w:rsidR="00752F13" w:rsidRPr="00C267CC">
        <w:rPr>
          <w:rStyle w:val="Code"/>
          <w:highlight w:val="yellow"/>
        </w:rPr>
        <w:t>try</w:t>
      </w:r>
      <w:proofErr w:type="gramEnd"/>
    </w:p>
    <w:p w:rsidR="00752F13" w:rsidRPr="00C267CC" w:rsidRDefault="00752F13" w:rsidP="00D000B4">
      <w:pPr>
        <w:ind w:left="540"/>
        <w:rPr>
          <w:rStyle w:val="Code"/>
          <w:highlight w:val="yellow"/>
        </w:rPr>
      </w:pPr>
      <w:r w:rsidRPr="00C267CC">
        <w:rPr>
          <w:rStyle w:val="Code"/>
          <w:highlight w:val="yellow"/>
        </w:rPr>
        <w:t>{</w:t>
      </w:r>
    </w:p>
    <w:p w:rsidR="00752F13" w:rsidRPr="00C267CC" w:rsidRDefault="00752F13" w:rsidP="00D000B4">
      <w:pPr>
        <w:ind w:left="540"/>
        <w:rPr>
          <w:rStyle w:val="Code"/>
          <w:highlight w:val="yellow"/>
        </w:rPr>
      </w:pPr>
      <w:r w:rsidRPr="00C267CC">
        <w:rPr>
          <w:rStyle w:val="Code"/>
          <w:highlight w:val="yellow"/>
        </w:rPr>
        <w:t xml:space="preserve">    </w:t>
      </w:r>
      <w:proofErr w:type="gramStart"/>
      <w:r w:rsidRPr="00C267CC">
        <w:rPr>
          <w:rStyle w:val="Code"/>
          <w:highlight w:val="yellow"/>
        </w:rPr>
        <w:t>bool</w:t>
      </w:r>
      <w:proofErr w:type="gramEnd"/>
      <w:r w:rsidRPr="00C267CC">
        <w:rPr>
          <w:rStyle w:val="Code"/>
          <w:highlight w:val="yellow"/>
        </w:rPr>
        <w:t xml:space="preserve"> success = </w:t>
      </w:r>
      <w:proofErr w:type="spellStart"/>
      <w:r w:rsidRPr="00C267CC">
        <w:rPr>
          <w:rStyle w:val="Code"/>
          <w:highlight w:val="yellow"/>
        </w:rPr>
        <w:t>ApplyPicardoRotation</w:t>
      </w:r>
      <w:proofErr w:type="spellEnd"/>
      <w:r w:rsidRPr="00C267CC">
        <w:rPr>
          <w:rStyle w:val="Code"/>
          <w:highlight w:val="yellow"/>
        </w:rPr>
        <w:t>(100, 0);</w:t>
      </w:r>
    </w:p>
    <w:p w:rsidR="00752F13" w:rsidRPr="00C267CC" w:rsidRDefault="00752F13" w:rsidP="00D000B4">
      <w:pPr>
        <w:ind w:left="540"/>
        <w:rPr>
          <w:rStyle w:val="Code"/>
          <w:highlight w:val="yellow"/>
        </w:rPr>
      </w:pPr>
      <w:r w:rsidRPr="00C267CC">
        <w:rPr>
          <w:rStyle w:val="Code"/>
          <w:highlight w:val="yellow"/>
        </w:rPr>
        <w:t xml:space="preserve">    // additional code lines here</w:t>
      </w:r>
    </w:p>
    <w:p w:rsidR="00752F13" w:rsidRPr="00C267CC" w:rsidRDefault="00752F13" w:rsidP="00D000B4">
      <w:pPr>
        <w:ind w:left="540"/>
        <w:rPr>
          <w:rStyle w:val="Code"/>
          <w:highlight w:val="yellow"/>
        </w:rPr>
      </w:pPr>
      <w:r w:rsidRPr="00C267CC">
        <w:rPr>
          <w:rStyle w:val="Code"/>
          <w:highlight w:val="yellow"/>
        </w:rPr>
        <w:t>}</w:t>
      </w:r>
    </w:p>
    <w:p w:rsidR="00752F13" w:rsidRPr="00C267CC" w:rsidRDefault="00752F13" w:rsidP="00D000B4">
      <w:pPr>
        <w:ind w:left="540"/>
        <w:rPr>
          <w:rStyle w:val="Code"/>
          <w:highlight w:val="yellow"/>
        </w:rPr>
      </w:pPr>
      <w:proofErr w:type="gramStart"/>
      <w:r w:rsidRPr="00C267CC">
        <w:rPr>
          <w:rStyle w:val="Code"/>
          <w:highlight w:val="yellow"/>
        </w:rPr>
        <w:t>catch(</w:t>
      </w:r>
      <w:proofErr w:type="spellStart"/>
      <w:proofErr w:type="gramEnd"/>
      <w:r w:rsidRPr="00C267CC">
        <w:rPr>
          <w:rStyle w:val="Code"/>
          <w:highlight w:val="yellow"/>
        </w:rPr>
        <w:t>DivideByZeroException</w:t>
      </w:r>
      <w:proofErr w:type="spellEnd"/>
      <w:r w:rsidRPr="00C267CC">
        <w:rPr>
          <w:rStyle w:val="Code"/>
          <w:highlight w:val="yellow"/>
        </w:rPr>
        <w:t xml:space="preserve"> </w:t>
      </w:r>
      <w:proofErr w:type="spellStart"/>
      <w:r w:rsidRPr="00C267CC">
        <w:rPr>
          <w:rStyle w:val="Code"/>
          <w:highlight w:val="yellow"/>
        </w:rPr>
        <w:t>dbze</w:t>
      </w:r>
      <w:proofErr w:type="spellEnd"/>
      <w:r w:rsidRPr="00C267CC">
        <w:rPr>
          <w:rStyle w:val="Code"/>
          <w:highlight w:val="yellow"/>
        </w:rPr>
        <w:t>)</w:t>
      </w:r>
    </w:p>
    <w:p w:rsidR="00752F13" w:rsidRPr="00C267CC" w:rsidRDefault="00752F13" w:rsidP="00D000B4">
      <w:pPr>
        <w:ind w:left="540"/>
        <w:rPr>
          <w:rStyle w:val="Code"/>
          <w:highlight w:val="yellow"/>
        </w:rPr>
      </w:pPr>
      <w:r w:rsidRPr="00C267CC">
        <w:rPr>
          <w:rStyle w:val="Code"/>
          <w:highlight w:val="yellow"/>
        </w:rPr>
        <w:t>{</w:t>
      </w:r>
    </w:p>
    <w:p w:rsidR="00752F13" w:rsidRPr="00C267CC" w:rsidRDefault="00752F13" w:rsidP="00D000B4">
      <w:pPr>
        <w:ind w:left="540"/>
        <w:rPr>
          <w:rStyle w:val="Code"/>
          <w:highlight w:val="yellow"/>
        </w:rPr>
      </w:pPr>
      <w:r w:rsidRPr="00C267CC">
        <w:rPr>
          <w:rStyle w:val="Code"/>
          <w:highlight w:val="yellow"/>
        </w:rPr>
        <w:t xml:space="preserve">    //exception handling code</w:t>
      </w:r>
    </w:p>
    <w:p w:rsidR="00752F13" w:rsidRPr="00C267CC" w:rsidRDefault="00752F13" w:rsidP="00D000B4">
      <w:pPr>
        <w:ind w:left="540"/>
        <w:rPr>
          <w:rStyle w:val="Code"/>
          <w:highlight w:val="yellow"/>
        </w:rPr>
      </w:pPr>
      <w:r w:rsidRPr="00C267CC">
        <w:rPr>
          <w:rStyle w:val="Code"/>
          <w:highlight w:val="yellow"/>
        </w:rPr>
        <w:lastRenderedPageBreak/>
        <w:t>}</w:t>
      </w:r>
    </w:p>
    <w:p w:rsidR="00752F13" w:rsidRPr="00C267CC" w:rsidRDefault="00752F13" w:rsidP="00D000B4">
      <w:pPr>
        <w:ind w:left="540"/>
        <w:rPr>
          <w:rStyle w:val="Code"/>
          <w:highlight w:val="yellow"/>
        </w:rPr>
      </w:pPr>
      <w:proofErr w:type="gramStart"/>
      <w:r w:rsidRPr="00C267CC">
        <w:rPr>
          <w:rStyle w:val="Code"/>
          <w:highlight w:val="yellow"/>
        </w:rPr>
        <w:t>catch(</w:t>
      </w:r>
      <w:proofErr w:type="spellStart"/>
      <w:proofErr w:type="gramEnd"/>
      <w:r w:rsidRPr="00C267CC">
        <w:rPr>
          <w:rStyle w:val="Code"/>
          <w:highlight w:val="yellow"/>
        </w:rPr>
        <w:t>NotFiniteNumberException</w:t>
      </w:r>
      <w:proofErr w:type="spellEnd"/>
      <w:r w:rsidRPr="00C267CC">
        <w:rPr>
          <w:rStyle w:val="Code"/>
          <w:highlight w:val="yellow"/>
        </w:rPr>
        <w:t xml:space="preserve"> </w:t>
      </w:r>
      <w:proofErr w:type="spellStart"/>
      <w:r w:rsidRPr="00C267CC">
        <w:rPr>
          <w:rStyle w:val="Code"/>
          <w:highlight w:val="yellow"/>
        </w:rPr>
        <w:t>nfne</w:t>
      </w:r>
      <w:proofErr w:type="spellEnd"/>
      <w:r w:rsidRPr="00C267CC">
        <w:rPr>
          <w:rStyle w:val="Code"/>
          <w:highlight w:val="yellow"/>
        </w:rPr>
        <w:t>)</w:t>
      </w:r>
    </w:p>
    <w:p w:rsidR="00752F13" w:rsidRPr="00C267CC" w:rsidRDefault="00752F13" w:rsidP="00D000B4">
      <w:pPr>
        <w:ind w:left="540"/>
        <w:rPr>
          <w:rStyle w:val="Code"/>
          <w:highlight w:val="yellow"/>
        </w:rPr>
      </w:pPr>
      <w:r w:rsidRPr="00C267CC">
        <w:rPr>
          <w:rStyle w:val="Code"/>
          <w:highlight w:val="yellow"/>
        </w:rPr>
        <w:t>{</w:t>
      </w:r>
    </w:p>
    <w:p w:rsidR="00752F13" w:rsidRPr="00C267CC" w:rsidRDefault="00752F13" w:rsidP="00D000B4">
      <w:pPr>
        <w:ind w:left="540"/>
        <w:rPr>
          <w:rStyle w:val="Code"/>
          <w:highlight w:val="yellow"/>
        </w:rPr>
      </w:pPr>
      <w:r w:rsidRPr="00C267CC">
        <w:rPr>
          <w:rStyle w:val="Code"/>
          <w:highlight w:val="yellow"/>
        </w:rPr>
        <w:t xml:space="preserve">    //exception handling code</w:t>
      </w:r>
    </w:p>
    <w:p w:rsidR="00752F13" w:rsidRPr="00C267CC" w:rsidRDefault="00752F13" w:rsidP="00D000B4">
      <w:pPr>
        <w:ind w:left="540"/>
        <w:rPr>
          <w:rStyle w:val="Code"/>
          <w:highlight w:val="yellow"/>
        </w:rPr>
      </w:pPr>
      <w:r w:rsidRPr="00C267CC">
        <w:rPr>
          <w:rStyle w:val="Code"/>
          <w:highlight w:val="yellow"/>
        </w:rPr>
        <w:t>}</w:t>
      </w:r>
    </w:p>
    <w:p w:rsidR="00752F13" w:rsidRPr="00C267CC" w:rsidRDefault="00752F13" w:rsidP="00D000B4">
      <w:pPr>
        <w:ind w:left="540"/>
        <w:rPr>
          <w:rStyle w:val="Code"/>
          <w:highlight w:val="yellow"/>
        </w:rPr>
      </w:pPr>
      <w:proofErr w:type="gramStart"/>
      <w:r w:rsidRPr="00C267CC">
        <w:rPr>
          <w:rStyle w:val="Code"/>
          <w:highlight w:val="yellow"/>
        </w:rPr>
        <w:t>catch(</w:t>
      </w:r>
      <w:proofErr w:type="spellStart"/>
      <w:proofErr w:type="gramEnd"/>
      <w:r w:rsidRPr="00C267CC">
        <w:rPr>
          <w:rStyle w:val="Code"/>
          <w:highlight w:val="yellow"/>
        </w:rPr>
        <w:t>OverflowException</w:t>
      </w:r>
      <w:proofErr w:type="spellEnd"/>
      <w:r w:rsidRPr="00C267CC">
        <w:rPr>
          <w:rStyle w:val="Code"/>
          <w:highlight w:val="yellow"/>
        </w:rPr>
        <w:t xml:space="preserve"> </w:t>
      </w:r>
      <w:proofErr w:type="spellStart"/>
      <w:r w:rsidR="0092391F" w:rsidRPr="00C267CC">
        <w:rPr>
          <w:rStyle w:val="Code"/>
          <w:highlight w:val="yellow"/>
        </w:rPr>
        <w:t>o</w:t>
      </w:r>
      <w:r w:rsidRPr="00C267CC">
        <w:rPr>
          <w:rStyle w:val="Code"/>
          <w:highlight w:val="yellow"/>
        </w:rPr>
        <w:t>e</w:t>
      </w:r>
      <w:proofErr w:type="spellEnd"/>
      <w:r w:rsidRPr="00C267CC">
        <w:rPr>
          <w:rStyle w:val="Code"/>
          <w:highlight w:val="yellow"/>
        </w:rPr>
        <w:t>)</w:t>
      </w:r>
    </w:p>
    <w:p w:rsidR="00752F13" w:rsidRPr="00C267CC" w:rsidRDefault="00752F13" w:rsidP="00D000B4">
      <w:pPr>
        <w:ind w:left="540"/>
        <w:rPr>
          <w:rStyle w:val="Code"/>
          <w:highlight w:val="yellow"/>
        </w:rPr>
      </w:pPr>
      <w:r w:rsidRPr="00C267CC">
        <w:rPr>
          <w:rStyle w:val="Code"/>
          <w:highlight w:val="yellow"/>
        </w:rPr>
        <w:t>{</w:t>
      </w:r>
    </w:p>
    <w:p w:rsidR="00752F13" w:rsidRPr="00C267CC" w:rsidRDefault="00752F13" w:rsidP="00D000B4">
      <w:pPr>
        <w:ind w:left="540"/>
        <w:rPr>
          <w:rStyle w:val="Code"/>
          <w:highlight w:val="yellow"/>
        </w:rPr>
      </w:pPr>
      <w:r w:rsidRPr="00C267CC">
        <w:rPr>
          <w:rStyle w:val="Code"/>
          <w:highlight w:val="yellow"/>
        </w:rPr>
        <w:t xml:space="preserve">    //exception handling code</w:t>
      </w:r>
    </w:p>
    <w:p w:rsidR="00752F13" w:rsidRPr="00C267CC" w:rsidRDefault="00752F13" w:rsidP="00D000B4">
      <w:pPr>
        <w:ind w:left="540"/>
        <w:rPr>
          <w:rStyle w:val="Code"/>
          <w:highlight w:val="yellow"/>
        </w:rPr>
      </w:pPr>
      <w:r w:rsidRPr="00C267CC">
        <w:rPr>
          <w:rStyle w:val="Code"/>
          <w:highlight w:val="yellow"/>
        </w:rPr>
        <w:t>}</w:t>
      </w:r>
    </w:p>
    <w:p w:rsidR="00C14B00" w:rsidRPr="00C267CC" w:rsidRDefault="00C14B00" w:rsidP="00D000B4">
      <w:pPr>
        <w:ind w:left="540"/>
        <w:rPr>
          <w:rStyle w:val="Code"/>
          <w:highlight w:val="yellow"/>
        </w:rPr>
      </w:pPr>
      <w:proofErr w:type="gramStart"/>
      <w:r w:rsidRPr="00C267CC">
        <w:rPr>
          <w:rStyle w:val="Code"/>
          <w:highlight w:val="yellow"/>
        </w:rPr>
        <w:t>catch(</w:t>
      </w:r>
      <w:proofErr w:type="spellStart"/>
      <w:proofErr w:type="gramEnd"/>
      <w:r w:rsidRPr="00C267CC">
        <w:rPr>
          <w:rStyle w:val="Code"/>
          <w:highlight w:val="yellow"/>
        </w:rPr>
        <w:t>ArithmeticException</w:t>
      </w:r>
      <w:proofErr w:type="spellEnd"/>
      <w:r w:rsidRPr="00C267CC">
        <w:rPr>
          <w:rStyle w:val="Code"/>
          <w:highlight w:val="yellow"/>
        </w:rPr>
        <w:t xml:space="preserve"> ae)</w:t>
      </w:r>
    </w:p>
    <w:p w:rsidR="00C14B00" w:rsidRPr="00C267CC" w:rsidRDefault="00C14B00" w:rsidP="00D000B4">
      <w:pPr>
        <w:ind w:left="540"/>
        <w:rPr>
          <w:rStyle w:val="Code"/>
          <w:highlight w:val="yellow"/>
        </w:rPr>
      </w:pPr>
      <w:r w:rsidRPr="00C267CC">
        <w:rPr>
          <w:rStyle w:val="Code"/>
          <w:highlight w:val="yellow"/>
        </w:rPr>
        <w:t>{</w:t>
      </w:r>
    </w:p>
    <w:p w:rsidR="00C14B00" w:rsidRPr="00C267CC" w:rsidRDefault="00C14B00" w:rsidP="00D000B4">
      <w:pPr>
        <w:ind w:left="540"/>
        <w:rPr>
          <w:rStyle w:val="Code"/>
          <w:highlight w:val="yellow"/>
        </w:rPr>
      </w:pPr>
      <w:r w:rsidRPr="00C267CC">
        <w:rPr>
          <w:rStyle w:val="Code"/>
          <w:highlight w:val="yellow"/>
        </w:rPr>
        <w:t xml:space="preserve">    //exception handling code</w:t>
      </w:r>
    </w:p>
    <w:p w:rsidR="00C14B00" w:rsidRPr="00C267CC" w:rsidRDefault="00C14B00" w:rsidP="00D000B4">
      <w:pPr>
        <w:ind w:left="540"/>
        <w:rPr>
          <w:rStyle w:val="Code"/>
          <w:highlight w:val="yellow"/>
        </w:rPr>
      </w:pPr>
      <w:r w:rsidRPr="00C267CC">
        <w:rPr>
          <w:rStyle w:val="Code"/>
          <w:highlight w:val="yellow"/>
        </w:rPr>
        <w:t>}</w:t>
      </w:r>
    </w:p>
    <w:p w:rsidR="00C14B00" w:rsidRPr="00891344" w:rsidRDefault="00C14B00" w:rsidP="00752F13">
      <w:pPr>
        <w:rPr>
          <w:highlight w:val="red"/>
        </w:rPr>
      </w:pPr>
    </w:p>
    <w:p w:rsidR="00BB33C6" w:rsidRPr="00C267CC" w:rsidRDefault="00946690" w:rsidP="0012652F">
      <w:pPr>
        <w:tabs>
          <w:tab w:val="left" w:pos="540"/>
        </w:tabs>
        <w:rPr>
          <w:rStyle w:val="Code"/>
        </w:rPr>
      </w:pPr>
      <w:r w:rsidRPr="00C267CC">
        <w:t>d)</w:t>
      </w:r>
      <w:r w:rsidR="0012652F" w:rsidRPr="00C267CC">
        <w:tab/>
      </w:r>
      <w:proofErr w:type="gramStart"/>
      <w:r w:rsidR="00BB33C6" w:rsidRPr="00C267CC">
        <w:rPr>
          <w:rStyle w:val="Code"/>
        </w:rPr>
        <w:t>try</w:t>
      </w:r>
      <w:proofErr w:type="gramEnd"/>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r w:rsidRPr="00C267CC">
        <w:rPr>
          <w:rStyle w:val="Code"/>
        </w:rPr>
        <w:t xml:space="preserve">    </w:t>
      </w:r>
      <w:proofErr w:type="gramStart"/>
      <w:r w:rsidRPr="00C267CC">
        <w:rPr>
          <w:rStyle w:val="Code"/>
        </w:rPr>
        <w:t>bool</w:t>
      </w:r>
      <w:proofErr w:type="gramEnd"/>
      <w:r w:rsidRPr="00C267CC">
        <w:rPr>
          <w:rStyle w:val="Code"/>
        </w:rPr>
        <w:t xml:space="preserve"> success = </w:t>
      </w:r>
      <w:proofErr w:type="spellStart"/>
      <w:r w:rsidRPr="00C267CC">
        <w:rPr>
          <w:rStyle w:val="Code"/>
        </w:rPr>
        <w:t>ApplyPicardoRotation</w:t>
      </w:r>
      <w:proofErr w:type="spellEnd"/>
      <w:r w:rsidRPr="00C267CC">
        <w:rPr>
          <w:rStyle w:val="Code"/>
        </w:rPr>
        <w:t>(100, 0);</w:t>
      </w:r>
    </w:p>
    <w:p w:rsidR="00BB33C6" w:rsidRPr="00C267CC" w:rsidRDefault="00BB33C6" w:rsidP="0012652F">
      <w:pPr>
        <w:ind w:left="540"/>
        <w:rPr>
          <w:rStyle w:val="Code"/>
        </w:rPr>
      </w:pPr>
      <w:r w:rsidRPr="00C267CC">
        <w:rPr>
          <w:rStyle w:val="Code"/>
        </w:rPr>
        <w:t xml:space="preserve">    // additional code lines here</w:t>
      </w:r>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proofErr w:type="gramStart"/>
      <w:r w:rsidRPr="00C267CC">
        <w:rPr>
          <w:rStyle w:val="Code"/>
        </w:rPr>
        <w:t>catch(</w:t>
      </w:r>
      <w:proofErr w:type="spellStart"/>
      <w:proofErr w:type="gramEnd"/>
      <w:r w:rsidRPr="00C267CC">
        <w:rPr>
          <w:rStyle w:val="Code"/>
        </w:rPr>
        <w:t>DivideByZeroException</w:t>
      </w:r>
      <w:proofErr w:type="spellEnd"/>
      <w:r w:rsidRPr="00C267CC">
        <w:rPr>
          <w:rStyle w:val="Code"/>
        </w:rPr>
        <w:t xml:space="preserve"> </w:t>
      </w:r>
      <w:proofErr w:type="spellStart"/>
      <w:r w:rsidRPr="00C267CC">
        <w:rPr>
          <w:rStyle w:val="Code"/>
        </w:rPr>
        <w:t>dbze</w:t>
      </w:r>
      <w:proofErr w:type="spellEnd"/>
      <w:r w:rsidRPr="00C267CC">
        <w:rPr>
          <w:rStyle w:val="Code"/>
        </w:rPr>
        <w:t>)</w:t>
      </w:r>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r w:rsidRPr="00C267CC">
        <w:rPr>
          <w:rStyle w:val="Code"/>
        </w:rPr>
        <w:t xml:space="preserve">    //exception handling code</w:t>
      </w:r>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proofErr w:type="gramStart"/>
      <w:r w:rsidRPr="00C267CC">
        <w:rPr>
          <w:rStyle w:val="Code"/>
        </w:rPr>
        <w:t>catch(</w:t>
      </w:r>
      <w:proofErr w:type="spellStart"/>
      <w:proofErr w:type="gramEnd"/>
      <w:r w:rsidRPr="00C267CC">
        <w:rPr>
          <w:rStyle w:val="Code"/>
        </w:rPr>
        <w:t>NotFiniteNumberException</w:t>
      </w:r>
      <w:proofErr w:type="spellEnd"/>
      <w:r w:rsidRPr="00C267CC">
        <w:rPr>
          <w:rStyle w:val="Code"/>
        </w:rPr>
        <w:t xml:space="preserve"> </w:t>
      </w:r>
      <w:proofErr w:type="spellStart"/>
      <w:r w:rsidRPr="00C267CC">
        <w:rPr>
          <w:rStyle w:val="Code"/>
        </w:rPr>
        <w:t>nfne</w:t>
      </w:r>
      <w:proofErr w:type="spellEnd"/>
      <w:r w:rsidRPr="00C267CC">
        <w:rPr>
          <w:rStyle w:val="Code"/>
        </w:rPr>
        <w:t>)</w:t>
      </w:r>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r w:rsidRPr="00C267CC">
        <w:rPr>
          <w:rStyle w:val="Code"/>
        </w:rPr>
        <w:t xml:space="preserve">    //exception handling code</w:t>
      </w:r>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proofErr w:type="gramStart"/>
      <w:r w:rsidRPr="00C267CC">
        <w:rPr>
          <w:rStyle w:val="Code"/>
        </w:rPr>
        <w:t>catch(</w:t>
      </w:r>
      <w:proofErr w:type="gramEnd"/>
      <w:r w:rsidRPr="00C267CC">
        <w:rPr>
          <w:rStyle w:val="Code"/>
        </w:rPr>
        <w:t>Exception e)</w:t>
      </w:r>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r w:rsidRPr="00C267CC">
        <w:rPr>
          <w:rStyle w:val="Code"/>
        </w:rPr>
        <w:t xml:space="preserve">    //exception handling code</w:t>
      </w:r>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proofErr w:type="gramStart"/>
      <w:r w:rsidRPr="00C267CC">
        <w:rPr>
          <w:rStyle w:val="Code"/>
        </w:rPr>
        <w:t>catch(</w:t>
      </w:r>
      <w:proofErr w:type="spellStart"/>
      <w:proofErr w:type="gramEnd"/>
      <w:r w:rsidRPr="00C267CC">
        <w:rPr>
          <w:rStyle w:val="Code"/>
        </w:rPr>
        <w:t>ArithmeticException</w:t>
      </w:r>
      <w:proofErr w:type="spellEnd"/>
      <w:r w:rsidRPr="00C267CC">
        <w:rPr>
          <w:rStyle w:val="Code"/>
        </w:rPr>
        <w:t xml:space="preserve"> ae)</w:t>
      </w:r>
    </w:p>
    <w:p w:rsidR="00BB33C6" w:rsidRPr="00C267CC" w:rsidRDefault="00BB33C6" w:rsidP="0012652F">
      <w:pPr>
        <w:ind w:left="540"/>
        <w:rPr>
          <w:rStyle w:val="Code"/>
        </w:rPr>
      </w:pPr>
      <w:r w:rsidRPr="00C267CC">
        <w:rPr>
          <w:rStyle w:val="Code"/>
        </w:rPr>
        <w:t>{</w:t>
      </w:r>
    </w:p>
    <w:p w:rsidR="00BB33C6" w:rsidRPr="00C267CC" w:rsidRDefault="00BB33C6" w:rsidP="0012652F">
      <w:pPr>
        <w:ind w:left="540"/>
        <w:rPr>
          <w:rStyle w:val="Code"/>
        </w:rPr>
      </w:pPr>
      <w:r w:rsidRPr="00C267CC">
        <w:rPr>
          <w:rStyle w:val="Code"/>
        </w:rPr>
        <w:t xml:space="preserve">    //exception handling code</w:t>
      </w:r>
    </w:p>
    <w:p w:rsidR="00BB33C6" w:rsidRPr="0012652F" w:rsidRDefault="00BB33C6" w:rsidP="0012652F">
      <w:pPr>
        <w:ind w:left="540"/>
        <w:rPr>
          <w:rStyle w:val="Code"/>
        </w:rPr>
      </w:pPr>
      <w:r w:rsidRPr="00C267CC">
        <w:rPr>
          <w:rStyle w:val="Code"/>
        </w:rPr>
        <w:t>}</w:t>
      </w:r>
    </w:p>
    <w:p w:rsidR="0054223F" w:rsidRDefault="0054223F"/>
    <w:p w:rsidR="00C575CB" w:rsidRDefault="00C575CB" w:rsidP="0003133C"/>
    <w:p w:rsidR="004758CD" w:rsidRDefault="004758CD" w:rsidP="004758CD">
      <w:r>
        <w:t>14.</w:t>
      </w:r>
      <w:r w:rsidR="00515CD6">
        <w:t xml:space="preserve"> </w:t>
      </w:r>
      <w:r>
        <w:t xml:space="preserve">You </w:t>
      </w:r>
      <w:r w:rsidR="006F1361">
        <w:t xml:space="preserve">are </w:t>
      </w:r>
      <w:r>
        <w:t>developing a C# program</w:t>
      </w:r>
      <w:r w:rsidR="008F7C20">
        <w:t>. You write the following code:</w:t>
      </w:r>
    </w:p>
    <w:p w:rsidR="00C575CB" w:rsidRDefault="00C575CB" w:rsidP="004758CD"/>
    <w:p w:rsidR="004758CD" w:rsidRPr="00181C4D" w:rsidRDefault="004758CD" w:rsidP="00181C4D">
      <w:pPr>
        <w:ind w:left="540"/>
        <w:rPr>
          <w:rStyle w:val="Code"/>
        </w:rPr>
      </w:pPr>
      <w:r w:rsidRPr="00181C4D">
        <w:rPr>
          <w:rStyle w:val="Code"/>
        </w:rPr>
        <w:t xml:space="preserve">01:  </w:t>
      </w:r>
      <w:proofErr w:type="spellStart"/>
      <w:r w:rsidRPr="00181C4D">
        <w:rPr>
          <w:rStyle w:val="Code"/>
        </w:rPr>
        <w:t>int</w:t>
      </w:r>
      <w:proofErr w:type="spellEnd"/>
      <w:r w:rsidRPr="00181C4D">
        <w:rPr>
          <w:rStyle w:val="Code"/>
        </w:rPr>
        <w:t xml:space="preserve"> count = </w:t>
      </w:r>
      <w:r w:rsidR="00AF1571" w:rsidRPr="00181C4D">
        <w:rPr>
          <w:rStyle w:val="Code"/>
        </w:rPr>
        <w:t>0</w:t>
      </w:r>
      <w:r w:rsidRPr="00181C4D">
        <w:rPr>
          <w:rStyle w:val="Code"/>
        </w:rPr>
        <w:t>;</w:t>
      </w:r>
    </w:p>
    <w:p w:rsidR="004758CD" w:rsidRPr="00181C4D" w:rsidRDefault="004758CD" w:rsidP="00181C4D">
      <w:pPr>
        <w:ind w:left="540"/>
        <w:rPr>
          <w:rStyle w:val="Code"/>
        </w:rPr>
      </w:pPr>
      <w:r w:rsidRPr="00181C4D">
        <w:rPr>
          <w:rStyle w:val="Code"/>
        </w:rPr>
        <w:t>02:  while (count &lt; 5)</w:t>
      </w:r>
    </w:p>
    <w:p w:rsidR="004758CD" w:rsidRPr="00181C4D" w:rsidRDefault="004758CD" w:rsidP="00181C4D">
      <w:pPr>
        <w:ind w:left="540"/>
        <w:rPr>
          <w:rStyle w:val="Code"/>
        </w:rPr>
      </w:pPr>
      <w:r w:rsidRPr="00181C4D">
        <w:rPr>
          <w:rStyle w:val="Code"/>
        </w:rPr>
        <w:t>03:  {</w:t>
      </w:r>
    </w:p>
    <w:p w:rsidR="008F7C20" w:rsidRPr="00181C4D" w:rsidRDefault="004758CD" w:rsidP="00181C4D">
      <w:pPr>
        <w:ind w:left="540"/>
        <w:rPr>
          <w:rStyle w:val="Code"/>
        </w:rPr>
      </w:pPr>
      <w:r w:rsidRPr="00181C4D">
        <w:rPr>
          <w:rStyle w:val="Code"/>
        </w:rPr>
        <w:t xml:space="preserve">04:      </w:t>
      </w:r>
      <w:r w:rsidR="008F7C20" w:rsidRPr="00181C4D">
        <w:rPr>
          <w:rStyle w:val="Code"/>
        </w:rPr>
        <w:t>if (</w:t>
      </w:r>
      <w:proofErr w:type="gramStart"/>
      <w:r w:rsidR="008F7C20" w:rsidRPr="00181C4D">
        <w:rPr>
          <w:rStyle w:val="Code"/>
        </w:rPr>
        <w:t>count</w:t>
      </w:r>
      <w:proofErr w:type="gramEnd"/>
      <w:r w:rsidR="008F7C20" w:rsidRPr="00181C4D">
        <w:rPr>
          <w:rStyle w:val="Code"/>
        </w:rPr>
        <w:t xml:space="preserve"> == 3)</w:t>
      </w:r>
    </w:p>
    <w:p w:rsidR="004758CD" w:rsidRPr="00181C4D" w:rsidRDefault="008F7C20" w:rsidP="00181C4D">
      <w:pPr>
        <w:ind w:left="540"/>
        <w:rPr>
          <w:rStyle w:val="Code"/>
        </w:rPr>
      </w:pPr>
      <w:r w:rsidRPr="00181C4D">
        <w:rPr>
          <w:rStyle w:val="Code"/>
        </w:rPr>
        <w:t xml:space="preserve">05:         break; </w:t>
      </w:r>
    </w:p>
    <w:p w:rsidR="004758CD" w:rsidRPr="00181C4D" w:rsidRDefault="004758CD" w:rsidP="00181C4D">
      <w:pPr>
        <w:ind w:left="540"/>
        <w:rPr>
          <w:rStyle w:val="Code"/>
        </w:rPr>
      </w:pPr>
      <w:r w:rsidRPr="00181C4D">
        <w:rPr>
          <w:rStyle w:val="Code"/>
        </w:rPr>
        <w:t>0</w:t>
      </w:r>
      <w:r w:rsidR="008F7C20" w:rsidRPr="00181C4D">
        <w:rPr>
          <w:rStyle w:val="Code"/>
        </w:rPr>
        <w:t>6</w:t>
      </w:r>
      <w:r w:rsidRPr="00181C4D">
        <w:rPr>
          <w:rStyle w:val="Code"/>
        </w:rPr>
        <w:t>:      count++;</w:t>
      </w:r>
    </w:p>
    <w:p w:rsidR="004758CD" w:rsidRPr="00181C4D" w:rsidRDefault="008F7C20" w:rsidP="00181C4D">
      <w:pPr>
        <w:ind w:left="540"/>
        <w:rPr>
          <w:rStyle w:val="Code"/>
        </w:rPr>
      </w:pPr>
      <w:r w:rsidRPr="00181C4D">
        <w:rPr>
          <w:rStyle w:val="Code"/>
        </w:rPr>
        <w:t>07</w:t>
      </w:r>
      <w:proofErr w:type="gramStart"/>
      <w:r w:rsidR="004758CD" w:rsidRPr="00181C4D">
        <w:rPr>
          <w:rStyle w:val="Code"/>
        </w:rPr>
        <w:t>:  }</w:t>
      </w:r>
      <w:proofErr w:type="gramEnd"/>
    </w:p>
    <w:p w:rsidR="00C575CB" w:rsidRDefault="00C575CB"/>
    <w:p w:rsidR="00261CA9" w:rsidRDefault="008F7C20">
      <w:r>
        <w:t xml:space="preserve">How many times will the </w:t>
      </w:r>
      <w:r w:rsidR="00AF1571">
        <w:t xml:space="preserve">control enter the </w:t>
      </w:r>
      <w:r w:rsidRPr="00C575CB">
        <w:rPr>
          <w:rStyle w:val="Code"/>
        </w:rPr>
        <w:t>while</w:t>
      </w:r>
      <w:r>
        <w:t xml:space="preserve"> loop?</w:t>
      </w:r>
    </w:p>
    <w:p w:rsidR="00E1560A" w:rsidRPr="0035372B" w:rsidRDefault="00E1560A" w:rsidP="00E1560A">
      <w:r w:rsidRPr="0035372B">
        <w:t xml:space="preserve">a) </w:t>
      </w:r>
      <w:r w:rsidR="00AF1571">
        <w:t>5</w:t>
      </w:r>
    </w:p>
    <w:p w:rsidR="00E1560A" w:rsidRPr="0035372B" w:rsidRDefault="00E1560A" w:rsidP="00E1560A">
      <w:r w:rsidRPr="00C267CC">
        <w:rPr>
          <w:highlight w:val="yellow"/>
        </w:rPr>
        <w:t xml:space="preserve">b) </w:t>
      </w:r>
      <w:r w:rsidR="00AF1571" w:rsidRPr="00C267CC">
        <w:rPr>
          <w:highlight w:val="yellow"/>
        </w:rPr>
        <w:t>4</w:t>
      </w:r>
    </w:p>
    <w:p w:rsidR="00E1560A" w:rsidRPr="0035372B" w:rsidRDefault="00E1560A" w:rsidP="00E1560A">
      <w:r w:rsidRPr="00C267CC">
        <w:t xml:space="preserve">c) </w:t>
      </w:r>
      <w:r w:rsidR="00AF1571" w:rsidRPr="00C267CC">
        <w:t>3</w:t>
      </w:r>
    </w:p>
    <w:p w:rsidR="00E1560A" w:rsidRPr="0035372B" w:rsidRDefault="00E1560A" w:rsidP="00E1560A">
      <w:r w:rsidRPr="0035372B">
        <w:t xml:space="preserve">d) </w:t>
      </w:r>
      <w:r w:rsidR="00AF1571">
        <w:t>2</w:t>
      </w:r>
    </w:p>
    <w:p w:rsidR="00E1560A" w:rsidRPr="0035372B" w:rsidRDefault="00E1560A" w:rsidP="00E1560A"/>
    <w:p w:rsidR="00893D03" w:rsidRDefault="00893D03" w:rsidP="006F1361"/>
    <w:p w:rsidR="006F1361" w:rsidRDefault="00551199" w:rsidP="006F1361">
      <w:r>
        <w:lastRenderedPageBreak/>
        <w:t xml:space="preserve">15. </w:t>
      </w:r>
      <w:r w:rsidR="006F1361">
        <w:t>You are developing a C# program. You write the following code:</w:t>
      </w:r>
    </w:p>
    <w:p w:rsidR="009C7951" w:rsidRDefault="009C7951" w:rsidP="006F1361"/>
    <w:p w:rsidR="00917E89" w:rsidRPr="00181C4D" w:rsidRDefault="00917E89" w:rsidP="00181C4D">
      <w:pPr>
        <w:ind w:left="540"/>
        <w:rPr>
          <w:rStyle w:val="Code"/>
        </w:rPr>
      </w:pPr>
      <w:proofErr w:type="spellStart"/>
      <w:proofErr w:type="gramStart"/>
      <w:r w:rsidRPr="00181C4D">
        <w:rPr>
          <w:rStyle w:val="Code"/>
        </w:rPr>
        <w:t>int</w:t>
      </w:r>
      <w:proofErr w:type="spellEnd"/>
      <w:proofErr w:type="gramEnd"/>
      <w:r w:rsidRPr="00181C4D">
        <w:rPr>
          <w:rStyle w:val="Code"/>
        </w:rPr>
        <w:t xml:space="preserve"> </w:t>
      </w:r>
      <w:proofErr w:type="spellStart"/>
      <w:r w:rsidRPr="00181C4D">
        <w:rPr>
          <w:rStyle w:val="Code"/>
        </w:rPr>
        <w:t>i</w:t>
      </w:r>
      <w:proofErr w:type="spellEnd"/>
      <w:r w:rsidRPr="00181C4D">
        <w:rPr>
          <w:rStyle w:val="Code"/>
        </w:rPr>
        <w:t xml:space="preserve"> = </w:t>
      </w:r>
      <w:r w:rsidR="00AF5AD1" w:rsidRPr="00181C4D">
        <w:rPr>
          <w:rStyle w:val="Code"/>
        </w:rPr>
        <w:t>6</w:t>
      </w:r>
      <w:r w:rsidRPr="00181C4D">
        <w:rPr>
          <w:rStyle w:val="Code"/>
        </w:rPr>
        <w:t>;</w:t>
      </w:r>
    </w:p>
    <w:p w:rsidR="00917E89" w:rsidRPr="00181C4D" w:rsidRDefault="00917E89" w:rsidP="00181C4D">
      <w:pPr>
        <w:ind w:left="540"/>
        <w:rPr>
          <w:rStyle w:val="Code"/>
        </w:rPr>
      </w:pPr>
      <w:proofErr w:type="gramStart"/>
      <w:r w:rsidRPr="00181C4D">
        <w:rPr>
          <w:rStyle w:val="Code"/>
        </w:rPr>
        <w:t>do</w:t>
      </w:r>
      <w:proofErr w:type="gramEnd"/>
    </w:p>
    <w:p w:rsidR="00917E89" w:rsidRPr="00181C4D" w:rsidRDefault="00917E89" w:rsidP="00181C4D">
      <w:pPr>
        <w:ind w:left="540"/>
        <w:rPr>
          <w:rStyle w:val="Code"/>
        </w:rPr>
      </w:pPr>
      <w:r w:rsidRPr="00181C4D">
        <w:rPr>
          <w:rStyle w:val="Code"/>
        </w:rPr>
        <w:t>{</w:t>
      </w:r>
    </w:p>
    <w:p w:rsidR="00AF5AD1" w:rsidRPr="00181C4D" w:rsidRDefault="00917E89" w:rsidP="00181C4D">
      <w:pPr>
        <w:ind w:left="540"/>
        <w:rPr>
          <w:rStyle w:val="Code"/>
        </w:rPr>
      </w:pPr>
      <w:r w:rsidRPr="00181C4D">
        <w:rPr>
          <w:rStyle w:val="Code"/>
        </w:rPr>
        <w:t xml:space="preserve"> </w:t>
      </w:r>
      <w:r w:rsidR="00AF5AD1" w:rsidRPr="00181C4D">
        <w:rPr>
          <w:rStyle w:val="Code"/>
        </w:rPr>
        <w:t xml:space="preserve">   </w:t>
      </w:r>
      <w:proofErr w:type="gramStart"/>
      <w:r w:rsidR="00AF5AD1" w:rsidRPr="00181C4D">
        <w:rPr>
          <w:rStyle w:val="Code"/>
        </w:rPr>
        <w:t>if</w:t>
      </w:r>
      <w:proofErr w:type="gramEnd"/>
      <w:r w:rsidR="00AF5AD1" w:rsidRPr="00181C4D">
        <w:rPr>
          <w:rStyle w:val="Code"/>
        </w:rPr>
        <w:t xml:space="preserve"> (</w:t>
      </w:r>
      <w:proofErr w:type="spellStart"/>
      <w:r w:rsidR="00AF5AD1" w:rsidRPr="00181C4D">
        <w:rPr>
          <w:rStyle w:val="Code"/>
        </w:rPr>
        <w:t>i</w:t>
      </w:r>
      <w:proofErr w:type="spellEnd"/>
      <w:r w:rsidR="00AF5AD1" w:rsidRPr="00181C4D">
        <w:rPr>
          <w:rStyle w:val="Code"/>
        </w:rPr>
        <w:t xml:space="preserve"> == 3)</w:t>
      </w:r>
    </w:p>
    <w:p w:rsidR="00AF5AD1" w:rsidRPr="00181C4D" w:rsidRDefault="00AF5AD1" w:rsidP="00181C4D">
      <w:pPr>
        <w:ind w:left="540"/>
        <w:rPr>
          <w:rStyle w:val="Code"/>
        </w:rPr>
      </w:pPr>
      <w:r w:rsidRPr="00181C4D">
        <w:rPr>
          <w:rStyle w:val="Code"/>
        </w:rPr>
        <w:t xml:space="preserve">       </w:t>
      </w:r>
      <w:proofErr w:type="gramStart"/>
      <w:r w:rsidRPr="00181C4D">
        <w:rPr>
          <w:rStyle w:val="Code"/>
        </w:rPr>
        <w:t>break</w:t>
      </w:r>
      <w:proofErr w:type="gramEnd"/>
      <w:r w:rsidRPr="00181C4D">
        <w:rPr>
          <w:rStyle w:val="Code"/>
        </w:rPr>
        <w:t>;</w:t>
      </w:r>
    </w:p>
    <w:p w:rsidR="00917E89" w:rsidRPr="00181C4D" w:rsidRDefault="00AF5AD1" w:rsidP="00181C4D">
      <w:pPr>
        <w:ind w:left="540"/>
        <w:rPr>
          <w:rStyle w:val="Code"/>
        </w:rPr>
      </w:pPr>
      <w:r w:rsidRPr="00181C4D">
        <w:rPr>
          <w:rStyle w:val="Code"/>
        </w:rPr>
        <w:t xml:space="preserve"> </w:t>
      </w:r>
      <w:r w:rsidR="00917E89" w:rsidRPr="00181C4D">
        <w:rPr>
          <w:rStyle w:val="Code"/>
        </w:rPr>
        <w:t xml:space="preserve">   </w:t>
      </w:r>
      <w:proofErr w:type="spellStart"/>
      <w:proofErr w:type="gramStart"/>
      <w:r w:rsidR="00917E89" w:rsidRPr="00181C4D">
        <w:rPr>
          <w:rStyle w:val="Code"/>
        </w:rPr>
        <w:t>Console.WriteLine</w:t>
      </w:r>
      <w:proofErr w:type="spellEnd"/>
      <w:r w:rsidR="00917E89" w:rsidRPr="00181C4D">
        <w:rPr>
          <w:rStyle w:val="Code"/>
        </w:rPr>
        <w:t>(</w:t>
      </w:r>
      <w:proofErr w:type="gramEnd"/>
      <w:r w:rsidR="00917E89" w:rsidRPr="00181C4D">
        <w:rPr>
          <w:rStyle w:val="Code"/>
        </w:rPr>
        <w:t xml:space="preserve">"The value of </w:t>
      </w:r>
      <w:proofErr w:type="spellStart"/>
      <w:r w:rsidR="00917E89" w:rsidRPr="00181C4D">
        <w:rPr>
          <w:rStyle w:val="Code"/>
        </w:rPr>
        <w:t>i</w:t>
      </w:r>
      <w:proofErr w:type="spellEnd"/>
      <w:r w:rsidR="00917E89" w:rsidRPr="00181C4D">
        <w:rPr>
          <w:rStyle w:val="Code"/>
        </w:rPr>
        <w:t xml:space="preserve"> = {0}", </w:t>
      </w:r>
      <w:proofErr w:type="spellStart"/>
      <w:r w:rsidR="00917E89" w:rsidRPr="00181C4D">
        <w:rPr>
          <w:rStyle w:val="Code"/>
        </w:rPr>
        <w:t>i</w:t>
      </w:r>
      <w:proofErr w:type="spellEnd"/>
      <w:r w:rsidR="00917E89" w:rsidRPr="00181C4D">
        <w:rPr>
          <w:rStyle w:val="Code"/>
        </w:rPr>
        <w:t>);</w:t>
      </w:r>
    </w:p>
    <w:p w:rsidR="00917E89" w:rsidRPr="00181C4D" w:rsidRDefault="00917E89" w:rsidP="00181C4D">
      <w:pPr>
        <w:ind w:left="540"/>
        <w:rPr>
          <w:rStyle w:val="Code"/>
        </w:rPr>
      </w:pPr>
      <w:r w:rsidRPr="00181C4D">
        <w:rPr>
          <w:rStyle w:val="Code"/>
        </w:rPr>
        <w:t xml:space="preserve">    </w:t>
      </w:r>
      <w:proofErr w:type="spellStart"/>
      <w:proofErr w:type="gramStart"/>
      <w:r w:rsidRPr="00181C4D">
        <w:rPr>
          <w:rStyle w:val="Code"/>
        </w:rPr>
        <w:t>i</w:t>
      </w:r>
      <w:proofErr w:type="spellEnd"/>
      <w:proofErr w:type="gramEnd"/>
      <w:r w:rsidRPr="00181C4D">
        <w:rPr>
          <w:rStyle w:val="Code"/>
        </w:rPr>
        <w:t>++;</w:t>
      </w:r>
    </w:p>
    <w:p w:rsidR="00917E89" w:rsidRPr="00181C4D" w:rsidRDefault="00917E89" w:rsidP="00181C4D">
      <w:pPr>
        <w:ind w:left="540"/>
        <w:rPr>
          <w:rStyle w:val="Code"/>
        </w:rPr>
      </w:pPr>
      <w:r w:rsidRPr="00181C4D">
        <w:rPr>
          <w:rStyle w:val="Code"/>
        </w:rPr>
        <w:t xml:space="preserve">    }</w:t>
      </w:r>
    </w:p>
    <w:p w:rsidR="00917E89" w:rsidRPr="00181C4D" w:rsidRDefault="00917E89" w:rsidP="00181C4D">
      <w:pPr>
        <w:ind w:left="540"/>
        <w:rPr>
          <w:rStyle w:val="Code"/>
        </w:rPr>
      </w:pPr>
      <w:proofErr w:type="gramStart"/>
      <w:r w:rsidRPr="00181C4D">
        <w:rPr>
          <w:rStyle w:val="Code"/>
        </w:rPr>
        <w:t>while</w:t>
      </w:r>
      <w:proofErr w:type="gramEnd"/>
      <w:r w:rsidRPr="00181C4D">
        <w:rPr>
          <w:rStyle w:val="Code"/>
        </w:rPr>
        <w:t xml:space="preserve"> (</w:t>
      </w:r>
      <w:proofErr w:type="spellStart"/>
      <w:r w:rsidRPr="00181C4D">
        <w:rPr>
          <w:rStyle w:val="Code"/>
        </w:rPr>
        <w:t>i</w:t>
      </w:r>
      <w:proofErr w:type="spellEnd"/>
      <w:r w:rsidRPr="00181C4D">
        <w:rPr>
          <w:rStyle w:val="Code"/>
        </w:rPr>
        <w:t xml:space="preserve"> &lt;= 5);</w:t>
      </w:r>
    </w:p>
    <w:p w:rsidR="009C7951" w:rsidRDefault="009C7951" w:rsidP="006F1361"/>
    <w:p w:rsidR="006F1361" w:rsidRDefault="006F1361" w:rsidP="006F1361">
      <w:r>
        <w:t xml:space="preserve">How many times will the control enter the </w:t>
      </w:r>
      <w:r w:rsidRPr="00181C4D">
        <w:rPr>
          <w:rStyle w:val="Code"/>
        </w:rPr>
        <w:t>while</w:t>
      </w:r>
      <w:r>
        <w:t xml:space="preserve"> loop?</w:t>
      </w:r>
    </w:p>
    <w:p w:rsidR="006F1361" w:rsidRPr="0035372B" w:rsidRDefault="006F1361" w:rsidP="006F1361">
      <w:r w:rsidRPr="00C267CC">
        <w:t xml:space="preserve">a) </w:t>
      </w:r>
      <w:r w:rsidR="00AF5AD1" w:rsidRPr="00C267CC">
        <w:t>0</w:t>
      </w:r>
    </w:p>
    <w:p w:rsidR="006F1361" w:rsidRPr="0035372B" w:rsidRDefault="006F1361" w:rsidP="006F1361">
      <w:r w:rsidRPr="00C267CC">
        <w:rPr>
          <w:highlight w:val="yellow"/>
        </w:rPr>
        <w:t xml:space="preserve">b) </w:t>
      </w:r>
      <w:r w:rsidR="00AF5AD1" w:rsidRPr="00C267CC">
        <w:rPr>
          <w:highlight w:val="yellow"/>
        </w:rPr>
        <w:t>1</w:t>
      </w:r>
    </w:p>
    <w:p w:rsidR="006F1361" w:rsidRPr="0035372B" w:rsidRDefault="006F1361" w:rsidP="006F1361">
      <w:r w:rsidRPr="0035372B">
        <w:t xml:space="preserve">c) </w:t>
      </w:r>
      <w:r w:rsidR="00AF5AD1">
        <w:t>2</w:t>
      </w:r>
    </w:p>
    <w:p w:rsidR="006F1361" w:rsidRPr="0035372B" w:rsidRDefault="006F1361" w:rsidP="006F1361">
      <w:r w:rsidRPr="0035372B">
        <w:t xml:space="preserve">d) </w:t>
      </w:r>
      <w:r w:rsidR="00AF5AD1">
        <w:t>3</w:t>
      </w:r>
    </w:p>
    <w:p w:rsidR="006F1361" w:rsidRPr="0035372B" w:rsidRDefault="006F1361" w:rsidP="006F1361"/>
    <w:p w:rsidR="00E436AC" w:rsidRDefault="00E436AC" w:rsidP="006F1361"/>
    <w:p w:rsidR="00E436AC" w:rsidRPr="0035372B" w:rsidRDefault="007C048C" w:rsidP="00E436AC">
      <w:r>
        <w:t>16</w:t>
      </w:r>
      <w:r w:rsidR="00E436AC" w:rsidRPr="0035372B">
        <w:t xml:space="preserve">. </w:t>
      </w:r>
      <w:r w:rsidR="00E436AC">
        <w:t xml:space="preserve">You are writing a </w:t>
      </w:r>
      <w:r w:rsidR="009C7951">
        <w:t>C</w:t>
      </w:r>
      <w:r w:rsidR="00E436AC">
        <w:t xml:space="preserve"># program </w:t>
      </w:r>
      <w:r w:rsidR="00652287">
        <w:t xml:space="preserve">and need to select an appropriate repetition </w:t>
      </w:r>
      <w:r w:rsidR="00B8555B">
        <w:t xml:space="preserve">structure for your requirement. You need to make sure </w:t>
      </w:r>
      <w:r w:rsidR="009C7951">
        <w:t xml:space="preserve">that </w:t>
      </w:r>
      <w:r w:rsidR="00B8555B">
        <w:t xml:space="preserve">the test for the termination condition is performed at the bottom of the loop rather than </w:t>
      </w:r>
      <w:r w:rsidR="009C7951">
        <w:t xml:space="preserve">at the </w:t>
      </w:r>
      <w:r w:rsidR="00B8555B">
        <w:t>top. Which repletion structure should you use</w:t>
      </w:r>
      <w:r w:rsidR="00E436AC" w:rsidRPr="0035372B">
        <w:t xml:space="preserve">? </w:t>
      </w:r>
    </w:p>
    <w:p w:rsidR="00E436AC" w:rsidRPr="0035372B" w:rsidRDefault="00E436AC" w:rsidP="00E436AC">
      <w:r w:rsidRPr="0035372B">
        <w:t xml:space="preserve">a) </w:t>
      </w:r>
      <w:r>
        <w:t xml:space="preserve">The </w:t>
      </w:r>
      <w:r w:rsidRPr="00181C4D">
        <w:rPr>
          <w:rStyle w:val="Code"/>
        </w:rPr>
        <w:t>while</w:t>
      </w:r>
      <w:r>
        <w:t xml:space="preserve"> statement</w:t>
      </w:r>
    </w:p>
    <w:p w:rsidR="00E436AC" w:rsidRPr="0035372B" w:rsidRDefault="00E436AC" w:rsidP="00E436AC">
      <w:r w:rsidRPr="0035372B">
        <w:t xml:space="preserve">b) </w:t>
      </w:r>
      <w:r>
        <w:t xml:space="preserve">The </w:t>
      </w:r>
      <w:r w:rsidRPr="00181C4D">
        <w:rPr>
          <w:rStyle w:val="Code"/>
        </w:rPr>
        <w:t>for</w:t>
      </w:r>
      <w:r>
        <w:t xml:space="preserve"> statement</w:t>
      </w:r>
    </w:p>
    <w:p w:rsidR="00E436AC" w:rsidRPr="0035372B" w:rsidRDefault="00E436AC" w:rsidP="00E436AC">
      <w:r w:rsidRPr="0035372B">
        <w:t xml:space="preserve">c) </w:t>
      </w:r>
      <w:r>
        <w:t xml:space="preserve">The </w:t>
      </w:r>
      <w:proofErr w:type="spellStart"/>
      <w:r w:rsidRPr="00181C4D">
        <w:rPr>
          <w:rStyle w:val="Code"/>
        </w:rPr>
        <w:t>foreach</w:t>
      </w:r>
      <w:proofErr w:type="spellEnd"/>
      <w:r>
        <w:t xml:space="preserve"> statement</w:t>
      </w:r>
    </w:p>
    <w:p w:rsidR="00E436AC" w:rsidRPr="0035372B" w:rsidRDefault="00E436AC" w:rsidP="00E436AC">
      <w:r w:rsidRPr="00EB42C9">
        <w:rPr>
          <w:highlight w:val="yellow"/>
        </w:rPr>
        <w:t xml:space="preserve">d) The </w:t>
      </w:r>
      <w:r w:rsidRPr="00EB42C9">
        <w:rPr>
          <w:rStyle w:val="Code"/>
          <w:highlight w:val="yellow"/>
        </w:rPr>
        <w:t>do-while</w:t>
      </w:r>
      <w:r w:rsidRPr="00EB42C9">
        <w:rPr>
          <w:highlight w:val="yellow"/>
        </w:rPr>
        <w:t xml:space="preserve"> statement</w:t>
      </w:r>
    </w:p>
    <w:p w:rsidR="00E436AC" w:rsidRPr="0035372B" w:rsidRDefault="00E436AC" w:rsidP="00E436AC"/>
    <w:p w:rsidR="002807A0" w:rsidRDefault="002807A0" w:rsidP="00E436AC"/>
    <w:p w:rsidR="002807A0" w:rsidRDefault="002807A0" w:rsidP="00E436AC">
      <w:r>
        <w:t>17. You are writing a C# program. You write the following method:</w:t>
      </w:r>
    </w:p>
    <w:p w:rsidR="009C7951" w:rsidRDefault="009C7951" w:rsidP="00E436AC"/>
    <w:p w:rsidR="002807A0" w:rsidRPr="00181C4D" w:rsidRDefault="002807A0" w:rsidP="00181C4D">
      <w:pPr>
        <w:ind w:left="540"/>
        <w:rPr>
          <w:rStyle w:val="Code"/>
        </w:rPr>
      </w:pPr>
      <w:proofErr w:type="gramStart"/>
      <w:r w:rsidRPr="00181C4D">
        <w:rPr>
          <w:rStyle w:val="Code"/>
        </w:rPr>
        <w:t>public</w:t>
      </w:r>
      <w:proofErr w:type="gramEnd"/>
      <w:r w:rsidRPr="00181C4D">
        <w:rPr>
          <w:rStyle w:val="Code"/>
        </w:rPr>
        <w:t xml:space="preserve"> static void </w:t>
      </w:r>
      <w:proofErr w:type="spellStart"/>
      <w:r w:rsidRPr="00181C4D">
        <w:rPr>
          <w:rStyle w:val="Code"/>
        </w:rPr>
        <w:t>TestSwitch</w:t>
      </w:r>
      <w:proofErr w:type="spellEnd"/>
      <w:r w:rsidRPr="00181C4D">
        <w:rPr>
          <w:rStyle w:val="Code"/>
        </w:rPr>
        <w:t>(</w:t>
      </w:r>
      <w:proofErr w:type="spellStart"/>
      <w:r w:rsidRPr="00181C4D">
        <w:rPr>
          <w:rStyle w:val="Code"/>
        </w:rPr>
        <w:t>int</w:t>
      </w:r>
      <w:proofErr w:type="spellEnd"/>
      <w:r w:rsidRPr="00181C4D">
        <w:rPr>
          <w:rStyle w:val="Code"/>
        </w:rPr>
        <w:t xml:space="preserve"> op1, </w:t>
      </w:r>
      <w:proofErr w:type="spellStart"/>
      <w:r w:rsidRPr="00181C4D">
        <w:rPr>
          <w:rStyle w:val="Code"/>
        </w:rPr>
        <w:t>int</w:t>
      </w:r>
      <w:proofErr w:type="spellEnd"/>
      <w:r w:rsidRPr="00181C4D">
        <w:rPr>
          <w:rStyle w:val="Code"/>
        </w:rPr>
        <w:t xml:space="preserve"> op2, char </w:t>
      </w:r>
      <w:proofErr w:type="spellStart"/>
      <w:r w:rsidRPr="00181C4D">
        <w:rPr>
          <w:rStyle w:val="Code"/>
        </w:rPr>
        <w:t>opr</w:t>
      </w:r>
      <w:proofErr w:type="spellEnd"/>
      <w:r w:rsidRPr="00181C4D">
        <w:rPr>
          <w:rStyle w:val="Code"/>
        </w:rPr>
        <w:t>)</w:t>
      </w:r>
    </w:p>
    <w:p w:rsidR="002807A0" w:rsidRPr="00181C4D" w:rsidRDefault="002807A0" w:rsidP="00181C4D">
      <w:pPr>
        <w:ind w:left="540"/>
        <w:rPr>
          <w:rStyle w:val="Code"/>
        </w:rPr>
      </w:pPr>
      <w:r w:rsidRPr="00181C4D">
        <w:rPr>
          <w:rStyle w:val="Code"/>
        </w:rPr>
        <w:t>{</w:t>
      </w:r>
    </w:p>
    <w:p w:rsidR="002807A0" w:rsidRPr="00181C4D" w:rsidRDefault="002807A0" w:rsidP="00181C4D">
      <w:pPr>
        <w:ind w:left="540"/>
        <w:rPr>
          <w:rStyle w:val="Code"/>
        </w:rPr>
      </w:pPr>
      <w:r w:rsidRPr="00181C4D">
        <w:rPr>
          <w:rStyle w:val="Code"/>
        </w:rPr>
        <w:t xml:space="preserve">    </w:t>
      </w:r>
      <w:proofErr w:type="spellStart"/>
      <w:proofErr w:type="gramStart"/>
      <w:r w:rsidRPr="00181C4D">
        <w:rPr>
          <w:rStyle w:val="Code"/>
        </w:rPr>
        <w:t>int</w:t>
      </w:r>
      <w:proofErr w:type="spellEnd"/>
      <w:proofErr w:type="gramEnd"/>
      <w:r w:rsidRPr="00181C4D">
        <w:rPr>
          <w:rStyle w:val="Code"/>
        </w:rPr>
        <w:t xml:space="preserve"> result;</w:t>
      </w:r>
    </w:p>
    <w:p w:rsidR="002807A0" w:rsidRPr="00181C4D" w:rsidRDefault="002807A0" w:rsidP="00181C4D">
      <w:pPr>
        <w:ind w:left="540"/>
        <w:rPr>
          <w:rStyle w:val="Code"/>
        </w:rPr>
      </w:pPr>
      <w:r w:rsidRPr="00181C4D">
        <w:rPr>
          <w:rStyle w:val="Code"/>
        </w:rPr>
        <w:t xml:space="preserve">    </w:t>
      </w:r>
      <w:proofErr w:type="gramStart"/>
      <w:r w:rsidRPr="00181C4D">
        <w:rPr>
          <w:rStyle w:val="Code"/>
        </w:rPr>
        <w:t>switch</w:t>
      </w:r>
      <w:proofErr w:type="gramEnd"/>
      <w:r w:rsidRPr="00181C4D">
        <w:rPr>
          <w:rStyle w:val="Code"/>
        </w:rPr>
        <w:t xml:space="preserve"> (</w:t>
      </w:r>
      <w:proofErr w:type="spellStart"/>
      <w:r w:rsidRPr="00181C4D">
        <w:rPr>
          <w:rStyle w:val="Code"/>
        </w:rPr>
        <w:t>opr</w:t>
      </w:r>
      <w:proofErr w:type="spellEnd"/>
      <w:r w:rsidRPr="00181C4D">
        <w:rPr>
          <w:rStyle w:val="Code"/>
        </w:rPr>
        <w:t>)</w:t>
      </w:r>
    </w:p>
    <w:p w:rsidR="002807A0" w:rsidRPr="00181C4D" w:rsidRDefault="002807A0" w:rsidP="00181C4D">
      <w:pPr>
        <w:ind w:left="540"/>
        <w:rPr>
          <w:rStyle w:val="Code"/>
        </w:rPr>
      </w:pPr>
      <w:r w:rsidRPr="00181C4D">
        <w:rPr>
          <w:rStyle w:val="Code"/>
        </w:rPr>
        <w:t xml:space="preserve">    {</w:t>
      </w:r>
    </w:p>
    <w:p w:rsidR="002807A0" w:rsidRPr="00181C4D" w:rsidRDefault="002807A0" w:rsidP="00181C4D">
      <w:pPr>
        <w:ind w:left="540"/>
        <w:rPr>
          <w:rStyle w:val="Code"/>
        </w:rPr>
      </w:pPr>
      <w:r w:rsidRPr="00181C4D">
        <w:rPr>
          <w:rStyle w:val="Code"/>
        </w:rPr>
        <w:t xml:space="preserve">        </w:t>
      </w:r>
      <w:proofErr w:type="gramStart"/>
      <w:r w:rsidRPr="00181C4D">
        <w:rPr>
          <w:rStyle w:val="Code"/>
        </w:rPr>
        <w:t>case</w:t>
      </w:r>
      <w:proofErr w:type="gramEnd"/>
      <w:r w:rsidRPr="00181C4D">
        <w:rPr>
          <w:rStyle w:val="Code"/>
        </w:rPr>
        <w:t xml:space="preserve"> '+':</w:t>
      </w:r>
    </w:p>
    <w:p w:rsidR="002807A0" w:rsidRPr="00181C4D" w:rsidRDefault="002807A0" w:rsidP="00181C4D">
      <w:pPr>
        <w:ind w:left="540"/>
        <w:rPr>
          <w:rStyle w:val="Code"/>
        </w:rPr>
      </w:pPr>
      <w:r w:rsidRPr="00181C4D">
        <w:rPr>
          <w:rStyle w:val="Code"/>
        </w:rPr>
        <w:t xml:space="preserve">            </w:t>
      </w:r>
      <w:proofErr w:type="gramStart"/>
      <w:r w:rsidRPr="00181C4D">
        <w:rPr>
          <w:rStyle w:val="Code"/>
        </w:rPr>
        <w:t>result</w:t>
      </w:r>
      <w:proofErr w:type="gramEnd"/>
      <w:r w:rsidRPr="00181C4D">
        <w:rPr>
          <w:rStyle w:val="Code"/>
        </w:rPr>
        <w:t xml:space="preserve"> = op1 + op2;</w:t>
      </w:r>
    </w:p>
    <w:p w:rsidR="002807A0" w:rsidRPr="00181C4D" w:rsidRDefault="002807A0" w:rsidP="00181C4D">
      <w:pPr>
        <w:ind w:left="540"/>
        <w:rPr>
          <w:rStyle w:val="Code"/>
        </w:rPr>
      </w:pPr>
      <w:r w:rsidRPr="00181C4D">
        <w:rPr>
          <w:rStyle w:val="Code"/>
        </w:rPr>
        <w:t xml:space="preserve">        </w:t>
      </w:r>
      <w:proofErr w:type="gramStart"/>
      <w:r w:rsidRPr="00181C4D">
        <w:rPr>
          <w:rStyle w:val="Code"/>
        </w:rPr>
        <w:t>case</w:t>
      </w:r>
      <w:proofErr w:type="gramEnd"/>
      <w:r w:rsidRPr="00181C4D">
        <w:rPr>
          <w:rStyle w:val="Code"/>
        </w:rPr>
        <w:t xml:space="preserve"> '-':</w:t>
      </w:r>
    </w:p>
    <w:p w:rsidR="002807A0" w:rsidRPr="00181C4D" w:rsidRDefault="002807A0" w:rsidP="00181C4D">
      <w:pPr>
        <w:ind w:left="540"/>
        <w:rPr>
          <w:rStyle w:val="Code"/>
        </w:rPr>
      </w:pPr>
      <w:r w:rsidRPr="00181C4D">
        <w:rPr>
          <w:rStyle w:val="Code"/>
        </w:rPr>
        <w:t xml:space="preserve">            </w:t>
      </w:r>
      <w:proofErr w:type="gramStart"/>
      <w:r w:rsidRPr="00181C4D">
        <w:rPr>
          <w:rStyle w:val="Code"/>
        </w:rPr>
        <w:t>result</w:t>
      </w:r>
      <w:proofErr w:type="gramEnd"/>
      <w:r w:rsidRPr="00181C4D">
        <w:rPr>
          <w:rStyle w:val="Code"/>
        </w:rPr>
        <w:t xml:space="preserve"> = op1 - op2;</w:t>
      </w:r>
    </w:p>
    <w:p w:rsidR="002807A0" w:rsidRPr="00181C4D" w:rsidRDefault="002807A0" w:rsidP="00181C4D">
      <w:pPr>
        <w:ind w:left="540"/>
        <w:rPr>
          <w:rStyle w:val="Code"/>
        </w:rPr>
      </w:pPr>
      <w:r w:rsidRPr="00181C4D">
        <w:rPr>
          <w:rStyle w:val="Code"/>
        </w:rPr>
        <w:t xml:space="preserve">        </w:t>
      </w:r>
      <w:proofErr w:type="gramStart"/>
      <w:r w:rsidRPr="00181C4D">
        <w:rPr>
          <w:rStyle w:val="Code"/>
        </w:rPr>
        <w:t>case</w:t>
      </w:r>
      <w:proofErr w:type="gramEnd"/>
      <w:r w:rsidRPr="00181C4D">
        <w:rPr>
          <w:rStyle w:val="Code"/>
        </w:rPr>
        <w:t xml:space="preserve"> '*':</w:t>
      </w:r>
    </w:p>
    <w:p w:rsidR="002807A0" w:rsidRPr="00181C4D" w:rsidRDefault="002807A0" w:rsidP="00181C4D">
      <w:pPr>
        <w:ind w:left="540"/>
        <w:rPr>
          <w:rStyle w:val="Code"/>
        </w:rPr>
      </w:pPr>
      <w:r w:rsidRPr="00181C4D">
        <w:rPr>
          <w:rStyle w:val="Code"/>
        </w:rPr>
        <w:t xml:space="preserve">            </w:t>
      </w:r>
      <w:proofErr w:type="gramStart"/>
      <w:r w:rsidRPr="00181C4D">
        <w:rPr>
          <w:rStyle w:val="Code"/>
        </w:rPr>
        <w:t>result</w:t>
      </w:r>
      <w:proofErr w:type="gramEnd"/>
      <w:r w:rsidRPr="00181C4D">
        <w:rPr>
          <w:rStyle w:val="Code"/>
        </w:rPr>
        <w:t xml:space="preserve"> = op1 * op2;</w:t>
      </w:r>
    </w:p>
    <w:p w:rsidR="002807A0" w:rsidRPr="00181C4D" w:rsidRDefault="002807A0" w:rsidP="00181C4D">
      <w:pPr>
        <w:ind w:left="540"/>
        <w:rPr>
          <w:rStyle w:val="Code"/>
        </w:rPr>
      </w:pPr>
      <w:r w:rsidRPr="00181C4D">
        <w:rPr>
          <w:rStyle w:val="Code"/>
        </w:rPr>
        <w:t xml:space="preserve">        </w:t>
      </w:r>
      <w:proofErr w:type="gramStart"/>
      <w:r w:rsidRPr="00181C4D">
        <w:rPr>
          <w:rStyle w:val="Code"/>
        </w:rPr>
        <w:t>case</w:t>
      </w:r>
      <w:proofErr w:type="gramEnd"/>
      <w:r w:rsidRPr="00181C4D">
        <w:rPr>
          <w:rStyle w:val="Code"/>
        </w:rPr>
        <w:t xml:space="preserve"> '/':</w:t>
      </w:r>
    </w:p>
    <w:p w:rsidR="002807A0" w:rsidRPr="00181C4D" w:rsidRDefault="002807A0" w:rsidP="00181C4D">
      <w:pPr>
        <w:ind w:left="540"/>
        <w:rPr>
          <w:rStyle w:val="Code"/>
        </w:rPr>
      </w:pPr>
      <w:r w:rsidRPr="00181C4D">
        <w:rPr>
          <w:rStyle w:val="Code"/>
        </w:rPr>
        <w:t xml:space="preserve">            </w:t>
      </w:r>
      <w:proofErr w:type="gramStart"/>
      <w:r w:rsidRPr="00181C4D">
        <w:rPr>
          <w:rStyle w:val="Code"/>
        </w:rPr>
        <w:t>result</w:t>
      </w:r>
      <w:proofErr w:type="gramEnd"/>
      <w:r w:rsidRPr="00181C4D">
        <w:rPr>
          <w:rStyle w:val="Code"/>
        </w:rPr>
        <w:t xml:space="preserve"> = op1 / op2;</w:t>
      </w:r>
    </w:p>
    <w:p w:rsidR="002807A0" w:rsidRPr="00181C4D" w:rsidRDefault="002807A0" w:rsidP="00181C4D">
      <w:pPr>
        <w:ind w:left="540"/>
        <w:rPr>
          <w:rStyle w:val="Code"/>
        </w:rPr>
      </w:pPr>
      <w:r w:rsidRPr="00181C4D">
        <w:rPr>
          <w:rStyle w:val="Code"/>
        </w:rPr>
        <w:t xml:space="preserve">        </w:t>
      </w:r>
      <w:proofErr w:type="gramStart"/>
      <w:r w:rsidRPr="00181C4D">
        <w:rPr>
          <w:rStyle w:val="Code"/>
        </w:rPr>
        <w:t>default</w:t>
      </w:r>
      <w:proofErr w:type="gramEnd"/>
      <w:r w:rsidRPr="00181C4D">
        <w:rPr>
          <w:rStyle w:val="Code"/>
        </w:rPr>
        <w:t>:</w:t>
      </w:r>
    </w:p>
    <w:p w:rsidR="002807A0" w:rsidRPr="00181C4D" w:rsidRDefault="002807A0" w:rsidP="00181C4D">
      <w:pPr>
        <w:ind w:left="540"/>
        <w:rPr>
          <w:rStyle w:val="Code"/>
        </w:rPr>
      </w:pPr>
      <w:r w:rsidRPr="00181C4D">
        <w:rPr>
          <w:rStyle w:val="Code"/>
        </w:rPr>
        <w:t xml:space="preserve">            </w:t>
      </w:r>
      <w:proofErr w:type="spellStart"/>
      <w:proofErr w:type="gramStart"/>
      <w:r w:rsidRPr="00181C4D">
        <w:rPr>
          <w:rStyle w:val="Code"/>
        </w:rPr>
        <w:t>Console.WriteLine</w:t>
      </w:r>
      <w:proofErr w:type="spellEnd"/>
      <w:r w:rsidRPr="00181C4D">
        <w:rPr>
          <w:rStyle w:val="Code"/>
        </w:rPr>
        <w:t>(</w:t>
      </w:r>
      <w:proofErr w:type="gramEnd"/>
      <w:r w:rsidRPr="00181C4D">
        <w:rPr>
          <w:rStyle w:val="Code"/>
        </w:rPr>
        <w:t>"Unknown Operator");</w:t>
      </w:r>
    </w:p>
    <w:p w:rsidR="002807A0" w:rsidRPr="00181C4D" w:rsidRDefault="002807A0" w:rsidP="00181C4D">
      <w:pPr>
        <w:ind w:left="540"/>
        <w:rPr>
          <w:rStyle w:val="Code"/>
        </w:rPr>
      </w:pPr>
      <w:r w:rsidRPr="00181C4D">
        <w:rPr>
          <w:rStyle w:val="Code"/>
        </w:rPr>
        <w:t xml:space="preserve">            </w:t>
      </w:r>
      <w:proofErr w:type="gramStart"/>
      <w:r w:rsidRPr="00181C4D">
        <w:rPr>
          <w:rStyle w:val="Code"/>
        </w:rPr>
        <w:t>return</w:t>
      </w:r>
      <w:proofErr w:type="gramEnd"/>
      <w:r w:rsidRPr="00181C4D">
        <w:rPr>
          <w:rStyle w:val="Code"/>
        </w:rPr>
        <w:t>;</w:t>
      </w:r>
    </w:p>
    <w:p w:rsidR="002807A0" w:rsidRPr="00181C4D" w:rsidRDefault="002807A0" w:rsidP="00181C4D">
      <w:pPr>
        <w:ind w:left="540"/>
        <w:rPr>
          <w:rStyle w:val="Code"/>
        </w:rPr>
      </w:pPr>
      <w:r w:rsidRPr="00181C4D">
        <w:rPr>
          <w:rStyle w:val="Code"/>
        </w:rPr>
        <w:t xml:space="preserve">    }</w:t>
      </w:r>
    </w:p>
    <w:p w:rsidR="002807A0" w:rsidRPr="00181C4D" w:rsidRDefault="002807A0" w:rsidP="00181C4D">
      <w:pPr>
        <w:ind w:left="540"/>
        <w:rPr>
          <w:rStyle w:val="Code"/>
        </w:rPr>
      </w:pPr>
      <w:r w:rsidRPr="00181C4D">
        <w:rPr>
          <w:rStyle w:val="Code"/>
        </w:rPr>
        <w:t xml:space="preserve">    </w:t>
      </w:r>
      <w:proofErr w:type="spellStart"/>
      <w:proofErr w:type="gramStart"/>
      <w:r w:rsidRPr="00181C4D">
        <w:rPr>
          <w:rStyle w:val="Code"/>
        </w:rPr>
        <w:t>Console.WriteLine</w:t>
      </w:r>
      <w:proofErr w:type="spellEnd"/>
      <w:r w:rsidRPr="00181C4D">
        <w:rPr>
          <w:rStyle w:val="Code"/>
        </w:rPr>
        <w:t>(</w:t>
      </w:r>
      <w:proofErr w:type="gramEnd"/>
      <w:r w:rsidRPr="00181C4D">
        <w:rPr>
          <w:rStyle w:val="Code"/>
        </w:rPr>
        <w:t>"Result: {0}", result);</w:t>
      </w:r>
    </w:p>
    <w:p w:rsidR="002807A0" w:rsidRPr="00181C4D" w:rsidRDefault="002807A0" w:rsidP="00181C4D">
      <w:pPr>
        <w:ind w:left="540"/>
        <w:rPr>
          <w:rStyle w:val="Code"/>
        </w:rPr>
      </w:pPr>
      <w:r w:rsidRPr="00181C4D">
        <w:rPr>
          <w:rStyle w:val="Code"/>
        </w:rPr>
        <w:t xml:space="preserve">    </w:t>
      </w:r>
      <w:proofErr w:type="gramStart"/>
      <w:r w:rsidRPr="00181C4D">
        <w:rPr>
          <w:rStyle w:val="Code"/>
        </w:rPr>
        <w:t>return</w:t>
      </w:r>
      <w:proofErr w:type="gramEnd"/>
      <w:r w:rsidRPr="00181C4D">
        <w:rPr>
          <w:rStyle w:val="Code"/>
        </w:rPr>
        <w:t>;</w:t>
      </w:r>
    </w:p>
    <w:p w:rsidR="002807A0" w:rsidRPr="00181C4D" w:rsidRDefault="002807A0" w:rsidP="00181C4D">
      <w:pPr>
        <w:ind w:left="540"/>
        <w:rPr>
          <w:rStyle w:val="Code"/>
        </w:rPr>
      </w:pPr>
      <w:r w:rsidRPr="00181C4D">
        <w:rPr>
          <w:rStyle w:val="Code"/>
        </w:rPr>
        <w:t>}</w:t>
      </w:r>
    </w:p>
    <w:p w:rsidR="009C7951" w:rsidRDefault="009C7951" w:rsidP="00E436AC"/>
    <w:p w:rsidR="00D15DEA" w:rsidRDefault="009C7951" w:rsidP="00E436AC">
      <w:r>
        <w:t>However, w</w:t>
      </w:r>
      <w:r w:rsidR="006B560C">
        <w:t xml:space="preserve">hen you </w:t>
      </w:r>
      <w:r w:rsidR="00FC60BF">
        <w:t xml:space="preserve">compile this </w:t>
      </w:r>
      <w:r w:rsidR="007F24C1">
        <w:t xml:space="preserve">code, you get </w:t>
      </w:r>
      <w:r w:rsidR="00D15DEA">
        <w:t>the following error message:</w:t>
      </w:r>
    </w:p>
    <w:p w:rsidR="00D15DEA" w:rsidRPr="00D15DEA" w:rsidRDefault="00D15DEA" w:rsidP="00181C4D">
      <w:pPr>
        <w:ind w:left="540"/>
        <w:rPr>
          <w:i/>
          <w:iCs/>
        </w:rPr>
      </w:pPr>
      <w:r w:rsidRPr="00D15DEA">
        <w:rPr>
          <w:i/>
          <w:iCs/>
        </w:rPr>
        <w:lastRenderedPageBreak/>
        <w:t>Control cannot fall through from one case label to ano</w:t>
      </w:r>
      <w:r w:rsidR="00181C4D">
        <w:rPr>
          <w:i/>
          <w:iCs/>
        </w:rPr>
        <w:t>ther</w:t>
      </w:r>
    </w:p>
    <w:p w:rsidR="002807A0" w:rsidRDefault="007F24C1" w:rsidP="00E436AC">
      <w:r>
        <w:t xml:space="preserve">How should you modify the code to make sure </w:t>
      </w:r>
      <w:r w:rsidR="009C7951">
        <w:t xml:space="preserve">that </w:t>
      </w:r>
      <w:r w:rsidR="009D168B">
        <w:t>it</w:t>
      </w:r>
      <w:r>
        <w:t xml:space="preserve"> compiles successfully?</w:t>
      </w:r>
    </w:p>
    <w:p w:rsidR="006B48CC" w:rsidRPr="00EB42C9" w:rsidRDefault="006B48CC" w:rsidP="006B48CC">
      <w:pPr>
        <w:rPr>
          <w:highlight w:val="yellow"/>
        </w:rPr>
      </w:pPr>
      <w:r w:rsidRPr="00EB42C9">
        <w:rPr>
          <w:highlight w:val="yellow"/>
        </w:rPr>
        <w:t xml:space="preserve">a) </w:t>
      </w:r>
      <w:r w:rsidR="00D15DEA" w:rsidRPr="00EB42C9">
        <w:rPr>
          <w:highlight w:val="yellow"/>
        </w:rPr>
        <w:t>After each case</w:t>
      </w:r>
      <w:r w:rsidR="001404FD" w:rsidRPr="00EB42C9">
        <w:rPr>
          <w:highlight w:val="yellow"/>
        </w:rPr>
        <w:t>, add the following code</w:t>
      </w:r>
      <w:r w:rsidR="009C7951" w:rsidRPr="00EB42C9">
        <w:rPr>
          <w:highlight w:val="yellow"/>
        </w:rPr>
        <w:t xml:space="preserve"> line</w:t>
      </w:r>
      <w:r w:rsidR="001404FD" w:rsidRPr="00EB42C9">
        <w:rPr>
          <w:highlight w:val="yellow"/>
        </w:rPr>
        <w:t>:</w:t>
      </w:r>
    </w:p>
    <w:p w:rsidR="001404FD" w:rsidRPr="00F47FAE" w:rsidRDefault="001404FD" w:rsidP="00181C4D">
      <w:pPr>
        <w:ind w:left="540"/>
        <w:rPr>
          <w:rStyle w:val="Code"/>
        </w:rPr>
      </w:pPr>
      <w:proofErr w:type="gramStart"/>
      <w:r w:rsidRPr="00EB42C9">
        <w:rPr>
          <w:rStyle w:val="Code"/>
          <w:highlight w:val="yellow"/>
        </w:rPr>
        <w:t>break</w:t>
      </w:r>
      <w:proofErr w:type="gramEnd"/>
      <w:r w:rsidRPr="00EB42C9">
        <w:rPr>
          <w:rStyle w:val="Code"/>
          <w:highlight w:val="yellow"/>
        </w:rPr>
        <w:t>;</w:t>
      </w:r>
    </w:p>
    <w:p w:rsidR="006B48CC" w:rsidRDefault="006B48CC" w:rsidP="006B48CC">
      <w:r w:rsidRPr="0035372B">
        <w:t xml:space="preserve">b) </w:t>
      </w:r>
      <w:r w:rsidR="001404FD">
        <w:t>After each case, add the following code</w:t>
      </w:r>
      <w:r w:rsidR="009C7951">
        <w:t xml:space="preserve"> line</w:t>
      </w:r>
      <w:r w:rsidR="001404FD">
        <w:t>:</w:t>
      </w:r>
    </w:p>
    <w:p w:rsidR="001404FD" w:rsidRPr="00F47FAE" w:rsidRDefault="001404FD" w:rsidP="00181C4D">
      <w:pPr>
        <w:ind w:left="540"/>
        <w:rPr>
          <w:rStyle w:val="Code"/>
        </w:rPr>
      </w:pPr>
      <w:proofErr w:type="gramStart"/>
      <w:r w:rsidRPr="00F47FAE">
        <w:rPr>
          <w:rStyle w:val="Code"/>
        </w:rPr>
        <w:t>continue</w:t>
      </w:r>
      <w:proofErr w:type="gramEnd"/>
      <w:r w:rsidRPr="00F47FAE">
        <w:rPr>
          <w:rStyle w:val="Code"/>
        </w:rPr>
        <w:t>;</w:t>
      </w:r>
    </w:p>
    <w:p w:rsidR="001404FD" w:rsidRDefault="006B48CC" w:rsidP="001404FD">
      <w:r w:rsidRPr="0035372B">
        <w:t xml:space="preserve">c) </w:t>
      </w:r>
      <w:r w:rsidR="001404FD">
        <w:t>After each case, add the following code</w:t>
      </w:r>
      <w:r w:rsidR="009C7951">
        <w:t xml:space="preserve"> line</w:t>
      </w:r>
      <w:r w:rsidR="001404FD">
        <w:t>:</w:t>
      </w:r>
    </w:p>
    <w:p w:rsidR="001404FD" w:rsidRPr="00F47FAE" w:rsidRDefault="00340472" w:rsidP="00181C4D">
      <w:pPr>
        <w:ind w:left="540"/>
        <w:rPr>
          <w:rStyle w:val="Code"/>
        </w:rPr>
      </w:pPr>
      <w:proofErr w:type="spellStart"/>
      <w:proofErr w:type="gramStart"/>
      <w:r>
        <w:rPr>
          <w:rStyle w:val="Code"/>
        </w:rPr>
        <w:t>goto</w:t>
      </w:r>
      <w:proofErr w:type="spellEnd"/>
      <w:proofErr w:type="gramEnd"/>
      <w:r>
        <w:rPr>
          <w:rStyle w:val="Code"/>
        </w:rPr>
        <w:t xml:space="preserve"> default</w:t>
      </w:r>
      <w:r w:rsidR="001404FD" w:rsidRPr="00F47FAE">
        <w:rPr>
          <w:rStyle w:val="Code"/>
        </w:rPr>
        <w:t>;</w:t>
      </w:r>
    </w:p>
    <w:p w:rsidR="001404FD" w:rsidRDefault="006B48CC" w:rsidP="001404FD">
      <w:r w:rsidRPr="0035372B">
        <w:t xml:space="preserve">d) </w:t>
      </w:r>
      <w:r w:rsidR="001404FD">
        <w:t>After each case, add the following code</w:t>
      </w:r>
      <w:r w:rsidR="009C7951">
        <w:t xml:space="preserve"> line</w:t>
      </w:r>
      <w:r w:rsidR="001404FD">
        <w:t>:</w:t>
      </w:r>
    </w:p>
    <w:p w:rsidR="001404FD" w:rsidRPr="00F47FAE" w:rsidRDefault="001404FD" w:rsidP="00181C4D">
      <w:pPr>
        <w:ind w:left="540"/>
        <w:rPr>
          <w:rStyle w:val="Code"/>
        </w:rPr>
      </w:pPr>
      <w:proofErr w:type="gramStart"/>
      <w:r w:rsidRPr="00F47FAE">
        <w:rPr>
          <w:rStyle w:val="Code"/>
        </w:rPr>
        <w:t>return</w:t>
      </w:r>
      <w:proofErr w:type="gramEnd"/>
      <w:r w:rsidRPr="00F47FAE">
        <w:rPr>
          <w:rStyle w:val="Code"/>
        </w:rPr>
        <w:t>;</w:t>
      </w:r>
    </w:p>
    <w:p w:rsidR="009C7951" w:rsidRDefault="009C7951" w:rsidP="006B48CC"/>
    <w:p w:rsidR="00C73867" w:rsidRDefault="00C73867" w:rsidP="00E1560A"/>
    <w:p w:rsidR="00FE35F0" w:rsidRDefault="00C73867" w:rsidP="00C73867">
      <w:r>
        <w:t>1</w:t>
      </w:r>
      <w:r w:rsidR="00FE35F0">
        <w:t>8</w:t>
      </w:r>
      <w:r w:rsidRPr="0035372B">
        <w:t xml:space="preserve">. </w:t>
      </w:r>
      <w:r w:rsidR="00FE35F0">
        <w:t xml:space="preserve">You are developing </w:t>
      </w:r>
      <w:r w:rsidR="009C7951">
        <w:t xml:space="preserve">an </w:t>
      </w:r>
      <w:r w:rsidR="00FE35F0">
        <w:t xml:space="preserve">algorithm for a </w:t>
      </w:r>
      <w:r w:rsidR="009C7951">
        <w:t xml:space="preserve">retail </w:t>
      </w:r>
      <w:r w:rsidR="00FE35F0">
        <w:t>Web</w:t>
      </w:r>
      <w:r w:rsidR="006F49E3">
        <w:t xml:space="preserve"> </w:t>
      </w:r>
      <w:r w:rsidR="00FE35F0">
        <w:t>site. You need to calculate discount</w:t>
      </w:r>
      <w:r w:rsidR="009C7951">
        <w:t>s</w:t>
      </w:r>
      <w:r w:rsidR="00FE35F0">
        <w:t xml:space="preserve"> on </w:t>
      </w:r>
      <w:r w:rsidR="009C7951">
        <w:t xml:space="preserve">certain </w:t>
      </w:r>
      <w:r w:rsidR="00FE35F0">
        <w:t>items based on the quantity purchased. You develop the following decision table to calculate the discount:</w:t>
      </w:r>
    </w:p>
    <w:p w:rsidR="00181C4D" w:rsidRDefault="00181C4D" w:rsidP="00C73867"/>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582"/>
        <w:gridCol w:w="677"/>
        <w:gridCol w:w="677"/>
        <w:gridCol w:w="677"/>
      </w:tblGrid>
      <w:tr w:rsidR="00FE35F0" w:rsidTr="00181C4D">
        <w:tc>
          <w:tcPr>
            <w:tcW w:w="0" w:type="auto"/>
            <w:tcBorders>
              <w:right w:val="single" w:sz="12" w:space="0" w:color="auto"/>
            </w:tcBorders>
            <w:shd w:val="clear" w:color="auto" w:fill="auto"/>
          </w:tcPr>
          <w:p w:rsidR="00FE35F0" w:rsidRDefault="00FE35F0" w:rsidP="005C7A31">
            <w:pPr>
              <w:pStyle w:val="TX"/>
            </w:pPr>
            <w:r>
              <w:t>Quantity &lt; 10</w:t>
            </w:r>
          </w:p>
        </w:tc>
        <w:tc>
          <w:tcPr>
            <w:tcW w:w="0" w:type="auto"/>
            <w:tcBorders>
              <w:left w:val="single" w:sz="12" w:space="0" w:color="auto"/>
            </w:tcBorders>
            <w:shd w:val="clear" w:color="auto" w:fill="auto"/>
          </w:tcPr>
          <w:p w:rsidR="00FE35F0" w:rsidRDefault="00FE35F0" w:rsidP="005C7A31">
            <w:pPr>
              <w:pStyle w:val="TX"/>
            </w:pPr>
            <w:r>
              <w:t>Y</w:t>
            </w:r>
          </w:p>
        </w:tc>
        <w:tc>
          <w:tcPr>
            <w:tcW w:w="0" w:type="auto"/>
            <w:shd w:val="clear" w:color="auto" w:fill="auto"/>
          </w:tcPr>
          <w:p w:rsidR="00FE35F0" w:rsidRDefault="00FE35F0" w:rsidP="005C7A31">
            <w:pPr>
              <w:pStyle w:val="TX"/>
            </w:pPr>
            <w:r>
              <w:t>N</w:t>
            </w:r>
          </w:p>
        </w:tc>
        <w:tc>
          <w:tcPr>
            <w:tcW w:w="0" w:type="auto"/>
            <w:shd w:val="clear" w:color="auto" w:fill="auto"/>
          </w:tcPr>
          <w:p w:rsidR="00FE35F0" w:rsidRDefault="00FE35F0" w:rsidP="005C7A31">
            <w:pPr>
              <w:pStyle w:val="TX"/>
            </w:pPr>
            <w:r>
              <w:t>N</w:t>
            </w:r>
          </w:p>
        </w:tc>
        <w:tc>
          <w:tcPr>
            <w:tcW w:w="0" w:type="auto"/>
            <w:shd w:val="clear" w:color="auto" w:fill="auto"/>
          </w:tcPr>
          <w:p w:rsidR="00FE35F0" w:rsidRDefault="00FE35F0" w:rsidP="005C7A31">
            <w:pPr>
              <w:pStyle w:val="TX"/>
            </w:pPr>
            <w:r>
              <w:t>N</w:t>
            </w:r>
          </w:p>
        </w:tc>
      </w:tr>
      <w:tr w:rsidR="00FE35F0" w:rsidTr="00181C4D">
        <w:tc>
          <w:tcPr>
            <w:tcW w:w="0" w:type="auto"/>
            <w:tcBorders>
              <w:right w:val="single" w:sz="12" w:space="0" w:color="auto"/>
            </w:tcBorders>
            <w:shd w:val="clear" w:color="auto" w:fill="auto"/>
          </w:tcPr>
          <w:p w:rsidR="00FE35F0" w:rsidRDefault="00FE35F0" w:rsidP="005C7A31">
            <w:pPr>
              <w:pStyle w:val="TX"/>
            </w:pPr>
            <w:r>
              <w:t>Quantity &lt; 50</w:t>
            </w:r>
          </w:p>
        </w:tc>
        <w:tc>
          <w:tcPr>
            <w:tcW w:w="0" w:type="auto"/>
            <w:tcBorders>
              <w:left w:val="single" w:sz="12" w:space="0" w:color="auto"/>
            </w:tcBorders>
            <w:shd w:val="clear" w:color="auto" w:fill="auto"/>
          </w:tcPr>
          <w:p w:rsidR="00FE35F0" w:rsidRDefault="00FE35F0" w:rsidP="005C7A31">
            <w:pPr>
              <w:pStyle w:val="TX"/>
            </w:pPr>
            <w:r>
              <w:t>Y</w:t>
            </w:r>
          </w:p>
        </w:tc>
        <w:tc>
          <w:tcPr>
            <w:tcW w:w="0" w:type="auto"/>
            <w:shd w:val="clear" w:color="auto" w:fill="auto"/>
          </w:tcPr>
          <w:p w:rsidR="00FE35F0" w:rsidRDefault="00FE35F0" w:rsidP="005C7A31">
            <w:pPr>
              <w:pStyle w:val="TX"/>
            </w:pPr>
            <w:r>
              <w:t>Y</w:t>
            </w:r>
          </w:p>
        </w:tc>
        <w:tc>
          <w:tcPr>
            <w:tcW w:w="0" w:type="auto"/>
            <w:shd w:val="clear" w:color="auto" w:fill="auto"/>
          </w:tcPr>
          <w:p w:rsidR="00FE35F0" w:rsidRDefault="00FE35F0" w:rsidP="005C7A31">
            <w:pPr>
              <w:pStyle w:val="TX"/>
            </w:pPr>
            <w:r>
              <w:t>N</w:t>
            </w:r>
          </w:p>
        </w:tc>
        <w:tc>
          <w:tcPr>
            <w:tcW w:w="0" w:type="auto"/>
            <w:shd w:val="clear" w:color="auto" w:fill="auto"/>
          </w:tcPr>
          <w:p w:rsidR="00FE35F0" w:rsidRDefault="00FE35F0" w:rsidP="005C7A31">
            <w:pPr>
              <w:pStyle w:val="TX"/>
            </w:pPr>
            <w:r>
              <w:t>N</w:t>
            </w:r>
          </w:p>
        </w:tc>
      </w:tr>
      <w:tr w:rsidR="00FE35F0" w:rsidTr="00181C4D">
        <w:tc>
          <w:tcPr>
            <w:tcW w:w="0" w:type="auto"/>
            <w:tcBorders>
              <w:bottom w:val="single" w:sz="12" w:space="0" w:color="auto"/>
              <w:right w:val="single" w:sz="12" w:space="0" w:color="auto"/>
            </w:tcBorders>
            <w:shd w:val="clear" w:color="auto" w:fill="auto"/>
          </w:tcPr>
          <w:p w:rsidR="00FE35F0" w:rsidRDefault="00FE35F0" w:rsidP="005C7A31">
            <w:pPr>
              <w:pStyle w:val="TX"/>
            </w:pPr>
            <w:r>
              <w:t>Quantity &lt; 100</w:t>
            </w:r>
          </w:p>
        </w:tc>
        <w:tc>
          <w:tcPr>
            <w:tcW w:w="0" w:type="auto"/>
            <w:tcBorders>
              <w:left w:val="single" w:sz="12" w:space="0" w:color="auto"/>
              <w:bottom w:val="single" w:sz="12" w:space="0" w:color="auto"/>
            </w:tcBorders>
            <w:shd w:val="clear" w:color="auto" w:fill="auto"/>
          </w:tcPr>
          <w:p w:rsidR="00FE35F0" w:rsidRDefault="00FE35F0" w:rsidP="005C7A31">
            <w:pPr>
              <w:pStyle w:val="TX"/>
            </w:pPr>
            <w:r>
              <w:t>Y</w:t>
            </w:r>
          </w:p>
        </w:tc>
        <w:tc>
          <w:tcPr>
            <w:tcW w:w="0" w:type="auto"/>
            <w:tcBorders>
              <w:bottom w:val="single" w:sz="12" w:space="0" w:color="auto"/>
            </w:tcBorders>
            <w:shd w:val="clear" w:color="auto" w:fill="auto"/>
          </w:tcPr>
          <w:p w:rsidR="00FE35F0" w:rsidRDefault="00FE35F0" w:rsidP="005C7A31">
            <w:pPr>
              <w:pStyle w:val="TX"/>
            </w:pPr>
            <w:r>
              <w:t>Y</w:t>
            </w:r>
          </w:p>
        </w:tc>
        <w:tc>
          <w:tcPr>
            <w:tcW w:w="0" w:type="auto"/>
            <w:tcBorders>
              <w:bottom w:val="single" w:sz="12" w:space="0" w:color="auto"/>
            </w:tcBorders>
            <w:shd w:val="clear" w:color="auto" w:fill="auto"/>
          </w:tcPr>
          <w:p w:rsidR="00FE35F0" w:rsidRDefault="00FE35F0" w:rsidP="005C7A31">
            <w:pPr>
              <w:pStyle w:val="TX"/>
            </w:pPr>
            <w:r>
              <w:t>Y</w:t>
            </w:r>
          </w:p>
        </w:tc>
        <w:tc>
          <w:tcPr>
            <w:tcW w:w="0" w:type="auto"/>
            <w:tcBorders>
              <w:bottom w:val="single" w:sz="12" w:space="0" w:color="auto"/>
            </w:tcBorders>
            <w:shd w:val="clear" w:color="auto" w:fill="auto"/>
          </w:tcPr>
          <w:p w:rsidR="00FE35F0" w:rsidRDefault="00FE35F0" w:rsidP="005C7A31">
            <w:pPr>
              <w:pStyle w:val="TX"/>
            </w:pPr>
            <w:r>
              <w:t>N</w:t>
            </w:r>
          </w:p>
        </w:tc>
      </w:tr>
      <w:tr w:rsidR="00FE35F0" w:rsidTr="00181C4D">
        <w:trPr>
          <w:trHeight w:val="285"/>
        </w:trPr>
        <w:tc>
          <w:tcPr>
            <w:tcW w:w="0" w:type="auto"/>
            <w:tcBorders>
              <w:top w:val="single" w:sz="12" w:space="0" w:color="auto"/>
              <w:right w:val="single" w:sz="12" w:space="0" w:color="auto"/>
            </w:tcBorders>
            <w:shd w:val="clear" w:color="auto" w:fill="auto"/>
          </w:tcPr>
          <w:p w:rsidR="00FE35F0" w:rsidRDefault="00FE35F0" w:rsidP="005C7A31">
            <w:pPr>
              <w:pStyle w:val="TXlast"/>
            </w:pPr>
            <w:r>
              <w:t>Discount</w:t>
            </w:r>
          </w:p>
        </w:tc>
        <w:tc>
          <w:tcPr>
            <w:tcW w:w="0" w:type="auto"/>
            <w:tcBorders>
              <w:top w:val="single" w:sz="12" w:space="0" w:color="auto"/>
              <w:left w:val="single" w:sz="12" w:space="0" w:color="auto"/>
            </w:tcBorders>
            <w:shd w:val="clear" w:color="auto" w:fill="auto"/>
          </w:tcPr>
          <w:p w:rsidR="00FE35F0" w:rsidRDefault="00FE35F0" w:rsidP="005C7A31">
            <w:pPr>
              <w:pStyle w:val="TXlast"/>
            </w:pPr>
            <w:r>
              <w:t>5%</w:t>
            </w:r>
          </w:p>
        </w:tc>
        <w:tc>
          <w:tcPr>
            <w:tcW w:w="0" w:type="auto"/>
            <w:tcBorders>
              <w:top w:val="single" w:sz="12" w:space="0" w:color="auto"/>
            </w:tcBorders>
            <w:shd w:val="clear" w:color="auto" w:fill="auto"/>
          </w:tcPr>
          <w:p w:rsidR="00FE35F0" w:rsidRDefault="00FE35F0" w:rsidP="005C7A31">
            <w:pPr>
              <w:pStyle w:val="TXlast"/>
            </w:pPr>
            <w:r>
              <w:t>10%</w:t>
            </w:r>
          </w:p>
        </w:tc>
        <w:tc>
          <w:tcPr>
            <w:tcW w:w="0" w:type="auto"/>
            <w:tcBorders>
              <w:top w:val="single" w:sz="12" w:space="0" w:color="auto"/>
            </w:tcBorders>
            <w:shd w:val="clear" w:color="auto" w:fill="auto"/>
          </w:tcPr>
          <w:p w:rsidR="00FE35F0" w:rsidRDefault="00FE35F0" w:rsidP="005C7A31">
            <w:pPr>
              <w:pStyle w:val="TXlast"/>
            </w:pPr>
            <w:r>
              <w:t>15%</w:t>
            </w:r>
          </w:p>
        </w:tc>
        <w:tc>
          <w:tcPr>
            <w:tcW w:w="0" w:type="auto"/>
            <w:tcBorders>
              <w:top w:val="single" w:sz="12" w:space="0" w:color="auto"/>
            </w:tcBorders>
            <w:shd w:val="clear" w:color="auto" w:fill="auto"/>
          </w:tcPr>
          <w:p w:rsidR="00FE35F0" w:rsidRDefault="00FE35F0" w:rsidP="005C7A31">
            <w:pPr>
              <w:pStyle w:val="TXlast"/>
            </w:pPr>
            <w:r>
              <w:t>20%</w:t>
            </w:r>
          </w:p>
        </w:tc>
      </w:tr>
    </w:tbl>
    <w:p w:rsidR="00181C4D" w:rsidRDefault="00181C4D" w:rsidP="00C73867"/>
    <w:p w:rsidR="00A6672F" w:rsidRDefault="00A6672F" w:rsidP="00C73867">
      <w:r>
        <w:t>If a custom</w:t>
      </w:r>
      <w:r w:rsidR="002371F0">
        <w:t>er</w:t>
      </w:r>
      <w:r>
        <w:t xml:space="preserve"> buys 50 units of an item, what discount will be applicable to the purchase?</w:t>
      </w:r>
    </w:p>
    <w:p w:rsidR="00C81961" w:rsidRDefault="00C81961" w:rsidP="00C73867"/>
    <w:p w:rsidR="00C73867" w:rsidRPr="0035372B" w:rsidRDefault="00C73867" w:rsidP="00C73867">
      <w:r w:rsidRPr="0035372B">
        <w:t xml:space="preserve">a) </w:t>
      </w:r>
      <w:r w:rsidR="00C81961">
        <w:t>5</w:t>
      </w:r>
      <w:r w:rsidR="009C7951">
        <w:t xml:space="preserve"> percent</w:t>
      </w:r>
    </w:p>
    <w:p w:rsidR="00C73867" w:rsidRPr="0035372B" w:rsidRDefault="00C73867" w:rsidP="00C73867">
      <w:r w:rsidRPr="0035372B">
        <w:t xml:space="preserve">b) </w:t>
      </w:r>
      <w:r w:rsidR="00C81961">
        <w:t>10</w:t>
      </w:r>
      <w:r w:rsidR="009C7951">
        <w:t xml:space="preserve"> percent</w:t>
      </w:r>
    </w:p>
    <w:p w:rsidR="00C73867" w:rsidRPr="0035372B" w:rsidRDefault="00C73867" w:rsidP="00C73867">
      <w:r w:rsidRPr="00EB42C9">
        <w:rPr>
          <w:highlight w:val="yellow"/>
        </w:rPr>
        <w:t xml:space="preserve">c) </w:t>
      </w:r>
      <w:r w:rsidR="00C81961" w:rsidRPr="00EB42C9">
        <w:rPr>
          <w:highlight w:val="yellow"/>
        </w:rPr>
        <w:t>15</w:t>
      </w:r>
      <w:r w:rsidR="009C7951" w:rsidRPr="00EB42C9">
        <w:rPr>
          <w:highlight w:val="yellow"/>
        </w:rPr>
        <w:t xml:space="preserve"> percent</w:t>
      </w:r>
    </w:p>
    <w:p w:rsidR="00C73867" w:rsidRPr="0035372B" w:rsidRDefault="00C73867" w:rsidP="00C73867">
      <w:r w:rsidRPr="0035372B">
        <w:t xml:space="preserve">d) </w:t>
      </w:r>
      <w:r w:rsidR="00C81961">
        <w:t>20</w:t>
      </w:r>
      <w:r w:rsidR="009C7951">
        <w:t xml:space="preserve"> percent</w:t>
      </w:r>
    </w:p>
    <w:p w:rsidR="00C73867" w:rsidRPr="0035372B" w:rsidRDefault="00C73867" w:rsidP="00C73867"/>
    <w:p w:rsidR="00502048" w:rsidRDefault="00502048" w:rsidP="00C73867"/>
    <w:p w:rsidR="00893D03" w:rsidRDefault="00893D03">
      <w:r>
        <w:br w:type="page"/>
      </w:r>
    </w:p>
    <w:p w:rsidR="00893D03" w:rsidRDefault="00502048" w:rsidP="00502048">
      <w:r>
        <w:lastRenderedPageBreak/>
        <w:t>1</w:t>
      </w:r>
      <w:r w:rsidR="00B23F3E">
        <w:t>9</w:t>
      </w:r>
      <w:r w:rsidRPr="0035372B">
        <w:t xml:space="preserve">. </w:t>
      </w:r>
      <w:r>
        <w:t xml:space="preserve">You are developing </w:t>
      </w:r>
      <w:r w:rsidR="009C7951">
        <w:t xml:space="preserve">an </w:t>
      </w:r>
      <w:r>
        <w:t xml:space="preserve">algorithm </w:t>
      </w:r>
      <w:r w:rsidR="00751987">
        <w:t>before you write the C# program</w:t>
      </w:r>
      <w:r w:rsidR="00425792">
        <w:t>. You need to perform some calculations on a number. You develop the following flowchart for the calculation</w:t>
      </w:r>
      <w:r>
        <w:t>:</w:t>
      </w:r>
    </w:p>
    <w:p w:rsidR="00502048" w:rsidRDefault="00502048" w:rsidP="00502048"/>
    <w:p w:rsidR="00A54198" w:rsidRDefault="00EB42C9" w:rsidP="0046056E">
      <w:r>
        <w:rPr>
          <w:noProof/>
        </w:rPr>
        <mc:AlternateContent>
          <mc:Choice Requires="wpc">
            <w:drawing>
              <wp:anchor distT="0" distB="0" distL="114300" distR="114300" simplePos="0" relativeHeight="251657728" behindDoc="0" locked="0" layoutInCell="1" allowOverlap="0" wp14:anchorId="10F754E4" wp14:editId="7B806C57">
                <wp:simplePos x="0" y="0"/>
                <wp:positionH relativeFrom="column">
                  <wp:posOffset>1280160</wp:posOffset>
                </wp:positionH>
                <wp:positionV relativeFrom="paragraph">
                  <wp:posOffset>187960</wp:posOffset>
                </wp:positionV>
                <wp:extent cx="1550670" cy="4411345"/>
                <wp:effectExtent l="38100" t="0" r="11430" b="27305"/>
                <wp:wrapTopAndBottom/>
                <wp:docPr id="2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SpPr>
                          <a:spLocks noChangeArrowheads="1"/>
                        </wps:cNvSpPr>
                        <wps:spPr bwMode="auto">
                          <a:xfrm>
                            <a:off x="312420" y="4089400"/>
                            <a:ext cx="755142" cy="323850"/>
                          </a:xfrm>
                          <a:prstGeom prst="flowChartTerminator">
                            <a:avLst/>
                          </a:prstGeom>
                          <a:solidFill>
                            <a:srgbClr val="FFFFFF"/>
                          </a:solidFill>
                          <a:ln w="9525">
                            <a:solidFill>
                              <a:srgbClr val="0000FF"/>
                            </a:solidFill>
                            <a:miter lim="800000"/>
                            <a:headEnd/>
                            <a:tailEnd/>
                          </a:ln>
                        </wps:spPr>
                        <wps:txbx>
                          <w:txbxContent>
                            <w:p w:rsidR="00447637" w:rsidRPr="00EC0C88" w:rsidRDefault="00447637" w:rsidP="00FE52F3">
                              <w:pPr>
                                <w:jc w:val="center"/>
                                <w:rPr>
                                  <w:sz w:val="20"/>
                                  <w:szCs w:val="20"/>
                                </w:rPr>
                              </w:pPr>
                              <w:r w:rsidRPr="00EC0C88">
                                <w:rPr>
                                  <w:sz w:val="20"/>
                                  <w:szCs w:val="20"/>
                                </w:rPr>
                                <w:t>ST</w:t>
                              </w:r>
                              <w:r>
                                <w:rPr>
                                  <w:sz w:val="20"/>
                                  <w:szCs w:val="20"/>
                                </w:rPr>
                                <w:t>OP</w:t>
                              </w:r>
                            </w:p>
                          </w:txbxContent>
                        </wps:txbx>
                        <wps:bodyPr rot="0" vert="horz" wrap="square" lIns="91440" tIns="45720" rIns="91440" bIns="45720" anchor="t" anchorCtr="0" upright="1">
                          <a:noAutofit/>
                        </wps:bodyPr>
                      </wps:wsp>
                      <wps:wsp>
                        <wps:cNvPr id="2" name="AutoShape 5"/>
                        <wps:cNvSpPr>
                          <a:spLocks noChangeArrowheads="1"/>
                        </wps:cNvSpPr>
                        <wps:spPr bwMode="auto">
                          <a:xfrm>
                            <a:off x="327660" y="5333"/>
                            <a:ext cx="755142" cy="329037"/>
                          </a:xfrm>
                          <a:prstGeom prst="flowChartTerminator">
                            <a:avLst/>
                          </a:prstGeom>
                          <a:solidFill>
                            <a:srgbClr val="FFFFFF"/>
                          </a:solidFill>
                          <a:ln w="9525">
                            <a:solidFill>
                              <a:srgbClr val="0000FF"/>
                            </a:solidFill>
                            <a:miter lim="800000"/>
                            <a:headEnd/>
                            <a:tailEnd/>
                          </a:ln>
                        </wps:spPr>
                        <wps:txbx>
                          <w:txbxContent>
                            <w:p w:rsidR="00447637" w:rsidRPr="00EC0C88" w:rsidRDefault="00447637" w:rsidP="00FE52F3">
                              <w:pPr>
                                <w:jc w:val="center"/>
                                <w:rPr>
                                  <w:sz w:val="20"/>
                                  <w:szCs w:val="20"/>
                                </w:rPr>
                              </w:pPr>
                              <w:r w:rsidRPr="00EC0C88">
                                <w:rPr>
                                  <w:sz w:val="20"/>
                                  <w:szCs w:val="20"/>
                                </w:rPr>
                                <w:t>START</w:t>
                              </w:r>
                            </w:p>
                          </w:txbxContent>
                        </wps:txbx>
                        <wps:bodyPr rot="0" vert="horz" wrap="square" lIns="91440" tIns="45720" rIns="91440" bIns="45720" anchor="t" anchorCtr="0" upright="1">
                          <a:noAutofit/>
                        </wps:bodyPr>
                      </wps:wsp>
                      <wps:wsp>
                        <wps:cNvPr id="3" name="AutoShape 6"/>
                        <wps:cNvCnPr>
                          <a:cxnSpLocks noChangeShapeType="1"/>
                          <a:stCxn id="2" idx="2"/>
                        </wps:cNvCnPr>
                        <wps:spPr bwMode="auto">
                          <a:xfrm>
                            <a:off x="705231" y="334370"/>
                            <a:ext cx="8001" cy="191334"/>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4" name="AutoShape 7"/>
                        <wps:cNvCnPr>
                          <a:cxnSpLocks noChangeShapeType="1"/>
                        </wps:cNvCnPr>
                        <wps:spPr bwMode="auto">
                          <a:xfrm>
                            <a:off x="704088" y="1341689"/>
                            <a:ext cx="8382" cy="247614"/>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 name="AutoShape 8"/>
                        <wps:cNvCnPr>
                          <a:cxnSpLocks noChangeShapeType="1"/>
                        </wps:cNvCnPr>
                        <wps:spPr bwMode="auto">
                          <a:xfrm>
                            <a:off x="681990" y="3913069"/>
                            <a:ext cx="8001" cy="176331"/>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 name="AutoShape 9"/>
                        <wps:cNvSpPr>
                          <a:spLocks noChangeArrowheads="1"/>
                        </wps:cNvSpPr>
                        <wps:spPr bwMode="auto">
                          <a:xfrm>
                            <a:off x="215646" y="3604503"/>
                            <a:ext cx="1008888" cy="308566"/>
                          </a:xfrm>
                          <a:prstGeom prst="flowChartInputOutput">
                            <a:avLst/>
                          </a:prstGeom>
                          <a:solidFill>
                            <a:srgbClr val="FFFFFF"/>
                          </a:solidFill>
                          <a:ln w="9525">
                            <a:solidFill>
                              <a:srgbClr val="0000FF"/>
                            </a:solidFill>
                            <a:miter lim="800000"/>
                            <a:headEnd/>
                            <a:tailEnd/>
                          </a:ln>
                        </wps:spPr>
                        <wps:txbx>
                          <w:txbxContent>
                            <w:p w:rsidR="00447637" w:rsidRPr="00DC61C8" w:rsidRDefault="00447637" w:rsidP="00FE52F3">
                              <w:pPr>
                                <w:jc w:val="center"/>
                                <w:rPr>
                                  <w:sz w:val="16"/>
                                  <w:szCs w:val="16"/>
                                </w:rPr>
                              </w:pPr>
                              <w:r w:rsidRPr="00DC61C8">
                                <w:rPr>
                                  <w:sz w:val="16"/>
                                  <w:szCs w:val="16"/>
                                </w:rPr>
                                <w:t>Output fact</w:t>
                              </w:r>
                            </w:p>
                          </w:txbxContent>
                        </wps:txbx>
                        <wps:bodyPr rot="0" vert="horz" wrap="square" lIns="91440" tIns="45720" rIns="91440" bIns="45720" anchor="t" anchorCtr="0" upright="1">
                          <a:noAutofit/>
                        </wps:bodyPr>
                      </wps:wsp>
                      <wps:wsp>
                        <wps:cNvPr id="7" name="AutoShape 10"/>
                        <wps:cNvCnPr>
                          <a:cxnSpLocks noChangeShapeType="1"/>
                        </wps:cNvCnPr>
                        <wps:spPr bwMode="auto">
                          <a:xfrm>
                            <a:off x="721614" y="2555380"/>
                            <a:ext cx="7620" cy="261328"/>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704088" y="2095198"/>
                            <a:ext cx="9144" cy="246091"/>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9" name="AutoShape 12"/>
                        <wps:cNvSpPr>
                          <a:spLocks noChangeArrowheads="1"/>
                        </wps:cNvSpPr>
                        <wps:spPr bwMode="auto">
                          <a:xfrm>
                            <a:off x="171450" y="1589303"/>
                            <a:ext cx="1053084" cy="505895"/>
                          </a:xfrm>
                          <a:prstGeom prst="diamond">
                            <a:avLst/>
                          </a:prstGeom>
                          <a:solidFill>
                            <a:srgbClr val="FFFFFF"/>
                          </a:solidFill>
                          <a:ln w="9525">
                            <a:solidFill>
                              <a:srgbClr val="0000FF"/>
                            </a:solidFill>
                            <a:miter lim="800000"/>
                            <a:headEnd/>
                            <a:tailEnd/>
                          </a:ln>
                        </wps:spPr>
                        <wps:txbx>
                          <w:txbxContent>
                            <w:p w:rsidR="00447637" w:rsidRPr="00244204" w:rsidRDefault="00447637" w:rsidP="00FE52F3">
                              <w:pPr>
                                <w:jc w:val="center"/>
                                <w:rPr>
                                  <w:sz w:val="20"/>
                                  <w:szCs w:val="20"/>
                                </w:rPr>
                              </w:pPr>
                              <w:proofErr w:type="gramStart"/>
                              <w:r>
                                <w:rPr>
                                  <w:sz w:val="20"/>
                                  <w:szCs w:val="20"/>
                                </w:rPr>
                                <w:t>n</w:t>
                              </w:r>
                              <w:proofErr w:type="gramEnd"/>
                              <w:r>
                                <w:rPr>
                                  <w:sz w:val="20"/>
                                  <w:szCs w:val="20"/>
                                </w:rPr>
                                <w:t xml:space="preserve"> &gt; 1?</w:t>
                              </w:r>
                            </w:p>
                          </w:txbxContent>
                        </wps:txbx>
                        <wps:bodyPr rot="0" vert="horz" wrap="square" lIns="91440" tIns="45720" rIns="91440" bIns="45720" anchor="t" anchorCtr="0" upright="1">
                          <a:noAutofit/>
                        </wps:bodyPr>
                      </wps:wsp>
                      <wps:wsp>
                        <wps:cNvPr id="10" name="Rectangle 13"/>
                        <wps:cNvSpPr>
                          <a:spLocks noChangeArrowheads="1"/>
                        </wps:cNvSpPr>
                        <wps:spPr bwMode="auto">
                          <a:xfrm>
                            <a:off x="1175766" y="1589303"/>
                            <a:ext cx="374904" cy="19352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47637" w:rsidRPr="003F40B9" w:rsidRDefault="00447637" w:rsidP="00FE52F3">
                              <w:pPr>
                                <w:rPr>
                                  <w:b/>
                                  <w:bCs/>
                                  <w:sz w:val="16"/>
                                  <w:szCs w:val="16"/>
                                </w:rPr>
                              </w:pPr>
                              <w:r>
                                <w:rPr>
                                  <w:b/>
                                  <w:bCs/>
                                  <w:sz w:val="16"/>
                                  <w:szCs w:val="16"/>
                                </w:rPr>
                                <w:t>No</w:t>
                              </w:r>
                            </w:p>
                          </w:txbxContent>
                        </wps:txbx>
                        <wps:bodyPr rot="0" vert="horz" wrap="square" lIns="91440" tIns="45720" rIns="91440" bIns="45720" anchor="t" anchorCtr="0" upright="1">
                          <a:noAutofit/>
                        </wps:bodyPr>
                      </wps:wsp>
                      <wps:wsp>
                        <wps:cNvPr id="11" name="AutoShape 14"/>
                        <wps:cNvCnPr>
                          <a:cxnSpLocks noChangeShapeType="1"/>
                        </wps:cNvCnPr>
                        <wps:spPr bwMode="auto">
                          <a:xfrm>
                            <a:off x="1199388" y="1839965"/>
                            <a:ext cx="273558" cy="3048"/>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2" name="Rectangle 15"/>
                        <wps:cNvSpPr>
                          <a:spLocks noChangeArrowheads="1"/>
                        </wps:cNvSpPr>
                        <wps:spPr bwMode="auto">
                          <a:xfrm>
                            <a:off x="784860" y="2090627"/>
                            <a:ext cx="375666" cy="194282"/>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47637" w:rsidRPr="003F40B9" w:rsidRDefault="00447637" w:rsidP="00FE52F3">
                              <w:pPr>
                                <w:rPr>
                                  <w:b/>
                                  <w:bCs/>
                                  <w:sz w:val="16"/>
                                  <w:szCs w:val="16"/>
                                </w:rPr>
                              </w:pPr>
                              <w:r w:rsidRPr="003F40B9">
                                <w:rPr>
                                  <w:b/>
                                  <w:bCs/>
                                  <w:sz w:val="16"/>
                                  <w:szCs w:val="16"/>
                                </w:rPr>
                                <w:t>Yes</w:t>
                              </w:r>
                            </w:p>
                          </w:txbxContent>
                        </wps:txbx>
                        <wps:bodyPr rot="0" vert="horz" wrap="square" lIns="91440" tIns="45720" rIns="91440" bIns="45720" anchor="t" anchorCtr="0" upright="1">
                          <a:noAutofit/>
                        </wps:bodyPr>
                      </wps:wsp>
                      <wps:wsp>
                        <wps:cNvPr id="13" name="AutoShape 16"/>
                        <wps:cNvSpPr>
                          <a:spLocks noChangeArrowheads="1"/>
                        </wps:cNvSpPr>
                        <wps:spPr bwMode="auto">
                          <a:xfrm>
                            <a:off x="327660" y="1080360"/>
                            <a:ext cx="739902" cy="261328"/>
                          </a:xfrm>
                          <a:prstGeom prst="flowChartProcess">
                            <a:avLst/>
                          </a:prstGeom>
                          <a:solidFill>
                            <a:srgbClr val="FFFFFF"/>
                          </a:solidFill>
                          <a:ln w="9525">
                            <a:solidFill>
                              <a:srgbClr val="0000FF"/>
                            </a:solidFill>
                            <a:miter lim="800000"/>
                            <a:headEnd/>
                            <a:tailEnd/>
                          </a:ln>
                        </wps:spPr>
                        <wps:txbx>
                          <w:txbxContent>
                            <w:p w:rsidR="00447637" w:rsidRPr="00B34EDC" w:rsidRDefault="00447637" w:rsidP="00FE52F3">
                              <w:pPr>
                                <w:jc w:val="center"/>
                                <w:rPr>
                                  <w:sz w:val="20"/>
                                  <w:szCs w:val="20"/>
                                </w:rPr>
                              </w:pPr>
                              <w:proofErr w:type="gramStart"/>
                              <w:r>
                                <w:rPr>
                                  <w:sz w:val="20"/>
                                  <w:szCs w:val="20"/>
                                </w:rPr>
                                <w:t>fact</w:t>
                              </w:r>
                              <w:proofErr w:type="gramEnd"/>
                              <w:r>
                                <w:rPr>
                                  <w:sz w:val="20"/>
                                  <w:szCs w:val="20"/>
                                </w:rPr>
                                <w:t xml:space="preserve"> = 1</w:t>
                              </w:r>
                            </w:p>
                          </w:txbxContent>
                        </wps:txbx>
                        <wps:bodyPr rot="0" vert="horz" wrap="square" lIns="91440" tIns="45720" rIns="91440" bIns="45720" anchor="t" anchorCtr="0" upright="1">
                          <a:noAutofit/>
                        </wps:bodyPr>
                      </wps:wsp>
                      <wps:wsp>
                        <wps:cNvPr id="14" name="AutoShape 17"/>
                        <wps:cNvSpPr>
                          <a:spLocks noChangeArrowheads="1"/>
                        </wps:cNvSpPr>
                        <wps:spPr bwMode="auto">
                          <a:xfrm>
                            <a:off x="312420" y="2341289"/>
                            <a:ext cx="848106" cy="214091"/>
                          </a:xfrm>
                          <a:prstGeom prst="flowChartProcess">
                            <a:avLst/>
                          </a:prstGeom>
                          <a:solidFill>
                            <a:srgbClr val="FFFFFF"/>
                          </a:solidFill>
                          <a:ln w="9525">
                            <a:solidFill>
                              <a:srgbClr val="0000FF"/>
                            </a:solidFill>
                            <a:miter lim="800000"/>
                            <a:headEnd/>
                            <a:tailEnd/>
                          </a:ln>
                        </wps:spPr>
                        <wps:txbx>
                          <w:txbxContent>
                            <w:p w:rsidR="00447637" w:rsidRPr="00DC61C8" w:rsidRDefault="00447637" w:rsidP="00FE52F3">
                              <w:pPr>
                                <w:jc w:val="center"/>
                                <w:rPr>
                                  <w:sz w:val="16"/>
                                  <w:szCs w:val="16"/>
                                </w:rPr>
                              </w:pPr>
                              <w:proofErr w:type="gramStart"/>
                              <w:r w:rsidRPr="00DC61C8">
                                <w:rPr>
                                  <w:sz w:val="16"/>
                                  <w:szCs w:val="16"/>
                                </w:rPr>
                                <w:t>fact</w:t>
                              </w:r>
                              <w:proofErr w:type="gramEnd"/>
                              <w:r w:rsidRPr="00DC61C8">
                                <w:rPr>
                                  <w:sz w:val="16"/>
                                  <w:szCs w:val="16"/>
                                </w:rPr>
                                <w:t xml:space="preserve"> = fact * n</w:t>
                              </w:r>
                            </w:p>
                          </w:txbxContent>
                        </wps:txbx>
                        <wps:bodyPr rot="0" vert="horz" wrap="square" lIns="91440" tIns="45720" rIns="91440" bIns="45720" anchor="t" anchorCtr="0" upright="1">
                          <a:noAutofit/>
                        </wps:bodyPr>
                      </wps:wsp>
                      <wps:wsp>
                        <wps:cNvPr id="15" name="AutoShape 18"/>
                        <wps:cNvCnPr>
                          <a:cxnSpLocks noChangeShapeType="1"/>
                        </wps:cNvCnPr>
                        <wps:spPr bwMode="auto">
                          <a:xfrm flipH="1">
                            <a:off x="5334" y="3186225"/>
                            <a:ext cx="723900" cy="762"/>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6" name="AutoShape 19"/>
                        <wps:cNvCnPr>
                          <a:cxnSpLocks noChangeShapeType="1"/>
                          <a:endCxn id="9" idx="1"/>
                        </wps:cNvCnPr>
                        <wps:spPr bwMode="auto">
                          <a:xfrm rot="5400000" flipH="1" flipV="1">
                            <a:off x="-584741" y="2431946"/>
                            <a:ext cx="1345885" cy="166497"/>
                          </a:xfrm>
                          <a:prstGeom prst="bentConnector2">
                            <a:avLst/>
                          </a:prstGeom>
                          <a:noFill/>
                          <a:ln w="9525">
                            <a:solidFill>
                              <a:srgbClr val="0000FF"/>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20"/>
                        <wps:cNvCnPr>
                          <a:cxnSpLocks noChangeShapeType="1"/>
                        </wps:cNvCnPr>
                        <wps:spPr bwMode="auto">
                          <a:xfrm rot="5400000">
                            <a:off x="196723" y="2328280"/>
                            <a:ext cx="1761490" cy="790956"/>
                          </a:xfrm>
                          <a:prstGeom prst="bentConnector3">
                            <a:avLst>
                              <a:gd name="adj1" fmla="val 84065"/>
                            </a:avLst>
                          </a:prstGeom>
                          <a:noFill/>
                          <a:ln w="9525">
                            <a:solidFill>
                              <a:srgbClr val="0000FF"/>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21"/>
                        <wps:cNvSpPr>
                          <a:spLocks noChangeArrowheads="1"/>
                        </wps:cNvSpPr>
                        <wps:spPr bwMode="auto">
                          <a:xfrm>
                            <a:off x="217170" y="525703"/>
                            <a:ext cx="912876" cy="361401"/>
                          </a:xfrm>
                          <a:prstGeom prst="flowChartInputOutput">
                            <a:avLst/>
                          </a:prstGeom>
                          <a:solidFill>
                            <a:srgbClr val="FFFFFF"/>
                          </a:solidFill>
                          <a:ln w="9525">
                            <a:solidFill>
                              <a:srgbClr val="0000FF"/>
                            </a:solidFill>
                            <a:miter lim="800000"/>
                            <a:headEnd/>
                            <a:tailEnd/>
                          </a:ln>
                        </wps:spPr>
                        <wps:txbx>
                          <w:txbxContent>
                            <w:p w:rsidR="00447637" w:rsidRPr="00EC0C88" w:rsidRDefault="00447637" w:rsidP="00FE52F3">
                              <w:pPr>
                                <w:jc w:val="center"/>
                                <w:rPr>
                                  <w:sz w:val="20"/>
                                  <w:szCs w:val="20"/>
                                </w:rPr>
                              </w:pPr>
                              <w:r>
                                <w:rPr>
                                  <w:sz w:val="20"/>
                                  <w:szCs w:val="20"/>
                                </w:rPr>
                                <w:t>Input n</w:t>
                              </w:r>
                            </w:p>
                          </w:txbxContent>
                        </wps:txbx>
                        <wps:bodyPr rot="0" vert="horz" wrap="square" lIns="91440" tIns="45720" rIns="91440" bIns="45720" anchor="t" anchorCtr="0" upright="1">
                          <a:noAutofit/>
                        </wps:bodyPr>
                      </wps:wsp>
                      <wps:wsp>
                        <wps:cNvPr id="19" name="AutoShape 22"/>
                        <wps:cNvCnPr>
                          <a:cxnSpLocks noChangeShapeType="1"/>
                        </wps:cNvCnPr>
                        <wps:spPr bwMode="auto">
                          <a:xfrm>
                            <a:off x="696468" y="833508"/>
                            <a:ext cx="7620" cy="246852"/>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0" name="AutoShape 23"/>
                        <wps:cNvSpPr>
                          <a:spLocks noChangeArrowheads="1"/>
                        </wps:cNvSpPr>
                        <wps:spPr bwMode="auto">
                          <a:xfrm>
                            <a:off x="327660" y="2816709"/>
                            <a:ext cx="848106" cy="214091"/>
                          </a:xfrm>
                          <a:prstGeom prst="flowChartProcess">
                            <a:avLst/>
                          </a:prstGeom>
                          <a:solidFill>
                            <a:srgbClr val="FFFFFF"/>
                          </a:solidFill>
                          <a:ln w="9525">
                            <a:solidFill>
                              <a:srgbClr val="0000FF"/>
                            </a:solidFill>
                            <a:miter lim="800000"/>
                            <a:headEnd/>
                            <a:tailEnd/>
                          </a:ln>
                        </wps:spPr>
                        <wps:txbx>
                          <w:txbxContent>
                            <w:p w:rsidR="00447637" w:rsidRPr="00DC61C8" w:rsidRDefault="00447637" w:rsidP="00FE52F3">
                              <w:pPr>
                                <w:jc w:val="center"/>
                                <w:rPr>
                                  <w:sz w:val="16"/>
                                  <w:szCs w:val="16"/>
                                </w:rPr>
                              </w:pPr>
                              <w:r>
                                <w:rPr>
                                  <w:sz w:val="16"/>
                                  <w:szCs w:val="16"/>
                                </w:rPr>
                                <w:t>n = n - 1</w:t>
                              </w:r>
                            </w:p>
                          </w:txbxContent>
                        </wps:txbx>
                        <wps:bodyPr rot="0" vert="horz" wrap="square" lIns="91440" tIns="45720" rIns="91440" bIns="45720" anchor="t" anchorCtr="0" upright="1">
                          <a:noAutofit/>
                        </wps:bodyPr>
                      </wps:wsp>
                      <wps:wsp>
                        <wps:cNvPr id="21" name="AutoShape 24"/>
                        <wps:cNvCnPr>
                          <a:cxnSpLocks noChangeShapeType="1"/>
                        </wps:cNvCnPr>
                        <wps:spPr bwMode="auto">
                          <a:xfrm flipH="1">
                            <a:off x="729234" y="3030800"/>
                            <a:ext cx="4572" cy="155426"/>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 o:spid="_x0000_s1026" editas="canvas" style="position:absolute;margin-left:100.8pt;margin-top:14.8pt;width:122.1pt;height:347.35pt;z-index:251657728" coordsize="15506,4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506;height:44113;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3124;top:40894;width:755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Cw8IA&#10;AADaAAAADwAAAGRycy9kb3ducmV2LnhtbERPS2vCQBC+F/wPyxS8lGajlFLSrFIEraeAUQi9TbOT&#10;B83OhuxWY3+9Gyh4Gj6+56Tr0XTiTINrLStYRDEI4tLqlmsFp+P2+Q2E88gaO8uk4EoO1qvZQ4qJ&#10;thc+0Dn3tQgh7BJU0HjfJ1K6siGDLrI9ceAqOxj0AQ611ANeQrjp5DKOX6XBlkNDgz1tGip/8l+j&#10;QGeueMqy7fKv+P7Kjt1ntdu/SKXmj+PHOwhPo7+L/917HebD9Mp05e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ULDwgAAANoAAAAPAAAAAAAAAAAAAAAAAJgCAABkcnMvZG93&#10;bnJldi54bWxQSwUGAAAAAAQABAD1AAAAhwMAAAAA&#10;" strokecolor="blue">
                  <v:textbox>
                    <w:txbxContent>
                      <w:p w:rsidR="00447637" w:rsidRPr="00EC0C88" w:rsidRDefault="00447637" w:rsidP="00FE52F3">
                        <w:pPr>
                          <w:jc w:val="center"/>
                          <w:rPr>
                            <w:sz w:val="20"/>
                            <w:szCs w:val="20"/>
                          </w:rPr>
                        </w:pPr>
                        <w:r w:rsidRPr="00EC0C88">
                          <w:rPr>
                            <w:sz w:val="20"/>
                            <w:szCs w:val="20"/>
                          </w:rPr>
                          <w:t>ST</w:t>
                        </w:r>
                        <w:r>
                          <w:rPr>
                            <w:sz w:val="20"/>
                            <w:szCs w:val="20"/>
                          </w:rPr>
                          <w:t>OP</w:t>
                        </w:r>
                      </w:p>
                    </w:txbxContent>
                  </v:textbox>
                </v:shape>
                <v:shape id="AutoShape 5" o:spid="_x0000_s1029" type="#_x0000_t116" style="position:absolute;left:3276;top:53;width:7552;height: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ctMMA&#10;AADaAAAADwAAAGRycy9kb3ducmV2LnhtbESPQYvCMBSE74L/ITxhL7KmFpGlGkUEXU8FdaHs7dk8&#10;22LzUpqo3f31RhA8DjPzDTNfdqYWN2pdZVnBeBSBIM6trrhQ8HPcfH6BcB5ZY22ZFPyRg+Wi35tj&#10;ou2d93Q7+EIECLsEFZTeN4mULi/JoBvZhjh4Z9sa9EG2hdQt3gPc1DKOoqk0WHFYKLGhdUn55XA1&#10;CnTqsmGabuL/7PSbHuvv83Y3kUp9DLrVDISnzr/Dr/ZOK4jheSXc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fctMMAAADaAAAADwAAAAAAAAAAAAAAAACYAgAAZHJzL2Rv&#10;d25yZXYueG1sUEsFBgAAAAAEAAQA9QAAAIgDAAAAAA==&#10;" strokecolor="blue">
                  <v:textbox>
                    <w:txbxContent>
                      <w:p w:rsidR="00447637" w:rsidRPr="00EC0C88" w:rsidRDefault="00447637" w:rsidP="00FE52F3">
                        <w:pPr>
                          <w:jc w:val="center"/>
                          <w:rPr>
                            <w:sz w:val="20"/>
                            <w:szCs w:val="20"/>
                          </w:rPr>
                        </w:pPr>
                        <w:r w:rsidRPr="00EC0C88">
                          <w:rPr>
                            <w:sz w:val="20"/>
                            <w:szCs w:val="20"/>
                          </w:rPr>
                          <w:t>START</w:t>
                        </w:r>
                      </w:p>
                    </w:txbxContent>
                  </v:textbox>
                </v:shape>
                <v:shapetype id="_x0000_t32" coordsize="21600,21600" o:spt="32" o:oned="t" path="m,l21600,21600e" filled="f">
                  <v:path arrowok="t" fillok="f" o:connecttype="none"/>
                  <o:lock v:ext="edit" shapetype="t"/>
                </v:shapetype>
                <v:shape id="AutoShape 6" o:spid="_x0000_s1030" type="#_x0000_t32" style="position:absolute;left:7052;top:3343;width:80;height:1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x7u8IAAADaAAAADwAAAGRycy9kb3ducmV2LnhtbESPS2vCQBSF9wX/w3AFd3WiQqnRUaJQ&#10;2k0XvhbuLplrEszcCZlrEv99p1Do8nAeH2e9HVytOmpD5dnAbJqAIs69rbgwcD59vL6DCoJssfZM&#10;Bp4UYLsZvawxtb7nA3VHKVQc4ZCigVKkSbUOeUkOw9Q3xNG7+dahRNkW2rbYx3FX63mSvGmHFUdC&#10;iQ3tS8rvx4eLkIz238vnxfbX+vHZVbIrMjkYMxkP2QqU0CD/4b/2lzWwgN8r8Qbo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x7u8IAAADaAAAADwAAAAAAAAAAAAAA&#10;AAChAgAAZHJzL2Rvd25yZXYueG1sUEsFBgAAAAAEAAQA+QAAAJADAAAAAA==&#10;" strokecolor="blue">
                  <v:stroke endarrow="block"/>
                </v:shape>
                <v:shape id="AutoShape 7" o:spid="_x0000_s1031" type="#_x0000_t32" style="position:absolute;left:7040;top:13416;width:84;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Xjz8IAAADaAAAADwAAAGRycy9kb3ducmV2LnhtbESPS2vCQBSF9wX/w3AFd3WiSKnRUaJQ&#10;2k0XvhbuLplrEszcCZlrEv99p1Do8nAeH2e9HVytOmpD5dnAbJqAIs69rbgwcD59vL6DCoJssfZM&#10;Bp4UYLsZvawxtb7nA3VHKVQc4ZCigVKkSbUOeUkOw9Q3xNG7+dahRNkW2rbYx3FX63mSvGmHFUdC&#10;iQ3tS8rvx4eLkIz238vnxfbX+vHZVbIrMjkYMxkP2QqU0CD/4b/2lzWwgN8r8Qbo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Xjz8IAAADaAAAADwAAAAAAAAAAAAAA&#10;AAChAgAAZHJzL2Rvd25yZXYueG1sUEsFBgAAAAAEAAQA+QAAAJADAAAAAA==&#10;" strokecolor="blue">
                  <v:stroke endarrow="block"/>
                </v:shape>
                <v:shape id="AutoShape 8" o:spid="_x0000_s1032" type="#_x0000_t32" style="position:absolute;left:6819;top:39130;width:80;height:1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lGVMIAAADaAAAADwAAAGRycy9kb3ducmV2LnhtbESPS2vCQBSF9wX/w3AFd3WiYKnRUaJQ&#10;2k0XvhbuLplrEszcCZlrEv99p1Do8nAeH2e9HVytOmpD5dnAbJqAIs69rbgwcD59vL6DCoJssfZM&#10;Bp4UYLsZvawxtb7nA3VHKVQc4ZCigVKkSbUOeUkOw9Q3xNG7+dahRNkW2rbYx3FX63mSvGmHFUdC&#10;iQ3tS8rvx4eLkIz238vnxfbX+vHZVbIrMjkYMxkP2QqU0CD/4b/2lzWwgN8r8Qbo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lGVMIAAADaAAAADwAAAAAAAAAAAAAA&#10;AAChAgAAZHJzL2Rvd25yZXYueG1sUEsFBgAAAAAEAAQA+QAAAJADAAAAAA==&#10;" strokecolor="blue">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9" o:spid="_x0000_s1033" type="#_x0000_t111" style="position:absolute;left:2156;top:36045;width:10089;height:3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kQsEA&#10;AADaAAAADwAAAGRycy9kb3ducmV2LnhtbESPQYvCMBSE7wv+h/AEb2uqB11rUxFxQVlErILXR/Ns&#10;q81LabLa/fdGEPY4zMw3TLLoTC3u1LrKsoLRMAJBnFtdcaHgdPz+/ALhPLLG2jIp+CMHi7T3kWCs&#10;7YMPdM98IQKEXYwKSu+bWEqXl2TQDW1DHLyLbQ36INtC6hYfAW5qOY6iiTRYcVgosaFVSfkt+zUK&#10;8tnSNN3W7ujnWpyntI72dntSatDvlnMQnjr/H363N1rBBF5Xwg2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GZELBAAAA2gAAAA8AAAAAAAAAAAAAAAAAmAIAAGRycy9kb3du&#10;cmV2LnhtbFBLBQYAAAAABAAEAPUAAACGAwAAAAA=&#10;" strokecolor="blue">
                  <v:textbox>
                    <w:txbxContent>
                      <w:p w:rsidR="00447637" w:rsidRPr="00DC61C8" w:rsidRDefault="00447637" w:rsidP="00FE52F3">
                        <w:pPr>
                          <w:jc w:val="center"/>
                          <w:rPr>
                            <w:sz w:val="16"/>
                            <w:szCs w:val="16"/>
                          </w:rPr>
                        </w:pPr>
                        <w:r w:rsidRPr="00DC61C8">
                          <w:rPr>
                            <w:sz w:val="16"/>
                            <w:szCs w:val="16"/>
                          </w:rPr>
                          <w:t>Output fact</w:t>
                        </w:r>
                      </w:p>
                    </w:txbxContent>
                  </v:textbox>
                </v:shape>
                <v:shape id="AutoShape 10" o:spid="_x0000_s1034" type="#_x0000_t32" style="position:absolute;left:7216;top:25553;width:76;height:2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9uMIAAADaAAAADwAAAGRycy9kb3ducmV2LnhtbESPS2vCQBSF9wX/w3AFd3WiC1ujo0Sh&#10;tJsufC3cXTLXJJi5EzLXJP77TqHQ5eE8Ps56O7haddSGyrOB2TQBRZx7W3Fh4Hz6eH0HFQTZYu2Z&#10;DDwpwHYzelljan3PB+qOUqg4wiFFA6VIk2od8pIchqlviKN3861DibIttG2xj+Ou1vMkWWiHFUdC&#10;iQ3tS8rvx4eLkIz238vnxfbX+vHZVbIrMjkYMxkP2QqU0CD/4b/2lzXwBr9X4g3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9uMIAAADaAAAADwAAAAAAAAAAAAAA&#10;AAChAgAAZHJzL2Rvd25yZXYueG1sUEsFBgAAAAAEAAQA+QAAAJADAAAAAA==&#10;" strokecolor="blue">
                  <v:stroke endarrow="block"/>
                </v:shape>
                <v:shape id="AutoShape 11" o:spid="_x0000_s1035" type="#_x0000_t32" style="position:absolute;left:7040;top:20951;width:92;height:2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jpyr8AAADaAAAADwAAAGRycy9kb3ducmV2LnhtbERPO0/DMBDeK/EfrEPq1jowIBrqVqES&#10;gqVDHwxsp/hIIuJzFF+T9N/3hkqMn773ejuF1gzUpyayg6dlBoa4jL7hysH59LF4BZME2WMbmRxc&#10;KcF28zBbY+7jyAcajlIZDeGUo4NapMutTWVNAdMydsTK/cY+oCjsK+t7HDU8tPY5y15swIa1ocaO&#10;djWVf8dL0JKCdvvV9duPP+3lc2jkvSrk4Nz8cSrewAhN8i++u7+8A92qV/QG2M0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5jpyr8AAADaAAAADwAAAAAAAAAAAAAAAACh&#10;AgAAZHJzL2Rvd25yZXYueG1sUEsFBgAAAAAEAAQA+QAAAI0DAAAAAA==&#10;" strokecolor="blue">
                  <v:stroke endarrow="block"/>
                </v:shape>
                <v:shapetype id="_x0000_t4" coordsize="21600,21600" o:spt="4" path="m10800,l,10800,10800,21600,21600,10800xe">
                  <v:stroke joinstyle="miter"/>
                  <v:path gradientshapeok="t" o:connecttype="rect" textboxrect="5400,5400,16200,16200"/>
                </v:shapetype>
                <v:shape id="AutoShape 12" o:spid="_x0000_s1036" type="#_x0000_t4" style="position:absolute;left:1714;top:15893;width:10531;height:5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rJ8MA&#10;AADaAAAADwAAAGRycy9kb3ducmV2LnhtbESPwWrDMBBE74H8g9hAb4ncHNLEjWxKIKE9lBK74Oti&#10;bW1Ra2UkJXH+vioUehxm5g2zLyc7iCv5YBwreFxlIIhbpw13Cj7r43ILIkRkjYNjUnCnAGUxn+0x&#10;1+7GZ7pWsRMJwiFHBX2MYy5laHuyGFZuJE7el/MWY5K+k9rjLcHtINdZtpEWDaeFHkc69NR+Vxer&#10;wNzrU1N/1L7xbXx72qzN+xgqpR4W08sziEhT/A//tV+1gh38Xkk3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ZrJ8MAAADaAAAADwAAAAAAAAAAAAAAAACYAgAAZHJzL2Rv&#10;d25yZXYueG1sUEsFBgAAAAAEAAQA9QAAAIgDAAAAAA==&#10;" strokecolor="blue">
                  <v:textbox>
                    <w:txbxContent>
                      <w:p w:rsidR="00447637" w:rsidRPr="00244204" w:rsidRDefault="00447637" w:rsidP="00FE52F3">
                        <w:pPr>
                          <w:jc w:val="center"/>
                          <w:rPr>
                            <w:sz w:val="20"/>
                            <w:szCs w:val="20"/>
                          </w:rPr>
                        </w:pPr>
                        <w:proofErr w:type="gramStart"/>
                        <w:r>
                          <w:rPr>
                            <w:sz w:val="20"/>
                            <w:szCs w:val="20"/>
                          </w:rPr>
                          <w:t>n</w:t>
                        </w:r>
                        <w:proofErr w:type="gramEnd"/>
                        <w:r>
                          <w:rPr>
                            <w:sz w:val="20"/>
                            <w:szCs w:val="20"/>
                          </w:rPr>
                          <w:t xml:space="preserve"> &gt; 1?</w:t>
                        </w:r>
                      </w:p>
                    </w:txbxContent>
                  </v:textbox>
                </v:shape>
                <v:rect id="Rectangle 13" o:spid="_x0000_s1037" style="position:absolute;left:11757;top:15893;width:3749;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hIL8UA&#10;AADbAAAADwAAAGRycy9kb3ducmV2LnhtbESPT2vCQBDF70K/wzIFL1I3Sv1D6iqiSAuCYOzB45Cd&#10;JsHsbMiuGr995yB4m+G9ee83i1XnanWjNlSeDYyGCSji3NuKCwO/p93HHFSIyBZrz2TgQQFWy7fe&#10;AlPr73ykWxYLJSEcUjRQxtikWoe8JIdh6Bti0f586zDK2hbatniXcFfrcZJMtcOKpaHEhjYl5Zfs&#10;6gwMLnEycbvT5/fsPPLb9T4bbA8PY/rv3foLVKQuvszP6x8r+EIvv8gA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EgvxQAAANsAAAAPAAAAAAAAAAAAAAAAAJgCAABkcnMv&#10;ZG93bnJldi54bWxQSwUGAAAAAAQABAD1AAAAigMAAAAA&#10;" stroked="f" strokecolor="blue">
                  <v:textbox>
                    <w:txbxContent>
                      <w:p w:rsidR="00447637" w:rsidRPr="003F40B9" w:rsidRDefault="00447637" w:rsidP="00FE52F3">
                        <w:pPr>
                          <w:rPr>
                            <w:b/>
                            <w:bCs/>
                            <w:sz w:val="16"/>
                            <w:szCs w:val="16"/>
                          </w:rPr>
                        </w:pPr>
                        <w:r>
                          <w:rPr>
                            <w:b/>
                            <w:bCs/>
                            <w:sz w:val="16"/>
                            <w:szCs w:val="16"/>
                          </w:rPr>
                          <w:t>No</w:t>
                        </w:r>
                      </w:p>
                    </w:txbxContent>
                  </v:textbox>
                </v:rect>
                <v:shape id="AutoShape 14" o:spid="_x0000_s1038" type="#_x0000_t32" style="position:absolute;left:11993;top:18399;width:2736;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nG48MAAADbAAAADwAAAGRycy9kb3ducmV2LnhtbESPQWvCQBCF7wX/wzKCt7rRg7TRVaIg&#10;7cWDVg/ehuyYBLOzITsm8d+7hUJvM7w373uz2gyuVh21ofJsYDZNQBHn3lZcGDj/7N8/QAVBtlh7&#10;JgNPCrBZj95WmFrf85G6kxQqhnBI0UAp0qRah7wkh2HqG+Ko3XzrUOLaFtq22MdwV+t5kiy0w4oj&#10;ocSGdiXl99PDRUhGu8Pn82L7a/346irZFpkcjZmMh2wJSmiQf/Pf9beN9Wfw+0scQK9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pxuPDAAAA2wAAAA8AAAAAAAAAAAAA&#10;AAAAoQIAAGRycy9kb3ducmV2LnhtbFBLBQYAAAAABAAEAPkAAACRAwAAAAA=&#10;" strokecolor="blue">
                  <v:stroke endarrow="block"/>
                </v:shape>
                <v:rect id="Rectangle 15" o:spid="_x0000_s1039" style="position:absolute;left:7848;top:20906;width:3757;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zw8QA&#10;AADbAAAADwAAAGRycy9kb3ducmV2LnhtbERPTWvCQBC9C/6HZYRepG4MtS2pmyCG0IJQaOyhxyE7&#10;TYLZ2ZBdNfn33YLgbR7vc7bZaDpxocG1lhWsVxEI4srqlmsF38fi8RWE88gaO8ukYCIHWTqfbTHR&#10;9spfdCl9LUIIuwQVNN73iZSuasigW9meOHC/djDoAxxqqQe8hnDTyTiKnqXBlkNDgz3tG6pO5dko&#10;WJ78ZmOK49P7y8/a5rtDucw/J6UeFuPuDYSn0d/FN/eHDvNj+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mc8PEAAAA2wAAAA8AAAAAAAAAAAAAAAAAmAIAAGRycy9k&#10;b3ducmV2LnhtbFBLBQYAAAAABAAEAPUAAACJAwAAAAA=&#10;" stroked="f" strokecolor="blue">
                  <v:textbox>
                    <w:txbxContent>
                      <w:p w:rsidR="00447637" w:rsidRPr="003F40B9" w:rsidRDefault="00447637" w:rsidP="00FE52F3">
                        <w:pPr>
                          <w:rPr>
                            <w:b/>
                            <w:bCs/>
                            <w:sz w:val="16"/>
                            <w:szCs w:val="16"/>
                          </w:rPr>
                        </w:pPr>
                        <w:r w:rsidRPr="003F40B9">
                          <w:rPr>
                            <w:b/>
                            <w:bCs/>
                            <w:sz w:val="16"/>
                            <w:szCs w:val="16"/>
                          </w:rPr>
                          <w:t>Yes</w:t>
                        </w:r>
                      </w:p>
                    </w:txbxContent>
                  </v:textbox>
                </v:rect>
                <v:shapetype id="_x0000_t109" coordsize="21600,21600" o:spt="109" path="m,l,21600r21600,l21600,xe">
                  <v:stroke joinstyle="miter"/>
                  <v:path gradientshapeok="t" o:connecttype="rect"/>
                </v:shapetype>
                <v:shape id="AutoShape 16" o:spid="_x0000_s1040" type="#_x0000_t109" style="position:absolute;left:3276;top:10803;width:7399;height:2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C6sUA&#10;AADbAAAADwAAAGRycy9kb3ducmV2LnhtbESPT2vCQBDF7wW/wzJCb81GC61NXYMIpa03/yDtbciO&#10;SUx2Ns2uun57VxB6m+G935s30zyYVpyod7VlBaMkBUFcWF1zqWC7+XiagHAeWWNrmRRcyEE+GzxM&#10;MdP2zCs6rX0pYgi7DBVU3neZlK6oyKBLbEcctb3tDfq49qXUPZ5juGnlOE1fpMGa44UKO1pUVDTr&#10;o1EQ+d3hGL7D/PL20/yS//scvS6VehyG+TsIT8H/m+/0l471n+H2Sxx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ILqxQAAANsAAAAPAAAAAAAAAAAAAAAAAJgCAABkcnMv&#10;ZG93bnJldi54bWxQSwUGAAAAAAQABAD1AAAAigMAAAAA&#10;" strokecolor="blue">
                  <v:textbox>
                    <w:txbxContent>
                      <w:p w:rsidR="00447637" w:rsidRPr="00B34EDC" w:rsidRDefault="00447637" w:rsidP="00FE52F3">
                        <w:pPr>
                          <w:jc w:val="center"/>
                          <w:rPr>
                            <w:sz w:val="20"/>
                            <w:szCs w:val="20"/>
                          </w:rPr>
                        </w:pPr>
                        <w:proofErr w:type="gramStart"/>
                        <w:r>
                          <w:rPr>
                            <w:sz w:val="20"/>
                            <w:szCs w:val="20"/>
                          </w:rPr>
                          <w:t>fact</w:t>
                        </w:r>
                        <w:proofErr w:type="gramEnd"/>
                        <w:r>
                          <w:rPr>
                            <w:sz w:val="20"/>
                            <w:szCs w:val="20"/>
                          </w:rPr>
                          <w:t xml:space="preserve"> = 1</w:t>
                        </w:r>
                      </w:p>
                    </w:txbxContent>
                  </v:textbox>
                </v:shape>
                <v:shape id="AutoShape 17" o:spid="_x0000_s1041" type="#_x0000_t109" style="position:absolute;left:3124;top:23412;width:8481;height:2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EansUA&#10;AADbAAAADwAAAGRycy9kb3ducmV2LnhtbESPT2vCQBDF7wW/wzJCb81GKa1NXYMIpa03/yDtbciO&#10;SUx2Ns2uun57VxB6m+G935s30zyYVpyod7VlBaMkBUFcWF1zqWC7+XiagHAeWWNrmRRcyEE+GzxM&#10;MdP2zCs6rX0pYgi7DBVU3neZlK6oyKBLbEcctb3tDfq49qXUPZ5juGnlOE1fpMGa44UKO1pUVDTr&#10;o1EQ+d3hGL7D/PL20/yS//scvS6VehyG+TsIT8H/m+/0l471n+H2Sxx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RqexQAAANsAAAAPAAAAAAAAAAAAAAAAAJgCAABkcnMv&#10;ZG93bnJldi54bWxQSwUGAAAAAAQABAD1AAAAigMAAAAA&#10;" strokecolor="blue">
                  <v:textbox>
                    <w:txbxContent>
                      <w:p w:rsidR="00447637" w:rsidRPr="00DC61C8" w:rsidRDefault="00447637" w:rsidP="00FE52F3">
                        <w:pPr>
                          <w:jc w:val="center"/>
                          <w:rPr>
                            <w:sz w:val="16"/>
                            <w:szCs w:val="16"/>
                          </w:rPr>
                        </w:pPr>
                        <w:proofErr w:type="gramStart"/>
                        <w:r w:rsidRPr="00DC61C8">
                          <w:rPr>
                            <w:sz w:val="16"/>
                            <w:szCs w:val="16"/>
                          </w:rPr>
                          <w:t>fact</w:t>
                        </w:r>
                        <w:proofErr w:type="gramEnd"/>
                        <w:r w:rsidRPr="00DC61C8">
                          <w:rPr>
                            <w:sz w:val="16"/>
                            <w:szCs w:val="16"/>
                          </w:rPr>
                          <w:t xml:space="preserve"> = fact * n</w:t>
                        </w:r>
                      </w:p>
                    </w:txbxContent>
                  </v:textbox>
                </v:shape>
                <v:shape id="AutoShape 18" o:spid="_x0000_s1042" type="#_x0000_t32" style="position:absolute;left:53;top:31862;width:723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W56b4AAADbAAAADwAAAGRycy9kb3ducmV2LnhtbERPSwrCMBDdC94hjOBOUwVFqlGkILoT&#10;P6DLoRnbajMpTdTq6Y0guJvH+85s0ZhSPKh2hWUFg34Egji1uuBMwfGw6k1AOI+ssbRMCl7kYDFv&#10;t2YYa/vkHT32PhMhhF2MCnLvq1hKl+Zk0PVtRRy4i60N+gDrTOoanyHclHIYRWNpsODQkGNFSU7p&#10;bX83CrL3+3Q2yWtyvw422/F6NUqGWCnV7TTLKQhPjf+Lf+6NDvNH8P0lHCDn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JbnpvgAAANsAAAAPAAAAAAAAAAAAAAAAAKEC&#10;AABkcnMvZG93bnJldi54bWxQSwUGAAAAAAQABAD5AAAAjAMAAAAA&#10;" strokecolor="blue">
                  <v:stroke endarrow="block"/>
                </v:shape>
                <v:shapetype id="_x0000_t33" coordsize="21600,21600" o:spt="33" o:oned="t" path="m,l21600,r,21600e" filled="f">
                  <v:stroke joinstyle="miter"/>
                  <v:path arrowok="t" fillok="f" o:connecttype="none"/>
                  <o:lock v:ext="edit" shapetype="t"/>
                </v:shapetype>
                <v:shape id="AutoShape 19" o:spid="_x0000_s1043" type="#_x0000_t33" style="position:absolute;left:-5848;top:24319;width:13459;height:16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qU7sMAAADbAAAADwAAAGRycy9kb3ducmV2LnhtbERPS2vCQBC+F/wPywi91U1LKyG6kWJb&#10;seChPkB6G7KTbGp2NmRXjf/eFYTe5uN7znTW20acqPO1YwXPowQEceF0zZWC3fbrKQXhA7LGxjEp&#10;uJCHWT54mGKm3ZnXdNqESsQQ9hkqMCG0mZS+MGTRj1xLHLnSdRZDhF0ldYfnGG4b+ZIkY2mx5thg&#10;sKW5oeKwOVoFq+b4+f32Wu4N//3wpf9IF9vfVKnHYf8+ARGoD//iu3up4/wx3H6JB8j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alO7DAAAA2wAAAA8AAAAAAAAAAAAA&#10;AAAAoQIAAGRycy9kb3ducmV2LnhtbFBLBQYAAAAABAAEAPkAAACRAwAAAAA=&#10;" strokecolor="blue">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44" type="#_x0000_t34" style="position:absolute;left:1966;top:23283;width:17615;height:79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oacUAAADbAAAADwAAAGRycy9kb3ducmV2LnhtbESPQWvCQBCF70L/wzKF3sxGoVpSVxGL&#10;IIoHtdDrNDsmqdnZsLuNyb93BcHbDO/N+97MFp2pRUvOV5YVjJIUBHFudcWFgu/TevgBwgdkjbVl&#10;UtCTh8X8ZTDDTNsrH6g9hkLEEPYZKihDaDIpfV6SQZ/YhjhqZ+sMhri6QmqH1xhuajlO04k0WHEk&#10;lNjQqqT8cvw3EdJu3d9uc37//Wm/itF+3K+n/Uqpt9du+QkiUBee5sf1Rsf6U7j/Ege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oacUAAADbAAAADwAAAAAAAAAA&#10;AAAAAAChAgAAZHJzL2Rvd25yZXYueG1sUEsFBgAAAAAEAAQA+QAAAJMDAAAAAA==&#10;" adj="18158" strokecolor="blue">
                  <v:stroke endarrow="block"/>
                </v:shape>
                <v:shape id="AutoShape 21" o:spid="_x0000_s1045" type="#_x0000_t111" style="position:absolute;left:2171;top:5257;width:912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JA8MA&#10;AADbAAAADwAAAGRycy9kb3ducmV2LnhtbESPT4vCQAzF7wt+hyHC3tapHty1OoqIgrLI4h/wGjqx&#10;rXYypTNq99ubg+At4b2898tk1rpK3akJpWcD/V4CijjztuTcwPGw+voBFSKyxcozGfinALNp52OC&#10;qfUP3tF9H3MlIRxSNFDEWKdah6wgh6Hna2LRzr5xGGVtcm0bfEi4q/QgSYbaYcnSUGBNi4Ky6/7m&#10;DGSjuavbjd/S7yU/fdMy+fObozGf3XY+BhWpjW/z63ptBV9g5RcZQE+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EJA8MAAADbAAAADwAAAAAAAAAAAAAAAACYAgAAZHJzL2Rv&#10;d25yZXYueG1sUEsFBgAAAAAEAAQA9QAAAIgDAAAAAA==&#10;" strokecolor="blue">
                  <v:textbox>
                    <w:txbxContent>
                      <w:p w:rsidR="00447637" w:rsidRPr="00EC0C88" w:rsidRDefault="00447637" w:rsidP="00FE52F3">
                        <w:pPr>
                          <w:jc w:val="center"/>
                          <w:rPr>
                            <w:sz w:val="20"/>
                            <w:szCs w:val="20"/>
                          </w:rPr>
                        </w:pPr>
                        <w:r>
                          <w:rPr>
                            <w:sz w:val="20"/>
                            <w:szCs w:val="20"/>
                          </w:rPr>
                          <w:t>Input n</w:t>
                        </w:r>
                      </w:p>
                    </w:txbxContent>
                  </v:textbox>
                </v:shape>
                <v:shape id="AutoShape 22" o:spid="_x0000_s1046" type="#_x0000_t32" style="position:absolute;left:6964;top:8335;width:76;height:2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K5cMAAADbAAAADwAAAGRycy9kb3ducmV2LnhtbESPT2vCQBDF7wW/wzJCb3VjD1Kjq0RB&#10;6qUH/x28DdkxCWZnQ3ZM4rfvFgreZnhv3u/Ncj24WnXUhsqzgekkAUWce1txYeB82n18gQqCbLH2&#10;TAaeFGC9Gr0tMbW+5wN1RylUDOGQooFSpEm1DnlJDsPEN8RRu/nWocS1LbRtsY/hrtafSTLTDiuO&#10;hBIb2paU348PFyEZbX/mz4vtr/Xju6tkU2RyMOZ9PGQLUEKDvMz/13sb68/h75c4gF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fyuXDAAAA2wAAAA8AAAAAAAAAAAAA&#10;AAAAoQIAAGRycy9kb3ducmV2LnhtbFBLBQYAAAAABAAEAPkAAACRAwAAAAA=&#10;" strokecolor="blue">
                  <v:stroke endarrow="block"/>
                </v:shape>
                <v:shape id="AutoShape 23" o:spid="_x0000_s1047" type="#_x0000_t109" style="position:absolute;left:3276;top:28167;width:8481;height:2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IMAA&#10;AADbAAAADwAAAGRycy9kb3ducmV2LnhtbERPPW/CMBDdkfgP1lViKw4MtAQMQkhVC1sBoXY7xUeS&#10;Ep/T2ID5972hEuPT+54vk2vUlbpQezYwGmagiAtvay4NHPZvz6+gQkS22HgmA3cKsFz0e3PMrb/x&#10;J113sVQSwiFHA1WMba51KCpyGIa+JRbu5DuHUWBXatvhTcJdo8dZNtEOa5aGCltaV1ScdxdnQPzH&#10;n0vapNV9+nX+pvj7PnrZGjN4SqsZqEgpPsT/7g9rYCzr5Yv8AL3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WIMAAAADbAAAADwAAAAAAAAAAAAAAAACYAgAAZHJzL2Rvd25y&#10;ZXYueG1sUEsFBgAAAAAEAAQA9QAAAIUDAAAAAA==&#10;" strokecolor="blue">
                  <v:textbox>
                    <w:txbxContent>
                      <w:p w:rsidR="00447637" w:rsidRPr="00DC61C8" w:rsidRDefault="00447637" w:rsidP="00FE52F3">
                        <w:pPr>
                          <w:jc w:val="center"/>
                          <w:rPr>
                            <w:sz w:val="16"/>
                            <w:szCs w:val="16"/>
                          </w:rPr>
                        </w:pPr>
                        <w:r>
                          <w:rPr>
                            <w:sz w:val="16"/>
                            <w:szCs w:val="16"/>
                          </w:rPr>
                          <w:t>n = n - 1</w:t>
                        </w:r>
                      </w:p>
                    </w:txbxContent>
                  </v:textbox>
                </v:shape>
                <v:shape id="AutoShape 24" o:spid="_x0000_s1048" type="#_x0000_t32" style="position:absolute;left:7292;top:30308;width:46;height:15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J1V8EAAADbAAAADwAAAGRycy9kb3ducmV2LnhtbESPQYvCMBSE7wv+h/AEb2vagiLVKFIQ&#10;vYm6oMdH82yrzUtpolZ/vRGEPQ4z8w0zW3SmFndqXWVZQTyMQBDnVldcKPg7rH4nIJxH1lhbJgVP&#10;crCY935mmGr74B3d974QAcIuRQWl900qpctLMuiGtiEO3tm2Bn2QbSF1i48AN7VMomgsDVYcFkps&#10;KCspv+5vRkHxeh1PJntObpd4sx2vV6MswUapQb9bTkF46vx/+NveaAVJDJ8v4Qf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cnVXwQAAANsAAAAPAAAAAAAAAAAAAAAA&#10;AKECAABkcnMvZG93bnJldi54bWxQSwUGAAAAAAQABAD5AAAAjwMAAAAA&#10;" strokecolor="blue">
                  <v:stroke endarrow="block"/>
                </v:shape>
                <w10:wrap type="topAndBottom"/>
              </v:group>
            </w:pict>
          </mc:Fallback>
        </mc:AlternateContent>
      </w:r>
    </w:p>
    <w:p w:rsidR="00893D03" w:rsidRDefault="00893D03" w:rsidP="0046056E"/>
    <w:p w:rsidR="00893D03" w:rsidRDefault="00893D03" w:rsidP="00893D03">
      <w:r>
        <w:t xml:space="preserve">If the input value of </w:t>
      </w:r>
      <w:r w:rsidRPr="00A51B87">
        <w:rPr>
          <w:rStyle w:val="Code"/>
        </w:rPr>
        <w:t>n</w:t>
      </w:r>
      <w:r>
        <w:t xml:space="preserve"> is 5, what is the output value of the variable fact according to this flowchart?</w:t>
      </w:r>
    </w:p>
    <w:p w:rsidR="00893D03" w:rsidRDefault="00893D03" w:rsidP="00893D03"/>
    <w:p w:rsidR="00893D03" w:rsidRPr="0035372B" w:rsidRDefault="00893D03" w:rsidP="00893D03">
      <w:r w:rsidRPr="0035372B">
        <w:t xml:space="preserve">a) </w:t>
      </w:r>
      <w:r>
        <w:t>720</w:t>
      </w:r>
    </w:p>
    <w:p w:rsidR="00893D03" w:rsidRPr="0035372B" w:rsidRDefault="00893D03" w:rsidP="00893D03">
      <w:r w:rsidRPr="00A17748">
        <w:rPr>
          <w:highlight w:val="yellow"/>
        </w:rPr>
        <w:t>b) 120</w:t>
      </w:r>
    </w:p>
    <w:p w:rsidR="00893D03" w:rsidRPr="0035372B" w:rsidRDefault="00893D03" w:rsidP="00893D03">
      <w:r w:rsidRPr="0035372B">
        <w:t xml:space="preserve">c) </w:t>
      </w:r>
      <w:r>
        <w:t>24</w:t>
      </w:r>
    </w:p>
    <w:p w:rsidR="00893D03" w:rsidRPr="0035372B" w:rsidRDefault="00893D03" w:rsidP="00893D03">
      <w:r w:rsidRPr="0035372B">
        <w:t xml:space="preserve">d) </w:t>
      </w:r>
      <w:r>
        <w:t>6</w:t>
      </w:r>
    </w:p>
    <w:p w:rsidR="00893D03" w:rsidRDefault="00893D03" w:rsidP="0046056E"/>
    <w:p w:rsidR="0046056E" w:rsidRPr="0035372B" w:rsidRDefault="0046056E" w:rsidP="0046056E">
      <w:r>
        <w:t>20</w:t>
      </w:r>
      <w:r w:rsidRPr="0035372B">
        <w:t xml:space="preserve">. </w:t>
      </w:r>
      <w:r>
        <w:t xml:space="preserve">You are writing a </w:t>
      </w:r>
      <w:r w:rsidR="00A51B87">
        <w:t>C</w:t>
      </w:r>
      <w:r>
        <w:t xml:space="preserve"># program that </w:t>
      </w:r>
      <w:r w:rsidR="00080621">
        <w:t>needs to iterate a fixed number of times</w:t>
      </w:r>
      <w:r>
        <w:t xml:space="preserve">. </w:t>
      </w:r>
      <w:r w:rsidR="00080621">
        <w:t xml:space="preserve">You need to make sure that your code is easy to understand and maintain even when the loop body contains complex code. </w:t>
      </w:r>
      <w:r>
        <w:t>Which of the following C# statement</w:t>
      </w:r>
      <w:r w:rsidR="00A51B87">
        <w:t>s</w:t>
      </w:r>
      <w:r>
        <w:t xml:space="preserve"> provide the best solution for this requirement</w:t>
      </w:r>
      <w:r w:rsidRPr="0035372B">
        <w:t xml:space="preserve">? </w:t>
      </w:r>
    </w:p>
    <w:p w:rsidR="0046056E" w:rsidRPr="0035372B" w:rsidRDefault="0046056E" w:rsidP="0046056E">
      <w:r w:rsidRPr="00C267CC">
        <w:t xml:space="preserve">a) </w:t>
      </w:r>
      <w:proofErr w:type="gramStart"/>
      <w:r w:rsidRPr="00C267CC">
        <w:rPr>
          <w:rStyle w:val="Code"/>
        </w:rPr>
        <w:t>while</w:t>
      </w:r>
      <w:proofErr w:type="gramEnd"/>
    </w:p>
    <w:p w:rsidR="0046056E" w:rsidRPr="0035372B" w:rsidRDefault="0046056E" w:rsidP="0046056E">
      <w:r w:rsidRPr="00C267CC">
        <w:rPr>
          <w:highlight w:val="yellow"/>
        </w:rPr>
        <w:t xml:space="preserve">b) </w:t>
      </w:r>
      <w:proofErr w:type="gramStart"/>
      <w:r w:rsidRPr="00C267CC">
        <w:rPr>
          <w:rStyle w:val="Code"/>
          <w:highlight w:val="yellow"/>
        </w:rPr>
        <w:t>for</w:t>
      </w:r>
      <w:proofErr w:type="gramEnd"/>
    </w:p>
    <w:p w:rsidR="0046056E" w:rsidRPr="0035372B" w:rsidRDefault="0046056E" w:rsidP="0046056E">
      <w:r w:rsidRPr="0035372B">
        <w:t xml:space="preserve">c) </w:t>
      </w:r>
      <w:proofErr w:type="spellStart"/>
      <w:proofErr w:type="gramStart"/>
      <w:r w:rsidRPr="00A51B87">
        <w:rPr>
          <w:rStyle w:val="Code"/>
        </w:rPr>
        <w:t>foreach</w:t>
      </w:r>
      <w:proofErr w:type="spellEnd"/>
      <w:proofErr w:type="gramEnd"/>
    </w:p>
    <w:p w:rsidR="0046056E" w:rsidRPr="0035372B" w:rsidRDefault="0046056E" w:rsidP="0046056E">
      <w:r w:rsidRPr="0035372B">
        <w:t xml:space="preserve">d) </w:t>
      </w:r>
      <w:proofErr w:type="gramStart"/>
      <w:r w:rsidRPr="00A51B87">
        <w:rPr>
          <w:rStyle w:val="Code"/>
        </w:rPr>
        <w:t>do-</w:t>
      </w:r>
      <w:proofErr w:type="gramEnd"/>
      <w:r w:rsidRPr="00A51B87">
        <w:rPr>
          <w:rStyle w:val="Code"/>
        </w:rPr>
        <w:t>while</w:t>
      </w:r>
    </w:p>
    <w:p w:rsidR="00357A2F" w:rsidRPr="00A54198" w:rsidRDefault="005964E8">
      <w:pPr>
        <w:rPr>
          <w:b/>
        </w:rPr>
      </w:pPr>
      <w:r>
        <w:rPr>
          <w:b/>
        </w:rPr>
        <w:lastRenderedPageBreak/>
        <w:t xml:space="preserve">Lesson 2: </w:t>
      </w:r>
      <w:r w:rsidR="00357A2F" w:rsidRPr="00A54198">
        <w:rPr>
          <w:b/>
        </w:rPr>
        <w:t>Introduction to Object-Oriented Programming</w:t>
      </w:r>
    </w:p>
    <w:p w:rsidR="00357A2F" w:rsidRPr="0035372B" w:rsidRDefault="00357A2F"/>
    <w:p w:rsidR="00357A2F" w:rsidRPr="0035372B" w:rsidRDefault="00357A2F" w:rsidP="00217249">
      <w:r w:rsidRPr="0035372B">
        <w:t xml:space="preserve">1. </w:t>
      </w:r>
      <w:r w:rsidRPr="00D40946">
        <w:t>You are developing code for a method that calculate</w:t>
      </w:r>
      <w:r>
        <w:t>s the</w:t>
      </w:r>
      <w:r w:rsidRPr="00D40946">
        <w:t xml:space="preserve"> discount for the items sold. You name the method </w:t>
      </w:r>
      <w:proofErr w:type="spellStart"/>
      <w:r w:rsidRPr="00FF31FD">
        <w:rPr>
          <w:rStyle w:val="Code"/>
        </w:rPr>
        <w:t>CalculateDiscount</w:t>
      </w:r>
      <w:proofErr w:type="spellEnd"/>
      <w:r w:rsidRPr="00D40946">
        <w:t xml:space="preserve">. The method defines a variable, </w:t>
      </w:r>
      <w:proofErr w:type="spellStart"/>
      <w:r w:rsidRPr="00FF31FD">
        <w:rPr>
          <w:rStyle w:val="Code"/>
        </w:rPr>
        <w:t>percentValue</w:t>
      </w:r>
      <w:proofErr w:type="spellEnd"/>
      <w:r w:rsidRPr="00D40946">
        <w:t xml:space="preserve"> of the type </w:t>
      </w:r>
      <w:r w:rsidRPr="008144B7">
        <w:rPr>
          <w:rStyle w:val="Code"/>
        </w:rPr>
        <w:t>double</w:t>
      </w:r>
      <w:r w:rsidRPr="00D40946">
        <w:t xml:space="preserve">. You need to make sure that </w:t>
      </w:r>
      <w:proofErr w:type="spellStart"/>
      <w:r w:rsidRPr="00FF31FD">
        <w:rPr>
          <w:rStyle w:val="Code"/>
        </w:rPr>
        <w:t>percentValue</w:t>
      </w:r>
      <w:proofErr w:type="spellEnd"/>
      <w:r w:rsidRPr="00D40946">
        <w:t xml:space="preserve"> is accessible only within the </w:t>
      </w:r>
      <w:proofErr w:type="spellStart"/>
      <w:r w:rsidRPr="00FF31FD">
        <w:rPr>
          <w:rStyle w:val="Code"/>
        </w:rPr>
        <w:t>CalculateDiscount</w:t>
      </w:r>
      <w:proofErr w:type="spellEnd"/>
      <w:r w:rsidRPr="008144B7">
        <w:t xml:space="preserve"> </w:t>
      </w:r>
      <w:r w:rsidRPr="00D40946">
        <w:t xml:space="preserve">method. What access modifier </w:t>
      </w:r>
      <w:r>
        <w:t>should</w:t>
      </w:r>
      <w:r w:rsidRPr="00D40946">
        <w:t xml:space="preserve"> you use when def</w:t>
      </w:r>
      <w:r>
        <w:t xml:space="preserve">ining the </w:t>
      </w:r>
      <w:proofErr w:type="spellStart"/>
      <w:r w:rsidRPr="00FF31FD">
        <w:rPr>
          <w:rStyle w:val="Code"/>
        </w:rPr>
        <w:t>percentValue</w:t>
      </w:r>
      <w:proofErr w:type="spellEnd"/>
      <w:r w:rsidRPr="008144B7">
        <w:t xml:space="preserve"> </w:t>
      </w:r>
      <w:r>
        <w:t>variable</w:t>
      </w:r>
      <w:r w:rsidRPr="0035372B">
        <w:t>?</w:t>
      </w:r>
    </w:p>
    <w:p w:rsidR="00357A2F" w:rsidRPr="0035372B" w:rsidRDefault="00357A2F" w:rsidP="00217249">
      <w:proofErr w:type="gramStart"/>
      <w:r w:rsidRPr="000F6DE5">
        <w:rPr>
          <w:highlight w:val="yellow"/>
        </w:rPr>
        <w:t>a</w:t>
      </w:r>
      <w:proofErr w:type="gramEnd"/>
      <w:r w:rsidRPr="000F6DE5">
        <w:rPr>
          <w:highlight w:val="yellow"/>
        </w:rPr>
        <w:t xml:space="preserve">) </w:t>
      </w:r>
      <w:r w:rsidRPr="000F6DE5">
        <w:rPr>
          <w:rStyle w:val="Code"/>
          <w:highlight w:val="yellow"/>
        </w:rPr>
        <w:t>private</w:t>
      </w:r>
    </w:p>
    <w:p w:rsidR="00357A2F" w:rsidRPr="0035372B" w:rsidRDefault="00357A2F" w:rsidP="00217249">
      <w:r w:rsidRPr="0035372B">
        <w:t xml:space="preserve">b) </w:t>
      </w:r>
      <w:proofErr w:type="gramStart"/>
      <w:r w:rsidRPr="00C926EA">
        <w:rPr>
          <w:rStyle w:val="Code"/>
        </w:rPr>
        <w:t>protected</w:t>
      </w:r>
      <w:proofErr w:type="gramEnd"/>
    </w:p>
    <w:p w:rsidR="00357A2F" w:rsidRPr="0035372B" w:rsidRDefault="00357A2F" w:rsidP="00217249">
      <w:r w:rsidRPr="0035372B">
        <w:t xml:space="preserve">c) </w:t>
      </w:r>
      <w:proofErr w:type="gramStart"/>
      <w:r w:rsidRPr="00C926EA">
        <w:rPr>
          <w:rStyle w:val="Code"/>
        </w:rPr>
        <w:t>internal</w:t>
      </w:r>
      <w:proofErr w:type="gramEnd"/>
    </w:p>
    <w:p w:rsidR="00357A2F" w:rsidRPr="0035372B" w:rsidRDefault="00357A2F" w:rsidP="00217249">
      <w:r w:rsidRPr="0035372B">
        <w:t xml:space="preserve">d) </w:t>
      </w:r>
      <w:proofErr w:type="gramStart"/>
      <w:r w:rsidRPr="00C926EA">
        <w:rPr>
          <w:rStyle w:val="Code"/>
        </w:rPr>
        <w:t>public</w:t>
      </w:r>
      <w:proofErr w:type="gramEnd"/>
    </w:p>
    <w:p w:rsidR="00357A2F" w:rsidRPr="0035372B" w:rsidRDefault="00357A2F" w:rsidP="00217249"/>
    <w:p w:rsidR="00357A2F" w:rsidRPr="0035372B" w:rsidRDefault="00357A2F" w:rsidP="00217249"/>
    <w:p w:rsidR="00357A2F" w:rsidRPr="0035372B" w:rsidRDefault="00357A2F" w:rsidP="00217249">
      <w:r w:rsidRPr="0035372B">
        <w:t xml:space="preserve">2. </w:t>
      </w:r>
      <w:r w:rsidRPr="00F92C57">
        <w:t xml:space="preserve">You are developing code that defines an </w:t>
      </w:r>
      <w:proofErr w:type="spellStart"/>
      <w:r w:rsidRPr="00C926EA">
        <w:rPr>
          <w:rStyle w:val="Code"/>
        </w:rPr>
        <w:t>InitFields</w:t>
      </w:r>
      <w:proofErr w:type="spellEnd"/>
      <w:r w:rsidRPr="00F92C57">
        <w:t xml:space="preserve"> method. The method takes two parameters of data type </w:t>
      </w:r>
      <w:r w:rsidRPr="0014395E">
        <w:rPr>
          <w:rStyle w:val="Code"/>
        </w:rPr>
        <w:t>double</w:t>
      </w:r>
      <w:r w:rsidRPr="00F92C57">
        <w:t xml:space="preserve"> and does not return any value to the calling code. Which of the following code segment</w:t>
      </w:r>
      <w:r>
        <w:t>s</w:t>
      </w:r>
      <w:r w:rsidRPr="00F92C57">
        <w:t xml:space="preserve"> would you use to define the </w:t>
      </w:r>
      <w:proofErr w:type="spellStart"/>
      <w:r w:rsidRPr="00C926EA">
        <w:rPr>
          <w:rStyle w:val="Code"/>
        </w:rPr>
        <w:t>InitFields</w:t>
      </w:r>
      <w:proofErr w:type="spellEnd"/>
      <w:r w:rsidRPr="00F92C57">
        <w:t xml:space="preserve"> method</w:t>
      </w:r>
      <w:r w:rsidRPr="0035372B">
        <w:t>?</w:t>
      </w:r>
    </w:p>
    <w:p w:rsidR="00357A2F" w:rsidRPr="00C75F2F" w:rsidRDefault="00357A2F" w:rsidP="0059662A">
      <w:pPr>
        <w:tabs>
          <w:tab w:val="left" w:pos="540"/>
        </w:tabs>
        <w:rPr>
          <w:rStyle w:val="Code"/>
        </w:rPr>
      </w:pPr>
      <w:r w:rsidRPr="0035372B">
        <w:t>a)</w:t>
      </w:r>
      <w:r>
        <w:tab/>
      </w:r>
      <w:proofErr w:type="gramStart"/>
      <w:r w:rsidRPr="00C75F2F">
        <w:rPr>
          <w:rStyle w:val="Code"/>
        </w:rPr>
        <w:t>public</w:t>
      </w:r>
      <w:proofErr w:type="gramEnd"/>
      <w:r w:rsidRPr="00C75F2F">
        <w:rPr>
          <w:rStyle w:val="Code"/>
        </w:rPr>
        <w:t xml:space="preserve"> double </w:t>
      </w:r>
      <w:proofErr w:type="spellStart"/>
      <w:r w:rsidRPr="00C75F2F">
        <w:rPr>
          <w:rStyle w:val="Code"/>
        </w:rPr>
        <w:t>InitFields</w:t>
      </w:r>
      <w:proofErr w:type="spellEnd"/>
      <w:r w:rsidRPr="00C75F2F">
        <w:rPr>
          <w:rStyle w:val="Code"/>
        </w:rPr>
        <w:t>(double l, double w)</w:t>
      </w:r>
    </w:p>
    <w:p w:rsidR="00357A2F" w:rsidRPr="00C75F2F" w:rsidRDefault="00357A2F" w:rsidP="0059662A">
      <w:pPr>
        <w:ind w:left="540"/>
        <w:rPr>
          <w:rStyle w:val="Code"/>
        </w:rPr>
      </w:pPr>
      <w:r w:rsidRPr="00C75F2F">
        <w:rPr>
          <w:rStyle w:val="Code"/>
        </w:rPr>
        <w:t>{</w:t>
      </w:r>
    </w:p>
    <w:p w:rsidR="00357A2F" w:rsidRPr="00C75F2F" w:rsidRDefault="00357A2F" w:rsidP="0059662A">
      <w:pPr>
        <w:ind w:left="540"/>
        <w:rPr>
          <w:rStyle w:val="Code"/>
        </w:rPr>
      </w:pPr>
      <w:r w:rsidRPr="00C75F2F">
        <w:rPr>
          <w:rStyle w:val="Code"/>
        </w:rPr>
        <w:t xml:space="preserve">    </w:t>
      </w:r>
      <w:proofErr w:type="gramStart"/>
      <w:r w:rsidRPr="00C75F2F">
        <w:rPr>
          <w:rStyle w:val="Code"/>
        </w:rPr>
        <w:t>length</w:t>
      </w:r>
      <w:proofErr w:type="gramEnd"/>
      <w:r w:rsidRPr="00C75F2F">
        <w:rPr>
          <w:rStyle w:val="Code"/>
        </w:rPr>
        <w:t xml:space="preserve"> = l;</w:t>
      </w:r>
    </w:p>
    <w:p w:rsidR="00357A2F" w:rsidRPr="00C75F2F" w:rsidRDefault="00357A2F" w:rsidP="0059662A">
      <w:pPr>
        <w:ind w:left="540"/>
        <w:rPr>
          <w:rStyle w:val="Code"/>
        </w:rPr>
      </w:pPr>
      <w:r w:rsidRPr="00C75F2F">
        <w:rPr>
          <w:rStyle w:val="Code"/>
        </w:rPr>
        <w:t xml:space="preserve">    </w:t>
      </w:r>
      <w:proofErr w:type="gramStart"/>
      <w:r w:rsidRPr="00C75F2F">
        <w:rPr>
          <w:rStyle w:val="Code"/>
        </w:rPr>
        <w:t>width</w:t>
      </w:r>
      <w:proofErr w:type="gramEnd"/>
      <w:r w:rsidRPr="00C75F2F">
        <w:rPr>
          <w:rStyle w:val="Code"/>
        </w:rPr>
        <w:t xml:space="preserve"> = w;</w:t>
      </w:r>
    </w:p>
    <w:p w:rsidR="00357A2F" w:rsidRPr="00C75F2F" w:rsidRDefault="00357A2F" w:rsidP="0059662A">
      <w:pPr>
        <w:ind w:left="540"/>
        <w:rPr>
          <w:rStyle w:val="Code"/>
        </w:rPr>
      </w:pPr>
      <w:r w:rsidRPr="00C75F2F">
        <w:rPr>
          <w:rStyle w:val="Code"/>
        </w:rPr>
        <w:t xml:space="preserve">    </w:t>
      </w:r>
      <w:proofErr w:type="gramStart"/>
      <w:r w:rsidRPr="00C75F2F">
        <w:rPr>
          <w:rStyle w:val="Code"/>
        </w:rPr>
        <w:t>return</w:t>
      </w:r>
      <w:proofErr w:type="gramEnd"/>
      <w:r w:rsidRPr="00C75F2F">
        <w:rPr>
          <w:rStyle w:val="Code"/>
        </w:rPr>
        <w:t xml:space="preserve"> length * width;</w:t>
      </w:r>
    </w:p>
    <w:p w:rsidR="00357A2F" w:rsidRPr="00C75F2F" w:rsidRDefault="00357A2F" w:rsidP="0059662A">
      <w:pPr>
        <w:ind w:left="540"/>
        <w:rPr>
          <w:rStyle w:val="Code"/>
        </w:rPr>
      </w:pPr>
      <w:r w:rsidRPr="00C75F2F">
        <w:rPr>
          <w:rStyle w:val="Code"/>
        </w:rPr>
        <w:t>}</w:t>
      </w:r>
    </w:p>
    <w:p w:rsidR="00357A2F" w:rsidRDefault="00357A2F" w:rsidP="0059662A"/>
    <w:p w:rsidR="00357A2F" w:rsidRPr="000F6DE5" w:rsidRDefault="00357A2F" w:rsidP="0059662A">
      <w:pPr>
        <w:tabs>
          <w:tab w:val="left" w:pos="540"/>
        </w:tabs>
        <w:rPr>
          <w:rStyle w:val="Code"/>
          <w:highlight w:val="yellow"/>
        </w:rPr>
      </w:pPr>
      <w:r w:rsidRPr="000F6DE5">
        <w:rPr>
          <w:highlight w:val="yellow"/>
        </w:rPr>
        <w:t>b)</w:t>
      </w:r>
      <w:r w:rsidRPr="000F6DE5">
        <w:rPr>
          <w:highlight w:val="yellow"/>
        </w:rPr>
        <w:tab/>
      </w:r>
      <w:proofErr w:type="gramStart"/>
      <w:r w:rsidRPr="000F6DE5">
        <w:rPr>
          <w:rStyle w:val="Code"/>
          <w:highlight w:val="yellow"/>
        </w:rPr>
        <w:t>public</w:t>
      </w:r>
      <w:proofErr w:type="gramEnd"/>
      <w:r w:rsidRPr="000F6DE5">
        <w:rPr>
          <w:rStyle w:val="Code"/>
          <w:highlight w:val="yellow"/>
        </w:rPr>
        <w:t xml:space="preserve"> void </w:t>
      </w:r>
      <w:proofErr w:type="spellStart"/>
      <w:r w:rsidRPr="000F6DE5">
        <w:rPr>
          <w:rStyle w:val="Code"/>
          <w:highlight w:val="yellow"/>
        </w:rPr>
        <w:t>InitFields</w:t>
      </w:r>
      <w:proofErr w:type="spellEnd"/>
      <w:r w:rsidRPr="000F6DE5">
        <w:rPr>
          <w:rStyle w:val="Code"/>
          <w:highlight w:val="yellow"/>
        </w:rPr>
        <w:t>(double l, double w)</w:t>
      </w:r>
    </w:p>
    <w:p w:rsidR="00357A2F" w:rsidRPr="000F6DE5" w:rsidRDefault="00357A2F" w:rsidP="0059662A">
      <w:pPr>
        <w:ind w:left="540"/>
        <w:rPr>
          <w:rStyle w:val="Code"/>
          <w:highlight w:val="yellow"/>
        </w:rPr>
      </w:pPr>
      <w:r w:rsidRPr="000F6DE5">
        <w:rPr>
          <w:rStyle w:val="Code"/>
          <w:highlight w:val="yellow"/>
        </w:rPr>
        <w:t>{</w:t>
      </w:r>
    </w:p>
    <w:p w:rsidR="00357A2F" w:rsidRPr="000F6DE5" w:rsidRDefault="00357A2F" w:rsidP="0059662A">
      <w:pPr>
        <w:ind w:left="540"/>
        <w:rPr>
          <w:rStyle w:val="Code"/>
          <w:highlight w:val="yellow"/>
        </w:rPr>
      </w:pPr>
      <w:r w:rsidRPr="000F6DE5">
        <w:rPr>
          <w:rStyle w:val="Code"/>
          <w:highlight w:val="yellow"/>
        </w:rPr>
        <w:t xml:space="preserve">    </w:t>
      </w:r>
      <w:proofErr w:type="gramStart"/>
      <w:r w:rsidRPr="000F6DE5">
        <w:rPr>
          <w:rStyle w:val="Code"/>
          <w:highlight w:val="yellow"/>
        </w:rPr>
        <w:t>length</w:t>
      </w:r>
      <w:proofErr w:type="gramEnd"/>
      <w:r w:rsidRPr="000F6DE5">
        <w:rPr>
          <w:rStyle w:val="Code"/>
          <w:highlight w:val="yellow"/>
        </w:rPr>
        <w:t xml:space="preserve"> = l;</w:t>
      </w:r>
    </w:p>
    <w:p w:rsidR="00357A2F" w:rsidRPr="000F6DE5" w:rsidRDefault="00357A2F" w:rsidP="0059662A">
      <w:pPr>
        <w:ind w:left="540"/>
        <w:rPr>
          <w:rStyle w:val="Code"/>
          <w:highlight w:val="yellow"/>
        </w:rPr>
      </w:pPr>
      <w:r w:rsidRPr="000F6DE5">
        <w:rPr>
          <w:rStyle w:val="Code"/>
          <w:highlight w:val="yellow"/>
        </w:rPr>
        <w:t xml:space="preserve">    </w:t>
      </w:r>
      <w:proofErr w:type="gramStart"/>
      <w:r w:rsidRPr="000F6DE5">
        <w:rPr>
          <w:rStyle w:val="Code"/>
          <w:highlight w:val="yellow"/>
        </w:rPr>
        <w:t>width</w:t>
      </w:r>
      <w:proofErr w:type="gramEnd"/>
      <w:r w:rsidRPr="000F6DE5">
        <w:rPr>
          <w:rStyle w:val="Code"/>
          <w:highlight w:val="yellow"/>
        </w:rPr>
        <w:t xml:space="preserve"> = w;</w:t>
      </w:r>
    </w:p>
    <w:p w:rsidR="00357A2F" w:rsidRPr="00C75F2F" w:rsidRDefault="00357A2F" w:rsidP="0059662A">
      <w:pPr>
        <w:ind w:left="540"/>
        <w:rPr>
          <w:rStyle w:val="Code"/>
        </w:rPr>
      </w:pPr>
      <w:r w:rsidRPr="000F6DE5">
        <w:rPr>
          <w:rStyle w:val="Code"/>
          <w:highlight w:val="yellow"/>
        </w:rPr>
        <w:t>}</w:t>
      </w:r>
    </w:p>
    <w:p w:rsidR="00357A2F" w:rsidRDefault="00357A2F" w:rsidP="0059662A"/>
    <w:p w:rsidR="00357A2F" w:rsidRPr="00C75F2F" w:rsidRDefault="00357A2F" w:rsidP="0059662A">
      <w:pPr>
        <w:tabs>
          <w:tab w:val="left" w:pos="540"/>
        </w:tabs>
        <w:rPr>
          <w:rStyle w:val="Code"/>
        </w:rPr>
      </w:pPr>
      <w:r>
        <w:t>c)</w:t>
      </w:r>
      <w:r>
        <w:tab/>
      </w:r>
      <w:proofErr w:type="gramStart"/>
      <w:r w:rsidRPr="00C75F2F">
        <w:rPr>
          <w:rStyle w:val="Code"/>
        </w:rPr>
        <w:t>public</w:t>
      </w:r>
      <w:proofErr w:type="gramEnd"/>
      <w:r w:rsidRPr="00C75F2F">
        <w:rPr>
          <w:rStyle w:val="Code"/>
        </w:rPr>
        <w:t xml:space="preserve"> void </w:t>
      </w:r>
      <w:proofErr w:type="spellStart"/>
      <w:r w:rsidRPr="00C75F2F">
        <w:rPr>
          <w:rStyle w:val="Code"/>
        </w:rPr>
        <w:t>InitFields</w:t>
      </w:r>
      <w:proofErr w:type="spellEnd"/>
      <w:r w:rsidRPr="00C75F2F">
        <w:rPr>
          <w:rStyle w:val="Code"/>
        </w:rPr>
        <w:t>(double l)</w:t>
      </w:r>
    </w:p>
    <w:p w:rsidR="00357A2F" w:rsidRPr="00C75F2F" w:rsidRDefault="00357A2F" w:rsidP="0059662A">
      <w:pPr>
        <w:ind w:left="540"/>
        <w:rPr>
          <w:rStyle w:val="Code"/>
        </w:rPr>
      </w:pPr>
      <w:r w:rsidRPr="00C75F2F">
        <w:rPr>
          <w:rStyle w:val="Code"/>
        </w:rPr>
        <w:t>{</w:t>
      </w:r>
    </w:p>
    <w:p w:rsidR="00357A2F" w:rsidRPr="00C75F2F" w:rsidRDefault="00357A2F" w:rsidP="0059662A">
      <w:pPr>
        <w:ind w:left="540"/>
        <w:rPr>
          <w:rStyle w:val="Code"/>
        </w:rPr>
      </w:pPr>
      <w:r w:rsidRPr="00C75F2F">
        <w:rPr>
          <w:rStyle w:val="Code"/>
        </w:rPr>
        <w:t xml:space="preserve">    </w:t>
      </w:r>
      <w:proofErr w:type="gramStart"/>
      <w:r w:rsidRPr="00C75F2F">
        <w:rPr>
          <w:rStyle w:val="Code"/>
        </w:rPr>
        <w:t>length</w:t>
      </w:r>
      <w:proofErr w:type="gramEnd"/>
      <w:r w:rsidRPr="00C75F2F">
        <w:rPr>
          <w:rStyle w:val="Code"/>
        </w:rPr>
        <w:t xml:space="preserve"> = l;</w:t>
      </w:r>
    </w:p>
    <w:p w:rsidR="00357A2F" w:rsidRPr="00C75F2F" w:rsidRDefault="00357A2F" w:rsidP="0059662A">
      <w:pPr>
        <w:ind w:left="540"/>
        <w:rPr>
          <w:rStyle w:val="Code"/>
        </w:rPr>
      </w:pPr>
      <w:r w:rsidRPr="00C75F2F">
        <w:rPr>
          <w:rStyle w:val="Code"/>
        </w:rPr>
        <w:t xml:space="preserve">    </w:t>
      </w:r>
      <w:proofErr w:type="gramStart"/>
      <w:r w:rsidRPr="00C75F2F">
        <w:rPr>
          <w:rStyle w:val="Code"/>
        </w:rPr>
        <w:t>width</w:t>
      </w:r>
      <w:proofErr w:type="gramEnd"/>
      <w:r w:rsidRPr="00C75F2F">
        <w:rPr>
          <w:rStyle w:val="Code"/>
        </w:rPr>
        <w:t xml:space="preserve"> = l;</w:t>
      </w:r>
    </w:p>
    <w:p w:rsidR="00357A2F" w:rsidRPr="00C75F2F" w:rsidRDefault="00357A2F" w:rsidP="0059662A">
      <w:pPr>
        <w:ind w:left="540"/>
        <w:rPr>
          <w:rStyle w:val="Code"/>
        </w:rPr>
      </w:pPr>
      <w:r w:rsidRPr="00C75F2F">
        <w:rPr>
          <w:rStyle w:val="Code"/>
        </w:rPr>
        <w:t xml:space="preserve">    </w:t>
      </w:r>
      <w:proofErr w:type="gramStart"/>
      <w:r w:rsidRPr="00C75F2F">
        <w:rPr>
          <w:rStyle w:val="Code"/>
        </w:rPr>
        <w:t>return</w:t>
      </w:r>
      <w:proofErr w:type="gramEnd"/>
      <w:r w:rsidRPr="00C75F2F">
        <w:rPr>
          <w:rStyle w:val="Code"/>
        </w:rPr>
        <w:t>;</w:t>
      </w:r>
    </w:p>
    <w:p w:rsidR="00357A2F" w:rsidRPr="00C75F2F" w:rsidRDefault="00357A2F" w:rsidP="0059662A">
      <w:pPr>
        <w:ind w:left="540"/>
        <w:rPr>
          <w:rStyle w:val="Code"/>
        </w:rPr>
      </w:pPr>
      <w:r w:rsidRPr="00C75F2F">
        <w:rPr>
          <w:rStyle w:val="Code"/>
        </w:rPr>
        <w:t>}</w:t>
      </w:r>
    </w:p>
    <w:p w:rsidR="00357A2F" w:rsidRDefault="00357A2F" w:rsidP="0059662A"/>
    <w:p w:rsidR="00357A2F" w:rsidRPr="00C75F2F" w:rsidRDefault="00357A2F" w:rsidP="0059662A">
      <w:pPr>
        <w:tabs>
          <w:tab w:val="left" w:pos="540"/>
        </w:tabs>
        <w:rPr>
          <w:rStyle w:val="Code"/>
        </w:rPr>
      </w:pPr>
      <w:r>
        <w:t>d)</w:t>
      </w:r>
      <w:r>
        <w:tab/>
      </w:r>
      <w:proofErr w:type="gramStart"/>
      <w:r w:rsidRPr="00C75F2F">
        <w:rPr>
          <w:rStyle w:val="Code"/>
        </w:rPr>
        <w:t>public</w:t>
      </w:r>
      <w:proofErr w:type="gramEnd"/>
      <w:r w:rsidRPr="00C75F2F">
        <w:rPr>
          <w:rStyle w:val="Code"/>
        </w:rPr>
        <w:t xml:space="preserve"> double </w:t>
      </w:r>
      <w:proofErr w:type="spellStart"/>
      <w:r w:rsidRPr="00C75F2F">
        <w:rPr>
          <w:rStyle w:val="Code"/>
        </w:rPr>
        <w:t>InitFields</w:t>
      </w:r>
      <w:proofErr w:type="spellEnd"/>
      <w:r w:rsidRPr="00C75F2F">
        <w:rPr>
          <w:rStyle w:val="Code"/>
        </w:rPr>
        <w:t>(double l, double w)</w:t>
      </w:r>
    </w:p>
    <w:p w:rsidR="00357A2F" w:rsidRPr="00C75F2F" w:rsidRDefault="00357A2F" w:rsidP="0059662A">
      <w:pPr>
        <w:ind w:left="540"/>
        <w:rPr>
          <w:rStyle w:val="Code"/>
        </w:rPr>
      </w:pPr>
      <w:r w:rsidRPr="00C75F2F">
        <w:rPr>
          <w:rStyle w:val="Code"/>
        </w:rPr>
        <w:t>{</w:t>
      </w:r>
    </w:p>
    <w:p w:rsidR="00357A2F" w:rsidRPr="00C75F2F" w:rsidRDefault="00357A2F" w:rsidP="0059662A">
      <w:pPr>
        <w:ind w:left="540"/>
        <w:rPr>
          <w:rStyle w:val="Code"/>
        </w:rPr>
      </w:pPr>
      <w:r w:rsidRPr="00C75F2F">
        <w:rPr>
          <w:rStyle w:val="Code"/>
        </w:rPr>
        <w:t xml:space="preserve">    </w:t>
      </w:r>
      <w:proofErr w:type="gramStart"/>
      <w:r w:rsidRPr="00C75F2F">
        <w:rPr>
          <w:rStyle w:val="Code"/>
        </w:rPr>
        <w:t>length</w:t>
      </w:r>
      <w:proofErr w:type="gramEnd"/>
      <w:r w:rsidRPr="00C75F2F">
        <w:rPr>
          <w:rStyle w:val="Code"/>
        </w:rPr>
        <w:t xml:space="preserve"> = l;</w:t>
      </w:r>
    </w:p>
    <w:p w:rsidR="00357A2F" w:rsidRPr="00C75F2F" w:rsidRDefault="00357A2F" w:rsidP="0059662A">
      <w:pPr>
        <w:ind w:left="540"/>
        <w:rPr>
          <w:rStyle w:val="Code"/>
        </w:rPr>
      </w:pPr>
      <w:r w:rsidRPr="00C75F2F">
        <w:rPr>
          <w:rStyle w:val="Code"/>
        </w:rPr>
        <w:t xml:space="preserve">    </w:t>
      </w:r>
      <w:proofErr w:type="gramStart"/>
      <w:r w:rsidRPr="00C75F2F">
        <w:rPr>
          <w:rStyle w:val="Code"/>
        </w:rPr>
        <w:t>width</w:t>
      </w:r>
      <w:proofErr w:type="gramEnd"/>
      <w:r w:rsidRPr="00C75F2F">
        <w:rPr>
          <w:rStyle w:val="Code"/>
        </w:rPr>
        <w:t xml:space="preserve"> = w;</w:t>
      </w:r>
    </w:p>
    <w:p w:rsidR="00357A2F" w:rsidRPr="00C75F2F" w:rsidRDefault="00357A2F" w:rsidP="0059662A">
      <w:pPr>
        <w:ind w:left="540"/>
        <w:rPr>
          <w:rStyle w:val="Code"/>
        </w:rPr>
      </w:pPr>
      <w:r w:rsidRPr="00C75F2F">
        <w:rPr>
          <w:rStyle w:val="Code"/>
        </w:rPr>
        <w:t>}</w:t>
      </w:r>
    </w:p>
    <w:p w:rsidR="00357A2F" w:rsidRPr="0035372B" w:rsidRDefault="00357A2F" w:rsidP="00217249"/>
    <w:p w:rsidR="00357A2F" w:rsidRPr="0035372B" w:rsidRDefault="00357A2F" w:rsidP="00217249"/>
    <w:p w:rsidR="00357A2F" w:rsidRDefault="00357A2F" w:rsidP="0059662A">
      <w:r>
        <w:t xml:space="preserve">3. You created a class named </w:t>
      </w:r>
      <w:proofErr w:type="spellStart"/>
      <w:r w:rsidRPr="00C926EA">
        <w:rPr>
          <w:rStyle w:val="Code"/>
        </w:rPr>
        <w:t>GeoShape</w:t>
      </w:r>
      <w:proofErr w:type="spellEnd"/>
      <w:r>
        <w:t xml:space="preserve">. You defined a method called </w:t>
      </w:r>
      <w:r w:rsidRPr="00C926EA">
        <w:rPr>
          <w:rStyle w:val="Code"/>
        </w:rPr>
        <w:t>Area</w:t>
      </w:r>
      <w:r>
        <w:t xml:space="preserve"> in the </w:t>
      </w:r>
      <w:proofErr w:type="spellStart"/>
      <w:r w:rsidRPr="00C926EA">
        <w:rPr>
          <w:rStyle w:val="Code"/>
        </w:rPr>
        <w:t>GeoShape</w:t>
      </w:r>
      <w:proofErr w:type="spellEnd"/>
      <w:r>
        <w:t xml:space="preserve"> class. This method calculates the area of a geometric shape. You want the derived classes of </w:t>
      </w:r>
      <w:proofErr w:type="spellStart"/>
      <w:r w:rsidRPr="00C926EA">
        <w:rPr>
          <w:rStyle w:val="Code"/>
        </w:rPr>
        <w:t>GeoShape</w:t>
      </w:r>
      <w:proofErr w:type="spellEnd"/>
      <w:r>
        <w:t xml:space="preserve"> to supersede this functionality to support the area calculation of additional geometric shapes. When the method </w:t>
      </w:r>
      <w:r w:rsidRPr="00C926EA">
        <w:rPr>
          <w:rStyle w:val="Code"/>
        </w:rPr>
        <w:t>Area</w:t>
      </w:r>
      <w:r>
        <w:t xml:space="preserve"> is invoked on a </w:t>
      </w:r>
      <w:proofErr w:type="spellStart"/>
      <w:r w:rsidRPr="00C926EA">
        <w:rPr>
          <w:rStyle w:val="Code"/>
        </w:rPr>
        <w:t>GeoShape</w:t>
      </w:r>
      <w:proofErr w:type="spellEnd"/>
      <w:r>
        <w:t xml:space="preserve"> object, the area should be calculated based on the runtime type of the </w:t>
      </w:r>
      <w:proofErr w:type="spellStart"/>
      <w:r w:rsidRPr="00C926EA">
        <w:rPr>
          <w:rStyle w:val="Code"/>
        </w:rPr>
        <w:t>GeoShape</w:t>
      </w:r>
      <w:proofErr w:type="spellEnd"/>
      <w:r>
        <w:t xml:space="preserve"> object. Which keyword should you use with the definition of the </w:t>
      </w:r>
      <w:r w:rsidRPr="00C926EA">
        <w:rPr>
          <w:rStyle w:val="Code"/>
        </w:rPr>
        <w:t>Area</w:t>
      </w:r>
      <w:r>
        <w:t xml:space="preserve"> method in the </w:t>
      </w:r>
      <w:proofErr w:type="spellStart"/>
      <w:r w:rsidRPr="00C926EA">
        <w:rPr>
          <w:rStyle w:val="Code"/>
        </w:rPr>
        <w:t>GeoShape</w:t>
      </w:r>
      <w:proofErr w:type="spellEnd"/>
      <w:r>
        <w:t xml:space="preserve"> class?</w:t>
      </w:r>
    </w:p>
    <w:p w:rsidR="00357A2F" w:rsidRDefault="00357A2F" w:rsidP="0059662A">
      <w:r>
        <w:lastRenderedPageBreak/>
        <w:t xml:space="preserve">a) </w:t>
      </w:r>
      <w:proofErr w:type="gramStart"/>
      <w:r w:rsidRPr="00C926EA">
        <w:rPr>
          <w:rStyle w:val="Code"/>
        </w:rPr>
        <w:t>abstract</w:t>
      </w:r>
      <w:proofErr w:type="gramEnd"/>
    </w:p>
    <w:p w:rsidR="00357A2F" w:rsidRDefault="00357A2F" w:rsidP="0059662A">
      <w:r w:rsidRPr="00C267CC">
        <w:rPr>
          <w:highlight w:val="yellow"/>
        </w:rPr>
        <w:t xml:space="preserve">b) </w:t>
      </w:r>
      <w:proofErr w:type="gramStart"/>
      <w:r w:rsidRPr="00C267CC">
        <w:rPr>
          <w:rStyle w:val="Code"/>
          <w:highlight w:val="yellow"/>
        </w:rPr>
        <w:t>virtual</w:t>
      </w:r>
      <w:proofErr w:type="gramEnd"/>
    </w:p>
    <w:p w:rsidR="00357A2F" w:rsidRDefault="00357A2F" w:rsidP="0059662A">
      <w:r>
        <w:t xml:space="preserve">c) </w:t>
      </w:r>
      <w:proofErr w:type="gramStart"/>
      <w:r w:rsidRPr="00C926EA">
        <w:rPr>
          <w:rStyle w:val="Code"/>
        </w:rPr>
        <w:t>new</w:t>
      </w:r>
      <w:proofErr w:type="gramEnd"/>
    </w:p>
    <w:p w:rsidR="00357A2F" w:rsidRDefault="00357A2F" w:rsidP="0059662A">
      <w:r w:rsidRPr="00C267CC">
        <w:t xml:space="preserve">d) </w:t>
      </w:r>
      <w:proofErr w:type="gramStart"/>
      <w:r w:rsidRPr="00C267CC">
        <w:rPr>
          <w:rStyle w:val="Code"/>
        </w:rPr>
        <w:t>overrides</w:t>
      </w:r>
      <w:proofErr w:type="gramEnd"/>
    </w:p>
    <w:p w:rsidR="00357A2F" w:rsidRDefault="00357A2F" w:rsidP="0059662A"/>
    <w:p w:rsidR="00357A2F" w:rsidRDefault="00357A2F" w:rsidP="0059662A"/>
    <w:p w:rsidR="00357A2F" w:rsidRDefault="00357A2F" w:rsidP="0059662A">
      <w:r>
        <w:t xml:space="preserve">4. Suppose that you defined a class </w:t>
      </w:r>
      <w:r w:rsidRPr="00C926EA">
        <w:rPr>
          <w:rStyle w:val="Code"/>
        </w:rPr>
        <w:t>Scenario</w:t>
      </w:r>
      <w:r>
        <w:t xml:space="preserve"> that defines functionality for running customized pivot transform on large data sets. You do not want the functionality of this class to be inherited into derived classes. What keyword should you use to define the </w:t>
      </w:r>
      <w:r w:rsidRPr="00C926EA">
        <w:rPr>
          <w:rStyle w:val="Code"/>
        </w:rPr>
        <w:t>Scenario</w:t>
      </w:r>
      <w:r>
        <w:t xml:space="preserve"> class?</w:t>
      </w:r>
    </w:p>
    <w:p w:rsidR="00357A2F" w:rsidRDefault="00357A2F" w:rsidP="0059662A">
      <w:r w:rsidRPr="005641CB">
        <w:rPr>
          <w:highlight w:val="yellow"/>
        </w:rPr>
        <w:t xml:space="preserve">a) </w:t>
      </w:r>
      <w:proofErr w:type="gramStart"/>
      <w:r w:rsidRPr="005641CB">
        <w:rPr>
          <w:rStyle w:val="Code"/>
          <w:highlight w:val="yellow"/>
        </w:rPr>
        <w:t>sealed</w:t>
      </w:r>
      <w:proofErr w:type="gramEnd"/>
    </w:p>
    <w:p w:rsidR="00357A2F" w:rsidRDefault="00357A2F" w:rsidP="0059662A">
      <w:r>
        <w:t xml:space="preserve">b) </w:t>
      </w:r>
      <w:proofErr w:type="gramStart"/>
      <w:r w:rsidRPr="00C926EA">
        <w:rPr>
          <w:rStyle w:val="Code"/>
        </w:rPr>
        <w:t>abstract</w:t>
      </w:r>
      <w:proofErr w:type="gramEnd"/>
    </w:p>
    <w:p w:rsidR="00357A2F" w:rsidRDefault="00357A2F" w:rsidP="0059662A">
      <w:proofErr w:type="gramStart"/>
      <w:r>
        <w:t>c</w:t>
      </w:r>
      <w:proofErr w:type="gramEnd"/>
      <w:r>
        <w:t xml:space="preserve">) </w:t>
      </w:r>
      <w:r w:rsidRPr="00C926EA">
        <w:rPr>
          <w:rStyle w:val="Code"/>
        </w:rPr>
        <w:t>private</w:t>
      </w:r>
    </w:p>
    <w:p w:rsidR="00357A2F" w:rsidRDefault="00357A2F" w:rsidP="0059662A">
      <w:r>
        <w:t xml:space="preserve">d) </w:t>
      </w:r>
      <w:proofErr w:type="gramStart"/>
      <w:r w:rsidRPr="00C926EA">
        <w:rPr>
          <w:rStyle w:val="Code"/>
        </w:rPr>
        <w:t>internal</w:t>
      </w:r>
      <w:proofErr w:type="gramEnd"/>
    </w:p>
    <w:p w:rsidR="00357A2F" w:rsidRDefault="00357A2F" w:rsidP="0059662A"/>
    <w:p w:rsidR="00357A2F" w:rsidRDefault="00357A2F" w:rsidP="0059662A"/>
    <w:p w:rsidR="00357A2F" w:rsidRDefault="00357A2F" w:rsidP="0059662A">
      <w:r>
        <w:t>5. You need to provide printing functionality to several of your classes. Each class’s algorithm for printing will likely be different. Also, not all the classes have an “is-a” relationship with each other. How should you support this functionality?</w:t>
      </w:r>
    </w:p>
    <w:p w:rsidR="00357A2F" w:rsidRDefault="00357A2F" w:rsidP="0059662A">
      <w:r w:rsidRPr="00C267CC">
        <w:t xml:space="preserve">a) Add the print functionality to a base class with the </w:t>
      </w:r>
      <w:r w:rsidRPr="00C267CC">
        <w:rPr>
          <w:rStyle w:val="Code"/>
        </w:rPr>
        <w:t>public</w:t>
      </w:r>
      <w:r w:rsidRPr="00C267CC">
        <w:t xml:space="preserve"> access modifier.</w:t>
      </w:r>
    </w:p>
    <w:p w:rsidR="00357A2F" w:rsidRDefault="00357A2F" w:rsidP="0059662A">
      <w:r>
        <w:t>b) Have all classes inherit from an abstract base class and override the base-class method to provide their own print functionality.</w:t>
      </w:r>
    </w:p>
    <w:p w:rsidR="00357A2F" w:rsidRDefault="00357A2F" w:rsidP="0059662A">
      <w:r>
        <w:t>c) Have all the classes inherit from a base class that provides the print functionality.</w:t>
      </w:r>
    </w:p>
    <w:p w:rsidR="00357A2F" w:rsidRDefault="00357A2F" w:rsidP="0059662A">
      <w:r w:rsidRPr="00C267CC">
        <w:rPr>
          <w:highlight w:val="yellow"/>
        </w:rPr>
        <w:t>d) Create a common interface that all classes implement.</w:t>
      </w:r>
    </w:p>
    <w:p w:rsidR="00357A2F" w:rsidRDefault="00357A2F" w:rsidP="0059662A"/>
    <w:p w:rsidR="00357A2F" w:rsidRDefault="00357A2F" w:rsidP="0059662A"/>
    <w:p w:rsidR="00357A2F" w:rsidRDefault="00357A2F" w:rsidP="0059662A">
      <w:r>
        <w:t xml:space="preserve">6. You are writing code for a class named </w:t>
      </w:r>
      <w:r w:rsidRPr="0064682C">
        <w:rPr>
          <w:rStyle w:val="Code"/>
        </w:rPr>
        <w:t>Book</w:t>
      </w:r>
      <w:r>
        <w:t>. You should be able to get a list of all books sorted by the author’s last name. You need to write code to define this behavior of a class. Which of the following class elements should you use?</w:t>
      </w:r>
    </w:p>
    <w:p w:rsidR="00357A2F" w:rsidRDefault="00357A2F" w:rsidP="0059662A">
      <w:r w:rsidRPr="004248F5">
        <w:rPr>
          <w:highlight w:val="yellow"/>
        </w:rPr>
        <w:t xml:space="preserve">a) </w:t>
      </w:r>
      <w:proofErr w:type="gramStart"/>
      <w:r w:rsidRPr="004248F5">
        <w:rPr>
          <w:highlight w:val="yellow"/>
        </w:rPr>
        <w:t>method</w:t>
      </w:r>
      <w:proofErr w:type="gramEnd"/>
    </w:p>
    <w:p w:rsidR="00357A2F" w:rsidRDefault="00357A2F" w:rsidP="0059662A">
      <w:r>
        <w:t xml:space="preserve">b) </w:t>
      </w:r>
      <w:proofErr w:type="gramStart"/>
      <w:r>
        <w:t>property</w:t>
      </w:r>
      <w:proofErr w:type="gramEnd"/>
    </w:p>
    <w:p w:rsidR="00357A2F" w:rsidRDefault="00357A2F" w:rsidP="0059662A">
      <w:r>
        <w:t xml:space="preserve">c) </w:t>
      </w:r>
      <w:proofErr w:type="gramStart"/>
      <w:r>
        <w:t>event</w:t>
      </w:r>
      <w:proofErr w:type="gramEnd"/>
    </w:p>
    <w:p w:rsidR="00357A2F" w:rsidRDefault="00357A2F" w:rsidP="0059662A">
      <w:r>
        <w:t xml:space="preserve">d) </w:t>
      </w:r>
      <w:proofErr w:type="gramStart"/>
      <w:r>
        <w:t>delegate</w:t>
      </w:r>
      <w:proofErr w:type="gramEnd"/>
    </w:p>
    <w:p w:rsidR="00357A2F" w:rsidRDefault="00357A2F" w:rsidP="0059662A"/>
    <w:p w:rsidR="00357A2F" w:rsidRDefault="00357A2F" w:rsidP="0059662A"/>
    <w:p w:rsidR="00357A2F" w:rsidRDefault="00357A2F" w:rsidP="0059662A">
      <w:r>
        <w:t xml:space="preserve">7. Suppose that you are writing code for a class named </w:t>
      </w:r>
      <w:r w:rsidRPr="0064682C">
        <w:rPr>
          <w:rStyle w:val="Code"/>
        </w:rPr>
        <w:t>Product</w:t>
      </w:r>
      <w:r>
        <w:t xml:space="preserve">. You need to make sure that the data members of the class are initialized to their correct values as soon as you create an object of the </w:t>
      </w:r>
      <w:r w:rsidRPr="0064682C">
        <w:rPr>
          <w:rStyle w:val="Code"/>
        </w:rPr>
        <w:t>Product</w:t>
      </w:r>
      <w:r>
        <w:t xml:space="preserve"> class. The initialization code should always be executed. What should you do?</w:t>
      </w:r>
    </w:p>
    <w:p w:rsidR="00357A2F" w:rsidRDefault="00357A2F" w:rsidP="0059662A">
      <w:r>
        <w:t xml:space="preserve">a) Create a static method in the </w:t>
      </w:r>
      <w:r w:rsidRPr="0064682C">
        <w:rPr>
          <w:rStyle w:val="Code"/>
        </w:rPr>
        <w:t>Product</w:t>
      </w:r>
      <w:r>
        <w:t xml:space="preserve"> class to initialize data members.</w:t>
      </w:r>
    </w:p>
    <w:p w:rsidR="00357A2F" w:rsidRDefault="00357A2F" w:rsidP="0059662A">
      <w:r w:rsidRPr="004248F5">
        <w:rPr>
          <w:highlight w:val="yellow"/>
        </w:rPr>
        <w:t xml:space="preserve">b) Create a constructor in the </w:t>
      </w:r>
      <w:r w:rsidRPr="004248F5">
        <w:rPr>
          <w:rStyle w:val="Code"/>
          <w:highlight w:val="yellow"/>
        </w:rPr>
        <w:t>Product</w:t>
      </w:r>
      <w:r w:rsidRPr="004248F5">
        <w:rPr>
          <w:highlight w:val="yellow"/>
        </w:rPr>
        <w:t xml:space="preserve"> class to initialize data members.</w:t>
      </w:r>
    </w:p>
    <w:p w:rsidR="00357A2F" w:rsidRDefault="00357A2F" w:rsidP="0059662A">
      <w:r>
        <w:t xml:space="preserve">c) Create a static property in the </w:t>
      </w:r>
      <w:r w:rsidRPr="0064682C">
        <w:rPr>
          <w:rStyle w:val="Code"/>
        </w:rPr>
        <w:t>Product</w:t>
      </w:r>
      <w:r>
        <w:t xml:space="preserve"> class to initialize data members.</w:t>
      </w:r>
    </w:p>
    <w:p w:rsidR="00357A2F" w:rsidRDefault="00357A2F" w:rsidP="0059662A">
      <w:r>
        <w:t xml:space="preserve">d) Create an event in the </w:t>
      </w:r>
      <w:r w:rsidRPr="0064682C">
        <w:rPr>
          <w:rStyle w:val="Code"/>
        </w:rPr>
        <w:t>Product</w:t>
      </w:r>
      <w:r>
        <w:t xml:space="preserve"> class to initialize data members.</w:t>
      </w:r>
    </w:p>
    <w:p w:rsidR="00357A2F" w:rsidRDefault="00357A2F" w:rsidP="0059662A"/>
    <w:p w:rsidR="00357A2F" w:rsidRDefault="00357A2F" w:rsidP="0059662A"/>
    <w:p w:rsidR="00357A2F" w:rsidRDefault="00357A2F" w:rsidP="0059662A">
      <w:r>
        <w:t xml:space="preserve">9. You are creating a new class named </w:t>
      </w:r>
      <w:r w:rsidRPr="00750EE3">
        <w:rPr>
          <w:rStyle w:val="Code"/>
        </w:rPr>
        <w:t>Polygon</w:t>
      </w:r>
      <w:r>
        <w:t>. You write the following code:</w:t>
      </w:r>
    </w:p>
    <w:p w:rsidR="00357A2F" w:rsidRDefault="00357A2F" w:rsidP="0059662A"/>
    <w:p w:rsidR="00357A2F" w:rsidRPr="00AC2243" w:rsidRDefault="00357A2F" w:rsidP="0059662A">
      <w:pPr>
        <w:ind w:left="540"/>
        <w:rPr>
          <w:rStyle w:val="Code"/>
        </w:rPr>
      </w:pPr>
      <w:proofErr w:type="gramStart"/>
      <w:r w:rsidRPr="00AC2243">
        <w:rPr>
          <w:rStyle w:val="Code"/>
        </w:rPr>
        <w:t>class</w:t>
      </w:r>
      <w:proofErr w:type="gramEnd"/>
      <w:r w:rsidRPr="00AC2243">
        <w:rPr>
          <w:rStyle w:val="Code"/>
        </w:rPr>
        <w:t xml:space="preserve"> Polygon : </w:t>
      </w:r>
      <w:proofErr w:type="spellStart"/>
      <w:r w:rsidRPr="00AC2243">
        <w:rPr>
          <w:rStyle w:val="Code"/>
        </w:rPr>
        <w:t>IComparable</w:t>
      </w:r>
      <w:proofErr w:type="spellEnd"/>
    </w:p>
    <w:p w:rsidR="00357A2F" w:rsidRPr="00AC2243" w:rsidRDefault="00357A2F" w:rsidP="0059662A">
      <w:pPr>
        <w:ind w:left="540"/>
        <w:rPr>
          <w:rStyle w:val="Code"/>
        </w:rPr>
      </w:pPr>
      <w:r w:rsidRPr="00AC2243">
        <w:rPr>
          <w:rStyle w:val="Code"/>
        </w:rPr>
        <w:lastRenderedPageBreak/>
        <w:t>{</w:t>
      </w:r>
    </w:p>
    <w:p w:rsidR="00357A2F" w:rsidRPr="00AC2243" w:rsidRDefault="00357A2F" w:rsidP="0059662A">
      <w:pPr>
        <w:ind w:left="540"/>
        <w:rPr>
          <w:rStyle w:val="Code"/>
        </w:rPr>
      </w:pPr>
      <w:r w:rsidRPr="00AC2243">
        <w:rPr>
          <w:rStyle w:val="Code"/>
        </w:rPr>
        <w:t xml:space="preserve">    </w:t>
      </w:r>
      <w:proofErr w:type="gramStart"/>
      <w:r w:rsidRPr="00AC2243">
        <w:rPr>
          <w:rStyle w:val="Code"/>
        </w:rPr>
        <w:t>public</w:t>
      </w:r>
      <w:proofErr w:type="gramEnd"/>
      <w:r w:rsidRPr="00AC2243">
        <w:rPr>
          <w:rStyle w:val="Code"/>
        </w:rPr>
        <w:t xml:space="preserve"> double Length { get; set; }</w:t>
      </w:r>
    </w:p>
    <w:p w:rsidR="00357A2F" w:rsidRPr="00AC2243" w:rsidRDefault="00357A2F" w:rsidP="0059662A">
      <w:pPr>
        <w:ind w:left="540"/>
        <w:rPr>
          <w:rStyle w:val="Code"/>
        </w:rPr>
      </w:pPr>
      <w:r w:rsidRPr="00AC2243">
        <w:rPr>
          <w:rStyle w:val="Code"/>
        </w:rPr>
        <w:t xml:space="preserve">    </w:t>
      </w:r>
      <w:proofErr w:type="gramStart"/>
      <w:r w:rsidRPr="00AC2243">
        <w:rPr>
          <w:rStyle w:val="Code"/>
        </w:rPr>
        <w:t>public</w:t>
      </w:r>
      <w:proofErr w:type="gramEnd"/>
      <w:r w:rsidRPr="00AC2243">
        <w:rPr>
          <w:rStyle w:val="Code"/>
        </w:rPr>
        <w:t xml:space="preserve"> double Width { get; set; }</w:t>
      </w:r>
    </w:p>
    <w:p w:rsidR="00357A2F" w:rsidRPr="00AC2243" w:rsidRDefault="00357A2F" w:rsidP="0059662A">
      <w:pPr>
        <w:ind w:left="540"/>
        <w:rPr>
          <w:rStyle w:val="Code"/>
        </w:rPr>
      </w:pPr>
    </w:p>
    <w:p w:rsidR="00357A2F" w:rsidRPr="00AC2243" w:rsidRDefault="00357A2F" w:rsidP="0059662A">
      <w:pPr>
        <w:ind w:left="540"/>
        <w:rPr>
          <w:rStyle w:val="Code"/>
        </w:rPr>
      </w:pPr>
      <w:r w:rsidRPr="00AC2243">
        <w:rPr>
          <w:rStyle w:val="Code"/>
        </w:rPr>
        <w:t xml:space="preserve">    </w:t>
      </w:r>
      <w:proofErr w:type="gramStart"/>
      <w:r w:rsidRPr="00AC2243">
        <w:rPr>
          <w:rStyle w:val="Code"/>
        </w:rPr>
        <w:t>public</w:t>
      </w:r>
      <w:proofErr w:type="gramEnd"/>
      <w:r w:rsidRPr="00AC2243">
        <w:rPr>
          <w:rStyle w:val="Code"/>
        </w:rPr>
        <w:t xml:space="preserve"> double </w:t>
      </w:r>
      <w:proofErr w:type="spellStart"/>
      <w:r w:rsidRPr="00AC2243">
        <w:rPr>
          <w:rStyle w:val="Code"/>
        </w:rPr>
        <w:t>GetArea</w:t>
      </w:r>
      <w:proofErr w:type="spellEnd"/>
      <w:r w:rsidRPr="00AC2243">
        <w:rPr>
          <w:rStyle w:val="Code"/>
        </w:rPr>
        <w:t>()</w:t>
      </w:r>
    </w:p>
    <w:p w:rsidR="00357A2F" w:rsidRPr="00AC2243" w:rsidRDefault="00357A2F" w:rsidP="0059662A">
      <w:pPr>
        <w:ind w:left="540"/>
        <w:rPr>
          <w:rStyle w:val="Code"/>
        </w:rPr>
      </w:pPr>
      <w:r w:rsidRPr="00AC2243">
        <w:rPr>
          <w:rStyle w:val="Code"/>
        </w:rPr>
        <w:t xml:space="preserve">    {</w:t>
      </w:r>
    </w:p>
    <w:p w:rsidR="00357A2F" w:rsidRPr="00AC2243" w:rsidRDefault="00357A2F" w:rsidP="0059662A">
      <w:pPr>
        <w:ind w:left="540"/>
        <w:rPr>
          <w:rStyle w:val="Code"/>
        </w:rPr>
      </w:pPr>
      <w:r w:rsidRPr="00AC2243">
        <w:rPr>
          <w:rStyle w:val="Code"/>
        </w:rPr>
        <w:t xml:space="preserve">        </w:t>
      </w:r>
      <w:proofErr w:type="gramStart"/>
      <w:r w:rsidRPr="00AC2243">
        <w:rPr>
          <w:rStyle w:val="Code"/>
        </w:rPr>
        <w:t>return</w:t>
      </w:r>
      <w:proofErr w:type="gramEnd"/>
      <w:r w:rsidRPr="00AC2243">
        <w:rPr>
          <w:rStyle w:val="Code"/>
        </w:rPr>
        <w:t xml:space="preserve"> Length * Width;</w:t>
      </w:r>
    </w:p>
    <w:p w:rsidR="00357A2F" w:rsidRPr="00AC2243" w:rsidRDefault="00357A2F" w:rsidP="0059662A">
      <w:pPr>
        <w:ind w:left="540"/>
        <w:rPr>
          <w:rStyle w:val="Code"/>
        </w:rPr>
      </w:pPr>
      <w:r w:rsidRPr="00AC2243">
        <w:rPr>
          <w:rStyle w:val="Code"/>
        </w:rPr>
        <w:t xml:space="preserve">    }</w:t>
      </w:r>
    </w:p>
    <w:p w:rsidR="00357A2F" w:rsidRPr="00AC2243" w:rsidRDefault="00357A2F" w:rsidP="0059662A">
      <w:pPr>
        <w:ind w:left="540"/>
        <w:rPr>
          <w:rStyle w:val="Code"/>
        </w:rPr>
      </w:pPr>
    </w:p>
    <w:p w:rsidR="00357A2F" w:rsidRPr="00AC2243" w:rsidRDefault="00357A2F" w:rsidP="0059662A">
      <w:pPr>
        <w:ind w:left="540"/>
        <w:rPr>
          <w:rStyle w:val="Code"/>
        </w:rPr>
      </w:pPr>
      <w:r w:rsidRPr="00AC2243">
        <w:rPr>
          <w:rStyle w:val="Code"/>
        </w:rPr>
        <w:t xml:space="preserve">    </w:t>
      </w:r>
      <w:proofErr w:type="gramStart"/>
      <w:r w:rsidRPr="00AC2243">
        <w:rPr>
          <w:rStyle w:val="Code"/>
        </w:rPr>
        <w:t>public</w:t>
      </w:r>
      <w:proofErr w:type="gramEnd"/>
      <w:r w:rsidRPr="00AC2243">
        <w:rPr>
          <w:rStyle w:val="Code"/>
        </w:rPr>
        <w:t xml:space="preserve"> </w:t>
      </w:r>
      <w:proofErr w:type="spellStart"/>
      <w:r w:rsidRPr="00AC2243">
        <w:rPr>
          <w:rStyle w:val="Code"/>
        </w:rPr>
        <w:t>int</w:t>
      </w:r>
      <w:proofErr w:type="spellEnd"/>
      <w:r w:rsidRPr="00AC2243">
        <w:rPr>
          <w:rStyle w:val="Code"/>
        </w:rPr>
        <w:t xml:space="preserve"> </w:t>
      </w:r>
      <w:proofErr w:type="spellStart"/>
      <w:r w:rsidRPr="00AC2243">
        <w:rPr>
          <w:rStyle w:val="Code"/>
        </w:rPr>
        <w:t>CompareTo</w:t>
      </w:r>
      <w:proofErr w:type="spellEnd"/>
      <w:r w:rsidRPr="00AC2243">
        <w:rPr>
          <w:rStyle w:val="Code"/>
        </w:rPr>
        <w:t xml:space="preserve">(object </w:t>
      </w:r>
      <w:proofErr w:type="spellStart"/>
      <w:r w:rsidRPr="00AC2243">
        <w:rPr>
          <w:rStyle w:val="Code"/>
        </w:rPr>
        <w:t>obj</w:t>
      </w:r>
      <w:proofErr w:type="spellEnd"/>
      <w:r w:rsidRPr="00AC2243">
        <w:rPr>
          <w:rStyle w:val="Code"/>
        </w:rPr>
        <w:t>)</w:t>
      </w:r>
    </w:p>
    <w:p w:rsidR="00357A2F" w:rsidRPr="00AC2243" w:rsidRDefault="00357A2F" w:rsidP="0059662A">
      <w:pPr>
        <w:ind w:left="540"/>
        <w:rPr>
          <w:rStyle w:val="Code"/>
        </w:rPr>
      </w:pPr>
      <w:r w:rsidRPr="00AC2243">
        <w:rPr>
          <w:rStyle w:val="Code"/>
        </w:rPr>
        <w:t xml:space="preserve">    {</w:t>
      </w:r>
    </w:p>
    <w:p w:rsidR="00357A2F" w:rsidRPr="00AC2243" w:rsidRDefault="00357A2F" w:rsidP="0059662A">
      <w:pPr>
        <w:ind w:left="540"/>
        <w:rPr>
          <w:rStyle w:val="Code"/>
        </w:rPr>
      </w:pPr>
      <w:r w:rsidRPr="00AC2243">
        <w:rPr>
          <w:rStyle w:val="Code"/>
        </w:rPr>
        <w:t xml:space="preserve">        // to be completed</w:t>
      </w:r>
    </w:p>
    <w:p w:rsidR="00357A2F" w:rsidRPr="00AC2243" w:rsidRDefault="00357A2F" w:rsidP="0059662A">
      <w:pPr>
        <w:ind w:left="540"/>
        <w:rPr>
          <w:rStyle w:val="Code"/>
        </w:rPr>
      </w:pPr>
      <w:r w:rsidRPr="00AC2243">
        <w:rPr>
          <w:rStyle w:val="Code"/>
        </w:rPr>
        <w:t xml:space="preserve">    }</w:t>
      </w:r>
    </w:p>
    <w:p w:rsidR="00357A2F" w:rsidRPr="00AC2243" w:rsidRDefault="00357A2F" w:rsidP="0059662A">
      <w:pPr>
        <w:ind w:left="540"/>
        <w:rPr>
          <w:rStyle w:val="Code"/>
        </w:rPr>
      </w:pPr>
      <w:r w:rsidRPr="00AC2243">
        <w:rPr>
          <w:rStyle w:val="Code"/>
        </w:rPr>
        <w:t>}</w:t>
      </w:r>
    </w:p>
    <w:p w:rsidR="00357A2F" w:rsidRDefault="00357A2F" w:rsidP="0059662A"/>
    <w:p w:rsidR="00357A2F" w:rsidRDefault="00357A2F" w:rsidP="0059662A">
      <w:r>
        <w:t xml:space="preserve">You need to complete the definition of the </w:t>
      </w:r>
      <w:proofErr w:type="spellStart"/>
      <w:r w:rsidRPr="00750EE3">
        <w:rPr>
          <w:rStyle w:val="Code"/>
        </w:rPr>
        <w:t>CompareTo</w:t>
      </w:r>
      <w:proofErr w:type="spellEnd"/>
      <w:r>
        <w:t xml:space="preserve"> method to enable comparison of the </w:t>
      </w:r>
      <w:r w:rsidRPr="00750EE3">
        <w:rPr>
          <w:rStyle w:val="Code"/>
        </w:rPr>
        <w:t>Polygon</w:t>
      </w:r>
      <w:r>
        <w:t xml:space="preserve"> objects. Which of the following code segments should you use?</w:t>
      </w:r>
    </w:p>
    <w:p w:rsidR="00357A2F" w:rsidRPr="00C267CC" w:rsidRDefault="00357A2F" w:rsidP="0059662A">
      <w:pPr>
        <w:tabs>
          <w:tab w:val="left" w:pos="540"/>
        </w:tabs>
        <w:rPr>
          <w:rStyle w:val="Code"/>
          <w:highlight w:val="yellow"/>
        </w:rPr>
      </w:pPr>
      <w:r w:rsidRPr="00C267CC">
        <w:rPr>
          <w:highlight w:val="yellow"/>
        </w:rPr>
        <w:t>a)</w:t>
      </w:r>
      <w:r w:rsidRPr="00C267CC">
        <w:rPr>
          <w:highlight w:val="yellow"/>
        </w:rPr>
        <w:tab/>
      </w:r>
      <w:proofErr w:type="gramStart"/>
      <w:r w:rsidRPr="00C267CC">
        <w:rPr>
          <w:rStyle w:val="Code"/>
          <w:highlight w:val="yellow"/>
        </w:rPr>
        <w:t>public</w:t>
      </w:r>
      <w:proofErr w:type="gramEnd"/>
      <w:r w:rsidRPr="00C267CC">
        <w:rPr>
          <w:rStyle w:val="Code"/>
          <w:highlight w:val="yellow"/>
        </w:rPr>
        <w:t xml:space="preserve"> </w:t>
      </w:r>
      <w:proofErr w:type="spellStart"/>
      <w:r w:rsidRPr="00C267CC">
        <w:rPr>
          <w:rStyle w:val="Code"/>
          <w:highlight w:val="yellow"/>
        </w:rPr>
        <w:t>int</w:t>
      </w:r>
      <w:proofErr w:type="spellEnd"/>
      <w:r w:rsidRPr="00C267CC">
        <w:rPr>
          <w:rStyle w:val="Code"/>
          <w:highlight w:val="yellow"/>
        </w:rPr>
        <w:t xml:space="preserve"> </w:t>
      </w:r>
      <w:proofErr w:type="spellStart"/>
      <w:r w:rsidRPr="00C267CC">
        <w:rPr>
          <w:rStyle w:val="Code"/>
          <w:highlight w:val="yellow"/>
        </w:rPr>
        <w:t>CompareTo</w:t>
      </w:r>
      <w:proofErr w:type="spellEnd"/>
      <w:r w:rsidRPr="00C267CC">
        <w:rPr>
          <w:rStyle w:val="Code"/>
          <w:highlight w:val="yellow"/>
        </w:rPr>
        <w:t xml:space="preserve">(object </w:t>
      </w:r>
      <w:proofErr w:type="spellStart"/>
      <w:r w:rsidRPr="00C267CC">
        <w:rPr>
          <w:rStyle w:val="Code"/>
          <w:highlight w:val="yellow"/>
        </w:rPr>
        <w:t>obj</w:t>
      </w:r>
      <w:proofErr w:type="spellEnd"/>
      <w:r w:rsidRPr="00C267CC">
        <w:rPr>
          <w:rStyle w:val="Code"/>
          <w:highlight w:val="yellow"/>
        </w:rPr>
        <w:t>)</w:t>
      </w:r>
    </w:p>
    <w:p w:rsidR="00357A2F" w:rsidRPr="00C267CC" w:rsidRDefault="00357A2F" w:rsidP="0059662A">
      <w:pPr>
        <w:ind w:left="540"/>
        <w:rPr>
          <w:rStyle w:val="Code"/>
          <w:highlight w:val="yellow"/>
        </w:rPr>
      </w:pPr>
      <w:r w:rsidRPr="00C267CC">
        <w:rPr>
          <w:rStyle w:val="Code"/>
          <w:highlight w:val="yellow"/>
        </w:rPr>
        <w:t>{</w:t>
      </w:r>
    </w:p>
    <w:p w:rsidR="00357A2F" w:rsidRPr="00C267CC" w:rsidRDefault="00357A2F" w:rsidP="0059662A">
      <w:pPr>
        <w:ind w:left="540"/>
        <w:rPr>
          <w:rStyle w:val="Code"/>
          <w:highlight w:val="yellow"/>
        </w:rPr>
      </w:pPr>
      <w:r w:rsidRPr="00C267CC">
        <w:rPr>
          <w:rStyle w:val="Code"/>
          <w:highlight w:val="yellow"/>
        </w:rPr>
        <w:t xml:space="preserve">    Polygon target = (Polygon</w:t>
      </w:r>
      <w:proofErr w:type="gramStart"/>
      <w:r w:rsidRPr="00C267CC">
        <w:rPr>
          <w:rStyle w:val="Code"/>
          <w:highlight w:val="yellow"/>
        </w:rPr>
        <w:t>)</w:t>
      </w:r>
      <w:proofErr w:type="spellStart"/>
      <w:r w:rsidRPr="00C267CC">
        <w:rPr>
          <w:rStyle w:val="Code"/>
          <w:highlight w:val="yellow"/>
        </w:rPr>
        <w:t>obj</w:t>
      </w:r>
      <w:proofErr w:type="spellEnd"/>
      <w:proofErr w:type="gramEnd"/>
      <w:r w:rsidRPr="00C267CC">
        <w:rPr>
          <w:rStyle w:val="Code"/>
          <w:highlight w:val="yellow"/>
        </w:rPr>
        <w:t>;</w:t>
      </w:r>
    </w:p>
    <w:p w:rsidR="00357A2F" w:rsidRPr="00C267CC" w:rsidRDefault="00357A2F" w:rsidP="0059662A">
      <w:pPr>
        <w:ind w:left="540"/>
        <w:rPr>
          <w:rStyle w:val="Code"/>
          <w:highlight w:val="yellow"/>
        </w:rPr>
      </w:pPr>
      <w:r w:rsidRPr="00C267CC">
        <w:rPr>
          <w:rStyle w:val="Code"/>
          <w:highlight w:val="yellow"/>
        </w:rPr>
        <w:t xml:space="preserve">    </w:t>
      </w:r>
      <w:proofErr w:type="gramStart"/>
      <w:r w:rsidRPr="00C267CC">
        <w:rPr>
          <w:rStyle w:val="Code"/>
          <w:highlight w:val="yellow"/>
        </w:rPr>
        <w:t>double</w:t>
      </w:r>
      <w:proofErr w:type="gramEnd"/>
      <w:r w:rsidRPr="00C267CC">
        <w:rPr>
          <w:rStyle w:val="Code"/>
          <w:highlight w:val="yellow"/>
        </w:rPr>
        <w:t xml:space="preserve"> diff = </w:t>
      </w:r>
      <w:proofErr w:type="spellStart"/>
      <w:r w:rsidRPr="00C267CC">
        <w:rPr>
          <w:rStyle w:val="Code"/>
          <w:highlight w:val="yellow"/>
        </w:rPr>
        <w:t>this.GetArea</w:t>
      </w:r>
      <w:proofErr w:type="spellEnd"/>
      <w:r w:rsidRPr="00C267CC">
        <w:rPr>
          <w:rStyle w:val="Code"/>
          <w:highlight w:val="yellow"/>
        </w:rPr>
        <w:t xml:space="preserve">() - </w:t>
      </w:r>
      <w:proofErr w:type="spellStart"/>
      <w:r w:rsidRPr="00C267CC">
        <w:rPr>
          <w:rStyle w:val="Code"/>
          <w:highlight w:val="yellow"/>
        </w:rPr>
        <w:t>target.GetArea</w:t>
      </w:r>
      <w:proofErr w:type="spellEnd"/>
      <w:r w:rsidRPr="00C267CC">
        <w:rPr>
          <w:rStyle w:val="Code"/>
          <w:highlight w:val="yellow"/>
        </w:rPr>
        <w:t>();</w:t>
      </w:r>
    </w:p>
    <w:p w:rsidR="00357A2F" w:rsidRPr="00C267CC" w:rsidRDefault="00357A2F" w:rsidP="0059662A">
      <w:pPr>
        <w:ind w:left="540"/>
        <w:rPr>
          <w:rStyle w:val="Code"/>
          <w:highlight w:val="yellow"/>
        </w:rPr>
      </w:pPr>
    </w:p>
    <w:p w:rsidR="00357A2F" w:rsidRPr="00C267CC" w:rsidRDefault="00357A2F" w:rsidP="0059662A">
      <w:pPr>
        <w:ind w:left="540"/>
        <w:rPr>
          <w:rStyle w:val="Code"/>
          <w:highlight w:val="yellow"/>
        </w:rPr>
      </w:pPr>
      <w:r w:rsidRPr="00C267CC">
        <w:rPr>
          <w:rStyle w:val="Code"/>
          <w:highlight w:val="yellow"/>
        </w:rPr>
        <w:t xml:space="preserve">    </w:t>
      </w:r>
      <w:proofErr w:type="gramStart"/>
      <w:r w:rsidRPr="00C267CC">
        <w:rPr>
          <w:rStyle w:val="Code"/>
          <w:highlight w:val="yellow"/>
        </w:rPr>
        <w:t>if</w:t>
      </w:r>
      <w:proofErr w:type="gramEnd"/>
      <w:r w:rsidRPr="00C267CC">
        <w:rPr>
          <w:rStyle w:val="Code"/>
          <w:highlight w:val="yellow"/>
        </w:rPr>
        <w:t xml:space="preserve"> (diff == 0)</w:t>
      </w:r>
    </w:p>
    <w:p w:rsidR="00357A2F" w:rsidRPr="00C267CC" w:rsidRDefault="00357A2F" w:rsidP="0059662A">
      <w:pPr>
        <w:ind w:left="540"/>
        <w:rPr>
          <w:rStyle w:val="Code"/>
          <w:highlight w:val="yellow"/>
        </w:rPr>
      </w:pPr>
      <w:r w:rsidRPr="00C267CC">
        <w:rPr>
          <w:rStyle w:val="Code"/>
          <w:highlight w:val="yellow"/>
        </w:rPr>
        <w:t xml:space="preserve">        </w:t>
      </w:r>
      <w:proofErr w:type="gramStart"/>
      <w:r w:rsidRPr="00C267CC">
        <w:rPr>
          <w:rStyle w:val="Code"/>
          <w:highlight w:val="yellow"/>
        </w:rPr>
        <w:t>return</w:t>
      </w:r>
      <w:proofErr w:type="gramEnd"/>
      <w:r w:rsidRPr="00C267CC">
        <w:rPr>
          <w:rStyle w:val="Code"/>
          <w:highlight w:val="yellow"/>
        </w:rPr>
        <w:t xml:space="preserve"> 0;</w:t>
      </w:r>
    </w:p>
    <w:p w:rsidR="00357A2F" w:rsidRPr="00C267CC" w:rsidRDefault="00357A2F" w:rsidP="0059662A">
      <w:pPr>
        <w:ind w:left="540"/>
        <w:rPr>
          <w:rStyle w:val="Code"/>
          <w:highlight w:val="yellow"/>
        </w:rPr>
      </w:pPr>
      <w:r w:rsidRPr="00C267CC">
        <w:rPr>
          <w:rStyle w:val="Code"/>
          <w:highlight w:val="yellow"/>
        </w:rPr>
        <w:t xml:space="preserve">    </w:t>
      </w:r>
      <w:proofErr w:type="gramStart"/>
      <w:r w:rsidRPr="00C267CC">
        <w:rPr>
          <w:rStyle w:val="Code"/>
          <w:highlight w:val="yellow"/>
        </w:rPr>
        <w:t>else</w:t>
      </w:r>
      <w:proofErr w:type="gramEnd"/>
      <w:r w:rsidRPr="00C267CC">
        <w:rPr>
          <w:rStyle w:val="Code"/>
          <w:highlight w:val="yellow"/>
        </w:rPr>
        <w:t xml:space="preserve"> if (diff &gt; 0)</w:t>
      </w:r>
    </w:p>
    <w:p w:rsidR="00357A2F" w:rsidRPr="00C267CC" w:rsidRDefault="00357A2F" w:rsidP="0059662A">
      <w:pPr>
        <w:ind w:left="540"/>
        <w:rPr>
          <w:rStyle w:val="Code"/>
          <w:highlight w:val="yellow"/>
        </w:rPr>
      </w:pPr>
      <w:r w:rsidRPr="00C267CC">
        <w:rPr>
          <w:rStyle w:val="Code"/>
          <w:highlight w:val="yellow"/>
        </w:rPr>
        <w:t xml:space="preserve">        </w:t>
      </w:r>
      <w:proofErr w:type="gramStart"/>
      <w:r w:rsidRPr="00C267CC">
        <w:rPr>
          <w:rStyle w:val="Code"/>
          <w:highlight w:val="yellow"/>
        </w:rPr>
        <w:t>return</w:t>
      </w:r>
      <w:proofErr w:type="gramEnd"/>
      <w:r w:rsidRPr="00C267CC">
        <w:rPr>
          <w:rStyle w:val="Code"/>
          <w:highlight w:val="yellow"/>
        </w:rPr>
        <w:t xml:space="preserve"> 1;</w:t>
      </w:r>
    </w:p>
    <w:p w:rsidR="00357A2F" w:rsidRPr="00C267CC" w:rsidRDefault="00357A2F" w:rsidP="0059662A">
      <w:pPr>
        <w:ind w:left="540"/>
        <w:rPr>
          <w:rStyle w:val="Code"/>
          <w:highlight w:val="yellow"/>
        </w:rPr>
      </w:pPr>
      <w:r w:rsidRPr="00C267CC">
        <w:rPr>
          <w:rStyle w:val="Code"/>
          <w:highlight w:val="yellow"/>
        </w:rPr>
        <w:t xml:space="preserve">    </w:t>
      </w:r>
      <w:proofErr w:type="gramStart"/>
      <w:r w:rsidRPr="00C267CC">
        <w:rPr>
          <w:rStyle w:val="Code"/>
          <w:highlight w:val="yellow"/>
        </w:rPr>
        <w:t>else</w:t>
      </w:r>
      <w:proofErr w:type="gramEnd"/>
      <w:r w:rsidRPr="00C267CC">
        <w:rPr>
          <w:rStyle w:val="Code"/>
          <w:highlight w:val="yellow"/>
        </w:rPr>
        <w:t xml:space="preserve"> return -1;</w:t>
      </w:r>
    </w:p>
    <w:p w:rsidR="00357A2F" w:rsidRPr="00AC2243" w:rsidRDefault="00357A2F" w:rsidP="0059662A">
      <w:pPr>
        <w:ind w:left="540"/>
        <w:rPr>
          <w:rStyle w:val="Code"/>
        </w:rPr>
      </w:pPr>
      <w:r w:rsidRPr="00C267CC">
        <w:rPr>
          <w:rStyle w:val="Code"/>
          <w:highlight w:val="yellow"/>
        </w:rPr>
        <w:t>}</w:t>
      </w:r>
    </w:p>
    <w:p w:rsidR="00357A2F" w:rsidRDefault="00357A2F" w:rsidP="0059662A"/>
    <w:p w:rsidR="00357A2F" w:rsidRPr="00AC2243" w:rsidRDefault="00357A2F" w:rsidP="0059662A">
      <w:pPr>
        <w:tabs>
          <w:tab w:val="left" w:pos="540"/>
        </w:tabs>
        <w:rPr>
          <w:rStyle w:val="Code"/>
        </w:rPr>
      </w:pPr>
      <w:r>
        <w:t>b)</w:t>
      </w:r>
      <w:r>
        <w:tab/>
      </w:r>
      <w:proofErr w:type="gramStart"/>
      <w:r w:rsidRPr="00AC2243">
        <w:rPr>
          <w:rStyle w:val="Code"/>
        </w:rPr>
        <w:t>public</w:t>
      </w:r>
      <w:proofErr w:type="gramEnd"/>
      <w:r w:rsidRPr="00AC2243">
        <w:rPr>
          <w:rStyle w:val="Code"/>
        </w:rPr>
        <w:t xml:space="preserve"> </w:t>
      </w:r>
      <w:proofErr w:type="spellStart"/>
      <w:r w:rsidRPr="00AC2243">
        <w:rPr>
          <w:rStyle w:val="Code"/>
        </w:rPr>
        <w:t>int</w:t>
      </w:r>
      <w:proofErr w:type="spellEnd"/>
      <w:r w:rsidRPr="00AC2243">
        <w:rPr>
          <w:rStyle w:val="Code"/>
        </w:rPr>
        <w:t xml:space="preserve"> </w:t>
      </w:r>
      <w:proofErr w:type="spellStart"/>
      <w:r w:rsidRPr="00AC2243">
        <w:rPr>
          <w:rStyle w:val="Code"/>
        </w:rPr>
        <w:t>CompareTo</w:t>
      </w:r>
      <w:proofErr w:type="spellEnd"/>
      <w:r w:rsidRPr="00AC2243">
        <w:rPr>
          <w:rStyle w:val="Code"/>
        </w:rPr>
        <w:t xml:space="preserve">(object </w:t>
      </w:r>
      <w:proofErr w:type="spellStart"/>
      <w:r w:rsidRPr="00AC2243">
        <w:rPr>
          <w:rStyle w:val="Code"/>
        </w:rPr>
        <w:t>obj</w:t>
      </w:r>
      <w:proofErr w:type="spellEnd"/>
      <w:r w:rsidRPr="00AC2243">
        <w:rPr>
          <w:rStyle w:val="Code"/>
        </w:rPr>
        <w:t>)</w:t>
      </w:r>
    </w:p>
    <w:p w:rsidR="00357A2F" w:rsidRPr="00AC2243" w:rsidRDefault="00357A2F" w:rsidP="0059662A">
      <w:pPr>
        <w:ind w:left="540"/>
        <w:rPr>
          <w:rStyle w:val="Code"/>
        </w:rPr>
      </w:pPr>
      <w:r w:rsidRPr="00AC2243">
        <w:rPr>
          <w:rStyle w:val="Code"/>
        </w:rPr>
        <w:t>{</w:t>
      </w:r>
    </w:p>
    <w:p w:rsidR="00357A2F" w:rsidRPr="00AC2243" w:rsidRDefault="00357A2F" w:rsidP="0059662A">
      <w:pPr>
        <w:ind w:left="540"/>
        <w:rPr>
          <w:rStyle w:val="Code"/>
        </w:rPr>
      </w:pPr>
      <w:r w:rsidRPr="00AC2243">
        <w:rPr>
          <w:rStyle w:val="Code"/>
        </w:rPr>
        <w:t xml:space="preserve">    Polygon target = (Polygon</w:t>
      </w:r>
      <w:proofErr w:type="gramStart"/>
      <w:r w:rsidRPr="00AC2243">
        <w:rPr>
          <w:rStyle w:val="Code"/>
        </w:rPr>
        <w:t>)</w:t>
      </w:r>
      <w:proofErr w:type="spellStart"/>
      <w:r w:rsidRPr="00AC2243">
        <w:rPr>
          <w:rStyle w:val="Code"/>
        </w:rPr>
        <w:t>obj</w:t>
      </w:r>
      <w:proofErr w:type="spellEnd"/>
      <w:proofErr w:type="gramEnd"/>
      <w:r w:rsidRPr="00AC2243">
        <w:rPr>
          <w:rStyle w:val="Code"/>
        </w:rPr>
        <w:t>;</w:t>
      </w:r>
    </w:p>
    <w:p w:rsidR="00357A2F" w:rsidRPr="00AC2243" w:rsidRDefault="00357A2F" w:rsidP="0059662A">
      <w:pPr>
        <w:ind w:left="540"/>
        <w:rPr>
          <w:rStyle w:val="Code"/>
        </w:rPr>
      </w:pPr>
      <w:r w:rsidRPr="00AC2243">
        <w:rPr>
          <w:rStyle w:val="Code"/>
        </w:rPr>
        <w:t xml:space="preserve">    </w:t>
      </w:r>
      <w:proofErr w:type="gramStart"/>
      <w:r w:rsidRPr="00AC2243">
        <w:rPr>
          <w:rStyle w:val="Code"/>
        </w:rPr>
        <w:t>double</w:t>
      </w:r>
      <w:proofErr w:type="gramEnd"/>
      <w:r w:rsidRPr="00AC2243">
        <w:rPr>
          <w:rStyle w:val="Code"/>
        </w:rPr>
        <w:t xml:space="preserve"> diff = </w:t>
      </w:r>
      <w:proofErr w:type="spellStart"/>
      <w:r w:rsidRPr="00AC2243">
        <w:rPr>
          <w:rStyle w:val="Code"/>
        </w:rPr>
        <w:t>this.GetArea</w:t>
      </w:r>
      <w:proofErr w:type="spellEnd"/>
      <w:r w:rsidRPr="00AC2243">
        <w:rPr>
          <w:rStyle w:val="Code"/>
        </w:rPr>
        <w:t xml:space="preserve">() - </w:t>
      </w:r>
      <w:proofErr w:type="spellStart"/>
      <w:r w:rsidRPr="00AC2243">
        <w:rPr>
          <w:rStyle w:val="Code"/>
        </w:rPr>
        <w:t>target.GetArea</w:t>
      </w:r>
      <w:proofErr w:type="spellEnd"/>
      <w:r w:rsidRPr="00AC2243">
        <w:rPr>
          <w:rStyle w:val="Code"/>
        </w:rPr>
        <w:t>();</w:t>
      </w:r>
    </w:p>
    <w:p w:rsidR="00357A2F" w:rsidRPr="00AC2243" w:rsidRDefault="00357A2F" w:rsidP="0059662A">
      <w:pPr>
        <w:ind w:left="540"/>
        <w:rPr>
          <w:rStyle w:val="Code"/>
        </w:rPr>
      </w:pPr>
    </w:p>
    <w:p w:rsidR="00357A2F" w:rsidRPr="00AC2243" w:rsidRDefault="00357A2F" w:rsidP="0059662A">
      <w:pPr>
        <w:ind w:left="540"/>
        <w:rPr>
          <w:rStyle w:val="Code"/>
        </w:rPr>
      </w:pPr>
      <w:r w:rsidRPr="00AC2243">
        <w:rPr>
          <w:rStyle w:val="Code"/>
        </w:rPr>
        <w:t xml:space="preserve">    </w:t>
      </w:r>
      <w:proofErr w:type="gramStart"/>
      <w:r w:rsidRPr="00AC2243">
        <w:rPr>
          <w:rStyle w:val="Code"/>
        </w:rPr>
        <w:t>if</w:t>
      </w:r>
      <w:proofErr w:type="gramEnd"/>
      <w:r w:rsidRPr="00AC2243">
        <w:rPr>
          <w:rStyle w:val="Code"/>
        </w:rPr>
        <w:t xml:space="preserve"> (diff == 0)</w:t>
      </w:r>
    </w:p>
    <w:p w:rsidR="00357A2F" w:rsidRPr="00AC2243" w:rsidRDefault="00357A2F" w:rsidP="0059662A">
      <w:pPr>
        <w:ind w:left="540"/>
        <w:rPr>
          <w:rStyle w:val="Code"/>
        </w:rPr>
      </w:pPr>
      <w:r w:rsidRPr="00AC2243">
        <w:rPr>
          <w:rStyle w:val="Code"/>
        </w:rPr>
        <w:t xml:space="preserve">        </w:t>
      </w:r>
      <w:proofErr w:type="gramStart"/>
      <w:r w:rsidRPr="00AC2243">
        <w:rPr>
          <w:rStyle w:val="Code"/>
        </w:rPr>
        <w:t>return</w:t>
      </w:r>
      <w:proofErr w:type="gramEnd"/>
      <w:r w:rsidRPr="00AC2243">
        <w:rPr>
          <w:rStyle w:val="Code"/>
        </w:rPr>
        <w:t xml:space="preserve"> 1;</w:t>
      </w:r>
    </w:p>
    <w:p w:rsidR="00357A2F" w:rsidRPr="00AC2243" w:rsidRDefault="00357A2F" w:rsidP="0059662A">
      <w:pPr>
        <w:ind w:left="540"/>
        <w:rPr>
          <w:rStyle w:val="Code"/>
        </w:rPr>
      </w:pPr>
      <w:r w:rsidRPr="00AC2243">
        <w:rPr>
          <w:rStyle w:val="Code"/>
        </w:rPr>
        <w:t xml:space="preserve">    </w:t>
      </w:r>
      <w:proofErr w:type="gramStart"/>
      <w:r w:rsidRPr="00AC2243">
        <w:rPr>
          <w:rStyle w:val="Code"/>
        </w:rPr>
        <w:t>else</w:t>
      </w:r>
      <w:proofErr w:type="gramEnd"/>
      <w:r w:rsidRPr="00AC2243">
        <w:rPr>
          <w:rStyle w:val="Code"/>
        </w:rPr>
        <w:t xml:space="preserve"> if (diff &gt; 0)</w:t>
      </w:r>
    </w:p>
    <w:p w:rsidR="00357A2F" w:rsidRPr="00AC2243" w:rsidRDefault="00357A2F" w:rsidP="0059662A">
      <w:pPr>
        <w:ind w:left="540"/>
        <w:rPr>
          <w:rStyle w:val="Code"/>
        </w:rPr>
      </w:pPr>
      <w:r w:rsidRPr="00AC2243">
        <w:rPr>
          <w:rStyle w:val="Code"/>
        </w:rPr>
        <w:t xml:space="preserve">        </w:t>
      </w:r>
      <w:proofErr w:type="gramStart"/>
      <w:r w:rsidRPr="00AC2243">
        <w:rPr>
          <w:rStyle w:val="Code"/>
        </w:rPr>
        <w:t>return</w:t>
      </w:r>
      <w:proofErr w:type="gramEnd"/>
      <w:r w:rsidRPr="00AC2243">
        <w:rPr>
          <w:rStyle w:val="Code"/>
        </w:rPr>
        <w:t xml:space="preserve"> -1;</w:t>
      </w:r>
    </w:p>
    <w:p w:rsidR="00357A2F" w:rsidRPr="00AC2243" w:rsidRDefault="00357A2F" w:rsidP="0059662A">
      <w:pPr>
        <w:ind w:left="540"/>
        <w:rPr>
          <w:rStyle w:val="Code"/>
        </w:rPr>
      </w:pPr>
      <w:r w:rsidRPr="00AC2243">
        <w:rPr>
          <w:rStyle w:val="Code"/>
        </w:rPr>
        <w:t xml:space="preserve">    </w:t>
      </w:r>
      <w:proofErr w:type="gramStart"/>
      <w:r w:rsidRPr="00AC2243">
        <w:rPr>
          <w:rStyle w:val="Code"/>
        </w:rPr>
        <w:t>else</w:t>
      </w:r>
      <w:proofErr w:type="gramEnd"/>
      <w:r w:rsidRPr="00AC2243">
        <w:rPr>
          <w:rStyle w:val="Code"/>
        </w:rPr>
        <w:t xml:space="preserve"> return 0;</w:t>
      </w:r>
    </w:p>
    <w:p w:rsidR="00357A2F" w:rsidRPr="00AC2243" w:rsidRDefault="00357A2F" w:rsidP="0059662A">
      <w:pPr>
        <w:ind w:left="540"/>
        <w:rPr>
          <w:rStyle w:val="Code"/>
        </w:rPr>
      </w:pPr>
      <w:r w:rsidRPr="00AC2243">
        <w:rPr>
          <w:rStyle w:val="Code"/>
        </w:rPr>
        <w:t>}</w:t>
      </w:r>
    </w:p>
    <w:p w:rsidR="00357A2F" w:rsidRDefault="00357A2F" w:rsidP="0059662A"/>
    <w:p w:rsidR="00357A2F" w:rsidRPr="00C926EA" w:rsidRDefault="00357A2F" w:rsidP="0059662A">
      <w:pPr>
        <w:tabs>
          <w:tab w:val="left" w:pos="540"/>
        </w:tabs>
        <w:rPr>
          <w:rStyle w:val="Code"/>
        </w:rPr>
      </w:pPr>
      <w:r>
        <w:t>c)</w:t>
      </w:r>
      <w:r>
        <w:tab/>
      </w:r>
      <w:proofErr w:type="gramStart"/>
      <w:r w:rsidRPr="00C926EA">
        <w:rPr>
          <w:rStyle w:val="Code"/>
        </w:rPr>
        <w:t>public</w:t>
      </w:r>
      <w:proofErr w:type="gramEnd"/>
      <w:r w:rsidRPr="00C926EA">
        <w:rPr>
          <w:rStyle w:val="Code"/>
        </w:rPr>
        <w:t xml:space="preserve"> </w:t>
      </w:r>
      <w:proofErr w:type="spellStart"/>
      <w:r w:rsidRPr="00C926EA">
        <w:rPr>
          <w:rStyle w:val="Code"/>
        </w:rPr>
        <w:t>int</w:t>
      </w:r>
      <w:proofErr w:type="spellEnd"/>
      <w:r w:rsidRPr="00C926EA">
        <w:rPr>
          <w:rStyle w:val="Code"/>
        </w:rPr>
        <w:t xml:space="preserve"> </w:t>
      </w:r>
      <w:proofErr w:type="spellStart"/>
      <w:r w:rsidRPr="00C926EA">
        <w:rPr>
          <w:rStyle w:val="Code"/>
        </w:rPr>
        <w:t>CompareTo</w:t>
      </w:r>
      <w:proofErr w:type="spellEnd"/>
      <w:r w:rsidRPr="00C926EA">
        <w:rPr>
          <w:rStyle w:val="Code"/>
        </w:rPr>
        <w:t xml:space="preserve">(object </w:t>
      </w:r>
      <w:proofErr w:type="spellStart"/>
      <w:r w:rsidRPr="00C926EA">
        <w:rPr>
          <w:rStyle w:val="Code"/>
        </w:rPr>
        <w:t>obj</w:t>
      </w:r>
      <w:proofErr w:type="spellEnd"/>
      <w:r w:rsidRPr="00C926EA">
        <w:rPr>
          <w:rStyle w:val="Code"/>
        </w:rPr>
        <w:t>)</w:t>
      </w:r>
    </w:p>
    <w:p w:rsidR="00357A2F" w:rsidRPr="00C926EA" w:rsidRDefault="00357A2F" w:rsidP="0059662A">
      <w:pPr>
        <w:ind w:left="540"/>
        <w:rPr>
          <w:rStyle w:val="Code"/>
        </w:rPr>
      </w:pPr>
      <w:r w:rsidRPr="00C926EA">
        <w:rPr>
          <w:rStyle w:val="Code"/>
        </w:rPr>
        <w:t>{</w:t>
      </w:r>
    </w:p>
    <w:p w:rsidR="00357A2F" w:rsidRPr="00C926EA" w:rsidRDefault="00357A2F" w:rsidP="0059662A">
      <w:pPr>
        <w:ind w:left="540"/>
        <w:rPr>
          <w:rStyle w:val="Code"/>
        </w:rPr>
      </w:pPr>
      <w:r w:rsidRPr="00C926EA">
        <w:rPr>
          <w:rStyle w:val="Code"/>
        </w:rPr>
        <w:t xml:space="preserve">    Polygon target = (Polygon</w:t>
      </w:r>
      <w:proofErr w:type="gramStart"/>
      <w:r w:rsidRPr="00C926EA">
        <w:rPr>
          <w:rStyle w:val="Code"/>
        </w:rPr>
        <w:t>)</w:t>
      </w:r>
      <w:proofErr w:type="spellStart"/>
      <w:r w:rsidRPr="00C926EA">
        <w:rPr>
          <w:rStyle w:val="Code"/>
        </w:rPr>
        <w:t>obj</w:t>
      </w:r>
      <w:proofErr w:type="spellEnd"/>
      <w:proofErr w:type="gramEnd"/>
      <w:r w:rsidRPr="00C926EA">
        <w:rPr>
          <w:rStyle w:val="Code"/>
        </w:rPr>
        <w:t>;</w:t>
      </w:r>
    </w:p>
    <w:p w:rsidR="00357A2F" w:rsidRPr="00C926EA" w:rsidRDefault="00357A2F" w:rsidP="0059662A">
      <w:pPr>
        <w:ind w:left="540"/>
        <w:rPr>
          <w:rStyle w:val="Code"/>
        </w:rPr>
      </w:pPr>
    </w:p>
    <w:p w:rsidR="00357A2F" w:rsidRPr="00C926EA" w:rsidRDefault="00357A2F" w:rsidP="0059662A">
      <w:pPr>
        <w:ind w:left="540"/>
        <w:rPr>
          <w:rStyle w:val="Code"/>
        </w:rPr>
      </w:pPr>
      <w:r w:rsidRPr="00C926EA">
        <w:rPr>
          <w:rStyle w:val="Code"/>
        </w:rPr>
        <w:t xml:space="preserve">    </w:t>
      </w:r>
      <w:proofErr w:type="gramStart"/>
      <w:r w:rsidRPr="00C926EA">
        <w:rPr>
          <w:rStyle w:val="Code"/>
        </w:rPr>
        <w:t>if</w:t>
      </w:r>
      <w:proofErr w:type="gramEnd"/>
      <w:r w:rsidRPr="00C926EA">
        <w:rPr>
          <w:rStyle w:val="Code"/>
        </w:rPr>
        <w:t xml:space="preserve"> (this == target)</w:t>
      </w:r>
    </w:p>
    <w:p w:rsidR="00357A2F" w:rsidRPr="00C926EA" w:rsidRDefault="00357A2F" w:rsidP="0059662A">
      <w:pPr>
        <w:ind w:left="540"/>
        <w:rPr>
          <w:rStyle w:val="Code"/>
        </w:rPr>
      </w:pPr>
      <w:r w:rsidRPr="00C926EA">
        <w:rPr>
          <w:rStyle w:val="Code"/>
        </w:rPr>
        <w:t xml:space="preserve">        </w:t>
      </w:r>
      <w:proofErr w:type="gramStart"/>
      <w:r w:rsidRPr="00C926EA">
        <w:rPr>
          <w:rStyle w:val="Code"/>
        </w:rPr>
        <w:t>return</w:t>
      </w:r>
      <w:proofErr w:type="gramEnd"/>
      <w:r w:rsidRPr="00C926EA">
        <w:rPr>
          <w:rStyle w:val="Code"/>
        </w:rPr>
        <w:t xml:space="preserve"> 0;</w:t>
      </w:r>
    </w:p>
    <w:p w:rsidR="00357A2F" w:rsidRPr="00C926EA" w:rsidRDefault="00357A2F" w:rsidP="0059662A">
      <w:pPr>
        <w:ind w:left="540"/>
        <w:rPr>
          <w:rStyle w:val="Code"/>
        </w:rPr>
      </w:pPr>
      <w:r w:rsidRPr="00C926EA">
        <w:rPr>
          <w:rStyle w:val="Code"/>
        </w:rPr>
        <w:t xml:space="preserve">    </w:t>
      </w:r>
      <w:proofErr w:type="gramStart"/>
      <w:r w:rsidRPr="00C926EA">
        <w:rPr>
          <w:rStyle w:val="Code"/>
        </w:rPr>
        <w:t>else</w:t>
      </w:r>
      <w:proofErr w:type="gramEnd"/>
      <w:r w:rsidRPr="00C926EA">
        <w:rPr>
          <w:rStyle w:val="Code"/>
        </w:rPr>
        <w:t xml:space="preserve"> if (this &gt; target)</w:t>
      </w:r>
    </w:p>
    <w:p w:rsidR="00357A2F" w:rsidRPr="00C926EA" w:rsidRDefault="00357A2F" w:rsidP="0059662A">
      <w:pPr>
        <w:ind w:left="540"/>
        <w:rPr>
          <w:rStyle w:val="Code"/>
        </w:rPr>
      </w:pPr>
      <w:r w:rsidRPr="00C926EA">
        <w:rPr>
          <w:rStyle w:val="Code"/>
        </w:rPr>
        <w:t xml:space="preserve">        </w:t>
      </w:r>
      <w:proofErr w:type="gramStart"/>
      <w:r w:rsidRPr="00C926EA">
        <w:rPr>
          <w:rStyle w:val="Code"/>
        </w:rPr>
        <w:t>return</w:t>
      </w:r>
      <w:proofErr w:type="gramEnd"/>
      <w:r w:rsidRPr="00C926EA">
        <w:rPr>
          <w:rStyle w:val="Code"/>
        </w:rPr>
        <w:t xml:space="preserve"> 1;</w:t>
      </w:r>
    </w:p>
    <w:p w:rsidR="00357A2F" w:rsidRPr="00C926EA" w:rsidRDefault="00357A2F" w:rsidP="0059662A">
      <w:pPr>
        <w:ind w:left="540"/>
        <w:rPr>
          <w:rStyle w:val="Code"/>
        </w:rPr>
      </w:pPr>
      <w:r w:rsidRPr="00C926EA">
        <w:rPr>
          <w:rStyle w:val="Code"/>
        </w:rPr>
        <w:t xml:space="preserve">    </w:t>
      </w:r>
      <w:proofErr w:type="gramStart"/>
      <w:r w:rsidRPr="00C926EA">
        <w:rPr>
          <w:rStyle w:val="Code"/>
        </w:rPr>
        <w:t>else</w:t>
      </w:r>
      <w:proofErr w:type="gramEnd"/>
      <w:r w:rsidRPr="00C926EA">
        <w:rPr>
          <w:rStyle w:val="Code"/>
        </w:rPr>
        <w:t xml:space="preserve"> return -1;</w:t>
      </w:r>
    </w:p>
    <w:p w:rsidR="00357A2F" w:rsidRPr="00C926EA" w:rsidRDefault="00357A2F" w:rsidP="0059662A">
      <w:pPr>
        <w:ind w:left="540"/>
        <w:rPr>
          <w:rStyle w:val="Code"/>
        </w:rPr>
      </w:pPr>
      <w:r w:rsidRPr="00C926EA">
        <w:rPr>
          <w:rStyle w:val="Code"/>
        </w:rPr>
        <w:t>}</w:t>
      </w:r>
    </w:p>
    <w:p w:rsidR="00357A2F" w:rsidRDefault="00357A2F" w:rsidP="0059662A"/>
    <w:p w:rsidR="00357A2F" w:rsidRPr="00C267CC" w:rsidRDefault="00357A2F" w:rsidP="0059662A">
      <w:pPr>
        <w:tabs>
          <w:tab w:val="left" w:pos="540"/>
        </w:tabs>
        <w:rPr>
          <w:rStyle w:val="Code"/>
        </w:rPr>
      </w:pPr>
      <w:r w:rsidRPr="00C267CC">
        <w:t>d)</w:t>
      </w:r>
      <w:r w:rsidRPr="00C267CC">
        <w:tab/>
      </w:r>
      <w:proofErr w:type="gramStart"/>
      <w:r w:rsidRPr="00C267CC">
        <w:rPr>
          <w:rStyle w:val="Code"/>
        </w:rPr>
        <w:t>public</w:t>
      </w:r>
      <w:proofErr w:type="gramEnd"/>
      <w:r w:rsidRPr="00C267CC">
        <w:rPr>
          <w:rStyle w:val="Code"/>
        </w:rPr>
        <w:t xml:space="preserve"> </w:t>
      </w:r>
      <w:proofErr w:type="spellStart"/>
      <w:r w:rsidRPr="00C267CC">
        <w:rPr>
          <w:rStyle w:val="Code"/>
        </w:rPr>
        <w:t>int</w:t>
      </w:r>
      <w:proofErr w:type="spellEnd"/>
      <w:r w:rsidRPr="00C267CC">
        <w:rPr>
          <w:rStyle w:val="Code"/>
        </w:rPr>
        <w:t xml:space="preserve"> </w:t>
      </w:r>
      <w:proofErr w:type="spellStart"/>
      <w:r w:rsidRPr="00C267CC">
        <w:rPr>
          <w:rStyle w:val="Code"/>
        </w:rPr>
        <w:t>CompareTo</w:t>
      </w:r>
      <w:proofErr w:type="spellEnd"/>
      <w:r w:rsidRPr="00C267CC">
        <w:rPr>
          <w:rStyle w:val="Code"/>
        </w:rPr>
        <w:t xml:space="preserve">(object </w:t>
      </w:r>
      <w:proofErr w:type="spellStart"/>
      <w:r w:rsidRPr="00C267CC">
        <w:rPr>
          <w:rStyle w:val="Code"/>
        </w:rPr>
        <w:t>obj</w:t>
      </w:r>
      <w:proofErr w:type="spellEnd"/>
      <w:r w:rsidRPr="00C267CC">
        <w:rPr>
          <w:rStyle w:val="Code"/>
        </w:rPr>
        <w:t>)</w:t>
      </w:r>
    </w:p>
    <w:p w:rsidR="00357A2F" w:rsidRPr="00C267CC" w:rsidRDefault="00357A2F" w:rsidP="0059662A">
      <w:pPr>
        <w:ind w:left="540"/>
        <w:rPr>
          <w:rStyle w:val="Code"/>
        </w:rPr>
      </w:pPr>
      <w:r w:rsidRPr="00C267CC">
        <w:rPr>
          <w:rStyle w:val="Code"/>
        </w:rPr>
        <w:t>{</w:t>
      </w:r>
    </w:p>
    <w:p w:rsidR="00357A2F" w:rsidRPr="00C267CC" w:rsidRDefault="00357A2F" w:rsidP="0059662A">
      <w:pPr>
        <w:ind w:left="540"/>
        <w:rPr>
          <w:rStyle w:val="Code"/>
        </w:rPr>
      </w:pPr>
      <w:r w:rsidRPr="00C267CC">
        <w:rPr>
          <w:rStyle w:val="Code"/>
        </w:rPr>
        <w:lastRenderedPageBreak/>
        <w:t xml:space="preserve">    Polygon target = (Polygon</w:t>
      </w:r>
      <w:proofErr w:type="gramStart"/>
      <w:r w:rsidRPr="00C267CC">
        <w:rPr>
          <w:rStyle w:val="Code"/>
        </w:rPr>
        <w:t>)</w:t>
      </w:r>
      <w:proofErr w:type="spellStart"/>
      <w:r w:rsidRPr="00C267CC">
        <w:rPr>
          <w:rStyle w:val="Code"/>
        </w:rPr>
        <w:t>obj</w:t>
      </w:r>
      <w:proofErr w:type="spellEnd"/>
      <w:proofErr w:type="gramEnd"/>
      <w:r w:rsidRPr="00C267CC">
        <w:rPr>
          <w:rStyle w:val="Code"/>
        </w:rPr>
        <w:t>;</w:t>
      </w:r>
    </w:p>
    <w:p w:rsidR="00357A2F" w:rsidRPr="00C267CC" w:rsidRDefault="00357A2F" w:rsidP="0059662A">
      <w:pPr>
        <w:ind w:left="540"/>
        <w:rPr>
          <w:rStyle w:val="Code"/>
        </w:rPr>
      </w:pPr>
    </w:p>
    <w:p w:rsidR="00357A2F" w:rsidRPr="00C267CC" w:rsidRDefault="00357A2F" w:rsidP="0059662A">
      <w:pPr>
        <w:ind w:left="540"/>
        <w:rPr>
          <w:rStyle w:val="Code"/>
        </w:rPr>
      </w:pPr>
      <w:r w:rsidRPr="00C267CC">
        <w:rPr>
          <w:rStyle w:val="Code"/>
        </w:rPr>
        <w:t xml:space="preserve">    </w:t>
      </w:r>
      <w:proofErr w:type="gramStart"/>
      <w:r w:rsidRPr="00C267CC">
        <w:rPr>
          <w:rStyle w:val="Code"/>
        </w:rPr>
        <w:t>if</w:t>
      </w:r>
      <w:proofErr w:type="gramEnd"/>
      <w:r w:rsidRPr="00C267CC">
        <w:rPr>
          <w:rStyle w:val="Code"/>
        </w:rPr>
        <w:t xml:space="preserve"> (this == target)</w:t>
      </w:r>
    </w:p>
    <w:p w:rsidR="00357A2F" w:rsidRPr="00C267CC" w:rsidRDefault="00357A2F" w:rsidP="0059662A">
      <w:pPr>
        <w:ind w:left="540"/>
        <w:rPr>
          <w:rStyle w:val="Code"/>
        </w:rPr>
      </w:pPr>
      <w:r w:rsidRPr="00C267CC">
        <w:rPr>
          <w:rStyle w:val="Code"/>
        </w:rPr>
        <w:t xml:space="preserve">        </w:t>
      </w:r>
      <w:proofErr w:type="gramStart"/>
      <w:r w:rsidRPr="00C267CC">
        <w:rPr>
          <w:rStyle w:val="Code"/>
        </w:rPr>
        <w:t>return</w:t>
      </w:r>
      <w:proofErr w:type="gramEnd"/>
      <w:r w:rsidRPr="00C267CC">
        <w:rPr>
          <w:rStyle w:val="Code"/>
        </w:rPr>
        <w:t xml:space="preserve"> 1;</w:t>
      </w:r>
    </w:p>
    <w:p w:rsidR="00357A2F" w:rsidRPr="00C267CC" w:rsidRDefault="00357A2F" w:rsidP="0059662A">
      <w:pPr>
        <w:ind w:left="540"/>
        <w:rPr>
          <w:rStyle w:val="Code"/>
        </w:rPr>
      </w:pPr>
      <w:r w:rsidRPr="00C267CC">
        <w:rPr>
          <w:rStyle w:val="Code"/>
        </w:rPr>
        <w:t xml:space="preserve">    </w:t>
      </w:r>
      <w:proofErr w:type="gramStart"/>
      <w:r w:rsidRPr="00C267CC">
        <w:rPr>
          <w:rStyle w:val="Code"/>
        </w:rPr>
        <w:t>else</w:t>
      </w:r>
      <w:proofErr w:type="gramEnd"/>
      <w:r w:rsidRPr="00C267CC">
        <w:rPr>
          <w:rStyle w:val="Code"/>
        </w:rPr>
        <w:t xml:space="preserve"> if (this &gt; target)</w:t>
      </w:r>
    </w:p>
    <w:p w:rsidR="00357A2F" w:rsidRPr="00C267CC" w:rsidRDefault="00357A2F" w:rsidP="0059662A">
      <w:pPr>
        <w:ind w:left="540"/>
        <w:rPr>
          <w:rStyle w:val="Code"/>
        </w:rPr>
      </w:pPr>
      <w:r w:rsidRPr="00C267CC">
        <w:rPr>
          <w:rStyle w:val="Code"/>
        </w:rPr>
        <w:t xml:space="preserve">        </w:t>
      </w:r>
      <w:proofErr w:type="gramStart"/>
      <w:r w:rsidRPr="00C267CC">
        <w:rPr>
          <w:rStyle w:val="Code"/>
        </w:rPr>
        <w:t>return</w:t>
      </w:r>
      <w:proofErr w:type="gramEnd"/>
      <w:r w:rsidRPr="00C267CC">
        <w:rPr>
          <w:rStyle w:val="Code"/>
        </w:rPr>
        <w:t xml:space="preserve"> -1;</w:t>
      </w:r>
    </w:p>
    <w:p w:rsidR="00357A2F" w:rsidRPr="00C267CC" w:rsidRDefault="00357A2F" w:rsidP="0059662A">
      <w:pPr>
        <w:ind w:left="540"/>
        <w:rPr>
          <w:rStyle w:val="Code"/>
        </w:rPr>
      </w:pPr>
      <w:r w:rsidRPr="00C267CC">
        <w:rPr>
          <w:rStyle w:val="Code"/>
        </w:rPr>
        <w:t xml:space="preserve">    </w:t>
      </w:r>
      <w:proofErr w:type="gramStart"/>
      <w:r w:rsidRPr="00C267CC">
        <w:rPr>
          <w:rStyle w:val="Code"/>
        </w:rPr>
        <w:t>else</w:t>
      </w:r>
      <w:proofErr w:type="gramEnd"/>
      <w:r w:rsidRPr="00C267CC">
        <w:rPr>
          <w:rStyle w:val="Code"/>
        </w:rPr>
        <w:t xml:space="preserve"> return 0;</w:t>
      </w:r>
    </w:p>
    <w:p w:rsidR="00357A2F" w:rsidRPr="00C926EA" w:rsidRDefault="00357A2F" w:rsidP="0059662A">
      <w:pPr>
        <w:ind w:left="540"/>
        <w:rPr>
          <w:rStyle w:val="Code"/>
        </w:rPr>
      </w:pPr>
      <w:r w:rsidRPr="00C267CC">
        <w:rPr>
          <w:rStyle w:val="Code"/>
        </w:rPr>
        <w:t>}</w:t>
      </w:r>
    </w:p>
    <w:p w:rsidR="00357A2F" w:rsidRPr="0035372B" w:rsidRDefault="00357A2F" w:rsidP="0059662A"/>
    <w:p w:rsidR="00357A2F" w:rsidRDefault="00357A2F" w:rsidP="0059662A"/>
    <w:p w:rsidR="00357A2F" w:rsidRDefault="00357A2F" w:rsidP="0059662A">
      <w:r w:rsidRPr="00357A2F">
        <w:t xml:space="preserve">10. You are writing code for a new method named </w:t>
      </w:r>
      <w:r w:rsidRPr="00357A2F">
        <w:rPr>
          <w:rStyle w:val="Code"/>
        </w:rPr>
        <w:t>Process</w:t>
      </w:r>
      <w:r w:rsidRPr="00357A2F">
        <w:t>:</w:t>
      </w:r>
    </w:p>
    <w:p w:rsidR="00357A2F" w:rsidRDefault="00357A2F" w:rsidP="0059662A"/>
    <w:p w:rsidR="00357A2F" w:rsidRPr="00C926EA" w:rsidRDefault="00357A2F" w:rsidP="0059662A">
      <w:pPr>
        <w:ind w:left="540"/>
        <w:rPr>
          <w:rStyle w:val="Code"/>
        </w:rPr>
      </w:pPr>
      <w:proofErr w:type="gramStart"/>
      <w:r w:rsidRPr="00C926EA">
        <w:rPr>
          <w:rStyle w:val="Code"/>
        </w:rPr>
        <w:t>void</w:t>
      </w:r>
      <w:proofErr w:type="gramEnd"/>
      <w:r w:rsidRPr="00C926EA">
        <w:rPr>
          <w:rStyle w:val="Code"/>
        </w:rPr>
        <w:t xml:space="preserve"> Draw(object o)</w:t>
      </w:r>
    </w:p>
    <w:p w:rsidR="00357A2F" w:rsidRPr="00C926EA" w:rsidRDefault="00357A2F" w:rsidP="0059662A">
      <w:pPr>
        <w:ind w:left="540"/>
        <w:rPr>
          <w:rStyle w:val="Code"/>
        </w:rPr>
      </w:pPr>
      <w:r w:rsidRPr="00C926EA">
        <w:rPr>
          <w:rStyle w:val="Code"/>
        </w:rPr>
        <w:t>{</w:t>
      </w:r>
    </w:p>
    <w:p w:rsidR="00357A2F" w:rsidRPr="00C926EA" w:rsidRDefault="00357A2F" w:rsidP="0059662A">
      <w:pPr>
        <w:ind w:left="540"/>
        <w:rPr>
          <w:rStyle w:val="Code"/>
        </w:rPr>
      </w:pPr>
      <w:r w:rsidRPr="00C926EA">
        <w:rPr>
          <w:rStyle w:val="Code"/>
        </w:rPr>
        <w:t xml:space="preserve">  </w:t>
      </w:r>
    </w:p>
    <w:p w:rsidR="00357A2F" w:rsidRPr="00C926EA" w:rsidRDefault="00357A2F" w:rsidP="0059662A">
      <w:pPr>
        <w:ind w:left="540"/>
        <w:rPr>
          <w:rStyle w:val="Code"/>
        </w:rPr>
      </w:pPr>
      <w:r w:rsidRPr="00C926EA">
        <w:rPr>
          <w:rStyle w:val="Code"/>
        </w:rPr>
        <w:t>}</w:t>
      </w:r>
    </w:p>
    <w:p w:rsidR="00357A2F" w:rsidRDefault="00357A2F" w:rsidP="0059662A"/>
    <w:p w:rsidR="00357A2F" w:rsidRDefault="00357A2F" w:rsidP="0059662A">
      <w:r>
        <w:t xml:space="preserve">The code receives a parameter of type </w:t>
      </w:r>
      <w:r w:rsidRPr="00164524">
        <w:rPr>
          <w:rStyle w:val="Code"/>
        </w:rPr>
        <w:t>object</w:t>
      </w:r>
      <w:r>
        <w:t xml:space="preserve">. You need to cast this object into the type </w:t>
      </w:r>
      <w:r w:rsidRPr="00750EE3">
        <w:rPr>
          <w:rStyle w:val="Code"/>
        </w:rPr>
        <w:t>Polygon</w:t>
      </w:r>
      <w:r>
        <w:t xml:space="preserve">. At times, the value of </w:t>
      </w:r>
      <w:r w:rsidRPr="00164524">
        <w:rPr>
          <w:rStyle w:val="Code"/>
        </w:rPr>
        <w:t>o</w:t>
      </w:r>
      <w:r>
        <w:t xml:space="preserve"> that is passed to the method might not be a valid </w:t>
      </w:r>
      <w:r w:rsidRPr="00750EE3">
        <w:rPr>
          <w:rStyle w:val="Code"/>
        </w:rPr>
        <w:t>Polygon</w:t>
      </w:r>
      <w:r>
        <w:t xml:space="preserve"> value. You need to make sure that the code does not generate any </w:t>
      </w:r>
      <w:proofErr w:type="spellStart"/>
      <w:r w:rsidRPr="00750EE3">
        <w:rPr>
          <w:rStyle w:val="Code"/>
        </w:rPr>
        <w:t>System.InvalidCastException</w:t>
      </w:r>
      <w:proofErr w:type="spellEnd"/>
      <w:r>
        <w:t xml:space="preserve"> errors while doing the conversions. Which of the following lines of code should you use inside the </w:t>
      </w:r>
      <w:r w:rsidRPr="00750EE3">
        <w:rPr>
          <w:rStyle w:val="Code"/>
        </w:rPr>
        <w:t>Draw</w:t>
      </w:r>
      <w:r>
        <w:t xml:space="preserve"> method to accomplish this goal?</w:t>
      </w:r>
    </w:p>
    <w:p w:rsidR="00357A2F" w:rsidRDefault="00357A2F" w:rsidP="0059662A">
      <w:r>
        <w:t xml:space="preserve">a) </w:t>
      </w:r>
      <w:r w:rsidRPr="00750EE3">
        <w:rPr>
          <w:rStyle w:val="Code"/>
        </w:rPr>
        <w:t>Polygon p = (Polygon) o;</w:t>
      </w:r>
    </w:p>
    <w:p w:rsidR="00357A2F" w:rsidRDefault="00357A2F" w:rsidP="0059662A">
      <w:r>
        <w:t xml:space="preserve">b) </w:t>
      </w:r>
      <w:r w:rsidRPr="00750EE3">
        <w:rPr>
          <w:rStyle w:val="Code"/>
        </w:rPr>
        <w:t>Polygon p = o is Polygon;</w:t>
      </w:r>
    </w:p>
    <w:p w:rsidR="00357A2F" w:rsidRDefault="00357A2F" w:rsidP="0059662A">
      <w:r w:rsidRPr="004248F5">
        <w:rPr>
          <w:highlight w:val="yellow"/>
        </w:rPr>
        <w:t xml:space="preserve">c) </w:t>
      </w:r>
      <w:r w:rsidRPr="004248F5">
        <w:rPr>
          <w:rStyle w:val="Code"/>
          <w:highlight w:val="yellow"/>
        </w:rPr>
        <w:t>Polygon p = o as Polygon;</w:t>
      </w:r>
    </w:p>
    <w:p w:rsidR="00357A2F" w:rsidRDefault="00357A2F" w:rsidP="0059662A">
      <w:r>
        <w:t xml:space="preserve">d) </w:t>
      </w:r>
      <w:r w:rsidRPr="00750EE3">
        <w:rPr>
          <w:rStyle w:val="Code"/>
        </w:rPr>
        <w:t>Polygon p = (</w:t>
      </w:r>
      <w:proofErr w:type="gramStart"/>
      <w:r w:rsidRPr="00750EE3">
        <w:rPr>
          <w:rStyle w:val="Code"/>
        </w:rPr>
        <w:t>o !</w:t>
      </w:r>
      <w:proofErr w:type="gramEnd"/>
      <w:r w:rsidRPr="00750EE3">
        <w:rPr>
          <w:rStyle w:val="Code"/>
        </w:rPr>
        <w:t xml:space="preserve">= null) ? </w:t>
      </w:r>
      <w:proofErr w:type="gramStart"/>
      <w:r w:rsidRPr="00750EE3">
        <w:rPr>
          <w:rStyle w:val="Code"/>
        </w:rPr>
        <w:t>o</w:t>
      </w:r>
      <w:proofErr w:type="gramEnd"/>
      <w:r w:rsidRPr="00750EE3">
        <w:rPr>
          <w:rStyle w:val="Code"/>
        </w:rPr>
        <w:t xml:space="preserve"> as Polygon : (Polygon) o;</w:t>
      </w:r>
    </w:p>
    <w:p w:rsidR="00357A2F" w:rsidRDefault="00357A2F" w:rsidP="0059662A"/>
    <w:p w:rsidR="00357A2F" w:rsidRDefault="00357A2F" w:rsidP="0059662A"/>
    <w:p w:rsidR="00357A2F" w:rsidRPr="00C267CC" w:rsidRDefault="00357A2F" w:rsidP="0059662A">
      <w:r w:rsidRPr="00C267CC">
        <w:t xml:space="preserve">11. You are writing code to handle events in your program. You define a delegate named </w:t>
      </w:r>
      <w:proofErr w:type="spellStart"/>
      <w:r w:rsidRPr="00C267CC">
        <w:rPr>
          <w:rStyle w:val="Code"/>
        </w:rPr>
        <w:t>PolygonHandler</w:t>
      </w:r>
      <w:proofErr w:type="spellEnd"/>
      <w:r w:rsidRPr="00C267CC">
        <w:t xml:space="preserve"> like this:</w:t>
      </w:r>
    </w:p>
    <w:p w:rsidR="00357A2F" w:rsidRPr="00C267CC" w:rsidRDefault="00357A2F" w:rsidP="0059662A"/>
    <w:p w:rsidR="00357A2F" w:rsidRPr="00C267CC" w:rsidRDefault="00357A2F" w:rsidP="0059662A">
      <w:pPr>
        <w:ind w:left="540"/>
        <w:rPr>
          <w:rStyle w:val="Code"/>
        </w:rPr>
      </w:pPr>
      <w:proofErr w:type="gramStart"/>
      <w:r w:rsidRPr="00C267CC">
        <w:rPr>
          <w:rStyle w:val="Code"/>
        </w:rPr>
        <w:t>public</w:t>
      </w:r>
      <w:proofErr w:type="gramEnd"/>
      <w:r w:rsidRPr="00C267CC">
        <w:rPr>
          <w:rStyle w:val="Code"/>
        </w:rPr>
        <w:t xml:space="preserve"> delegate void </w:t>
      </w:r>
      <w:proofErr w:type="spellStart"/>
      <w:r w:rsidRPr="00C267CC">
        <w:rPr>
          <w:rStyle w:val="Code"/>
        </w:rPr>
        <w:t>PolygonHandler</w:t>
      </w:r>
      <w:proofErr w:type="spellEnd"/>
      <w:r w:rsidRPr="00C267CC">
        <w:rPr>
          <w:rStyle w:val="Code"/>
        </w:rPr>
        <w:t>(Polygon  p);</w:t>
      </w:r>
    </w:p>
    <w:p w:rsidR="00357A2F" w:rsidRPr="00C267CC" w:rsidRDefault="00357A2F" w:rsidP="0059662A"/>
    <w:p w:rsidR="00357A2F" w:rsidRPr="00C267CC" w:rsidRDefault="00357A2F" w:rsidP="0059662A">
      <w:r w:rsidRPr="00C267CC">
        <w:t xml:space="preserve">You also create a variable of the </w:t>
      </w:r>
      <w:proofErr w:type="spellStart"/>
      <w:r w:rsidRPr="00C267CC">
        <w:rPr>
          <w:rStyle w:val="Code"/>
        </w:rPr>
        <w:t>PolygonHandler</w:t>
      </w:r>
      <w:proofErr w:type="spellEnd"/>
      <w:r w:rsidRPr="00C267CC">
        <w:t xml:space="preserve"> type as follows:</w:t>
      </w:r>
    </w:p>
    <w:p w:rsidR="00357A2F" w:rsidRPr="00C267CC" w:rsidRDefault="00357A2F" w:rsidP="0059662A"/>
    <w:p w:rsidR="00357A2F" w:rsidRPr="00C267CC" w:rsidRDefault="00357A2F" w:rsidP="0059662A">
      <w:pPr>
        <w:ind w:left="540"/>
        <w:rPr>
          <w:rStyle w:val="Code"/>
        </w:rPr>
      </w:pPr>
      <w:proofErr w:type="spellStart"/>
      <w:r w:rsidRPr="00C267CC">
        <w:rPr>
          <w:rStyle w:val="Code"/>
        </w:rPr>
        <w:t>PolygonHandler</w:t>
      </w:r>
      <w:proofErr w:type="spellEnd"/>
      <w:r w:rsidRPr="00C267CC">
        <w:rPr>
          <w:rStyle w:val="Code"/>
        </w:rPr>
        <w:t xml:space="preserve"> handler;</w:t>
      </w:r>
    </w:p>
    <w:p w:rsidR="00357A2F" w:rsidRPr="00C267CC" w:rsidRDefault="00357A2F" w:rsidP="0059662A"/>
    <w:p w:rsidR="00357A2F" w:rsidRPr="00C267CC" w:rsidRDefault="00357A2F" w:rsidP="0059662A">
      <w:r w:rsidRPr="00C267CC">
        <w:t xml:space="preserve">Later in the program, you need to add a method named </w:t>
      </w:r>
      <w:proofErr w:type="spellStart"/>
      <w:r w:rsidRPr="00C267CC">
        <w:rPr>
          <w:rStyle w:val="Code"/>
        </w:rPr>
        <w:t>CalculateArea</w:t>
      </w:r>
      <w:proofErr w:type="spellEnd"/>
      <w:r w:rsidRPr="00C267CC">
        <w:t xml:space="preserve"> to the method invocation list of the </w:t>
      </w:r>
      <w:r w:rsidRPr="00C267CC">
        <w:rPr>
          <w:rStyle w:val="Code"/>
        </w:rPr>
        <w:t>handler</w:t>
      </w:r>
      <w:r w:rsidRPr="00C267CC">
        <w:t xml:space="preserve"> variable. The signature of the </w:t>
      </w:r>
      <w:proofErr w:type="spellStart"/>
      <w:r w:rsidRPr="00C267CC">
        <w:rPr>
          <w:rStyle w:val="Code"/>
        </w:rPr>
        <w:t>CalculateArea</w:t>
      </w:r>
      <w:proofErr w:type="spellEnd"/>
      <w:r w:rsidRPr="00C267CC">
        <w:t xml:space="preserve"> method matches the signature of the </w:t>
      </w:r>
      <w:proofErr w:type="spellStart"/>
      <w:r w:rsidRPr="00C267CC">
        <w:rPr>
          <w:rStyle w:val="Code"/>
        </w:rPr>
        <w:t>PolygonHandler</w:t>
      </w:r>
      <w:proofErr w:type="spellEnd"/>
      <w:r w:rsidRPr="00C267CC">
        <w:t xml:space="preserve"> method. Any code that you write should not affect any existing event-handling code. Given this restriction, which of the following code lines should you write?</w:t>
      </w:r>
    </w:p>
    <w:p w:rsidR="00357A2F" w:rsidRPr="00C267CC" w:rsidRDefault="00357A2F" w:rsidP="0059662A">
      <w:r w:rsidRPr="00C267CC">
        <w:t xml:space="preserve">a) </w:t>
      </w:r>
      <w:proofErr w:type="gramStart"/>
      <w:r w:rsidRPr="00C267CC">
        <w:rPr>
          <w:rStyle w:val="Code"/>
        </w:rPr>
        <w:t>handler</w:t>
      </w:r>
      <w:proofErr w:type="gramEnd"/>
      <w:r w:rsidRPr="00C267CC">
        <w:rPr>
          <w:rStyle w:val="Code"/>
        </w:rPr>
        <w:t xml:space="preserve"> = new </w:t>
      </w:r>
      <w:proofErr w:type="spellStart"/>
      <w:r w:rsidRPr="00C267CC">
        <w:rPr>
          <w:rStyle w:val="Code"/>
        </w:rPr>
        <w:t>PolygonHandler</w:t>
      </w:r>
      <w:proofErr w:type="spellEnd"/>
      <w:r w:rsidRPr="00C267CC">
        <w:rPr>
          <w:rStyle w:val="Code"/>
        </w:rPr>
        <w:t>(</w:t>
      </w:r>
      <w:proofErr w:type="spellStart"/>
      <w:r w:rsidRPr="00C267CC">
        <w:rPr>
          <w:rStyle w:val="Code"/>
        </w:rPr>
        <w:t>CalculateArea</w:t>
      </w:r>
      <w:proofErr w:type="spellEnd"/>
      <w:r w:rsidRPr="00C267CC">
        <w:rPr>
          <w:rStyle w:val="Code"/>
        </w:rPr>
        <w:t>);</w:t>
      </w:r>
    </w:p>
    <w:p w:rsidR="00357A2F" w:rsidRPr="00C267CC" w:rsidRDefault="00357A2F" w:rsidP="0059662A">
      <w:r w:rsidRPr="00C267CC">
        <w:t xml:space="preserve">b) </w:t>
      </w:r>
      <w:proofErr w:type="gramStart"/>
      <w:r w:rsidRPr="00C267CC">
        <w:rPr>
          <w:rStyle w:val="Code"/>
        </w:rPr>
        <w:t>handler</w:t>
      </w:r>
      <w:proofErr w:type="gramEnd"/>
      <w:r w:rsidRPr="00C267CC">
        <w:rPr>
          <w:rStyle w:val="Code"/>
        </w:rPr>
        <w:t xml:space="preserve"> = </w:t>
      </w:r>
      <w:proofErr w:type="spellStart"/>
      <w:r w:rsidRPr="00C267CC">
        <w:rPr>
          <w:rStyle w:val="Code"/>
        </w:rPr>
        <w:t>CalculateArea</w:t>
      </w:r>
      <w:proofErr w:type="spellEnd"/>
      <w:r w:rsidRPr="00C267CC">
        <w:rPr>
          <w:rStyle w:val="Code"/>
        </w:rPr>
        <w:t>;</w:t>
      </w:r>
    </w:p>
    <w:p w:rsidR="00357A2F" w:rsidRPr="00C267CC" w:rsidRDefault="00357A2F" w:rsidP="0059662A">
      <w:r w:rsidRPr="00C267CC">
        <w:rPr>
          <w:highlight w:val="yellow"/>
        </w:rPr>
        <w:t xml:space="preserve">c) </w:t>
      </w:r>
      <w:proofErr w:type="gramStart"/>
      <w:r w:rsidRPr="00C267CC">
        <w:rPr>
          <w:rStyle w:val="Code"/>
          <w:highlight w:val="yellow"/>
        </w:rPr>
        <w:t>handler</w:t>
      </w:r>
      <w:proofErr w:type="gramEnd"/>
      <w:r w:rsidRPr="00C267CC">
        <w:rPr>
          <w:rStyle w:val="Code"/>
          <w:highlight w:val="yellow"/>
        </w:rPr>
        <w:t xml:space="preserve"> += </w:t>
      </w:r>
      <w:proofErr w:type="spellStart"/>
      <w:r w:rsidRPr="00C267CC">
        <w:rPr>
          <w:rStyle w:val="Code"/>
          <w:highlight w:val="yellow"/>
        </w:rPr>
        <w:t>CalculateArea</w:t>
      </w:r>
      <w:proofErr w:type="spellEnd"/>
      <w:r w:rsidRPr="00C267CC">
        <w:rPr>
          <w:rStyle w:val="Code"/>
          <w:highlight w:val="yellow"/>
        </w:rPr>
        <w:t>;</w:t>
      </w:r>
    </w:p>
    <w:p w:rsidR="00357A2F" w:rsidRDefault="00357A2F" w:rsidP="0059662A">
      <w:r w:rsidRPr="00C267CC">
        <w:t xml:space="preserve">d) </w:t>
      </w:r>
      <w:proofErr w:type="gramStart"/>
      <w:r w:rsidRPr="00C267CC">
        <w:rPr>
          <w:rStyle w:val="Code"/>
        </w:rPr>
        <w:t>handler</w:t>
      </w:r>
      <w:proofErr w:type="gramEnd"/>
      <w:r w:rsidRPr="00C267CC">
        <w:rPr>
          <w:rStyle w:val="Code"/>
        </w:rPr>
        <w:t xml:space="preserve"> -= </w:t>
      </w:r>
      <w:proofErr w:type="spellStart"/>
      <w:r w:rsidRPr="00C267CC">
        <w:rPr>
          <w:rStyle w:val="Code"/>
        </w:rPr>
        <w:t>CalculateArea</w:t>
      </w:r>
      <w:proofErr w:type="spellEnd"/>
      <w:r w:rsidRPr="00C267CC">
        <w:rPr>
          <w:rStyle w:val="Code"/>
        </w:rPr>
        <w:t>;</w:t>
      </w:r>
    </w:p>
    <w:p w:rsidR="00357A2F" w:rsidRDefault="00357A2F" w:rsidP="0059662A"/>
    <w:p w:rsidR="00357A2F" w:rsidRDefault="00357A2F" w:rsidP="0059662A"/>
    <w:p w:rsidR="00357A2F" w:rsidRDefault="00357A2F" w:rsidP="0059662A"/>
    <w:p w:rsidR="00357A2F" w:rsidRPr="00CD45C0" w:rsidRDefault="00357A2F" w:rsidP="0059662A">
      <w:r w:rsidRPr="00CD45C0">
        <w:lastRenderedPageBreak/>
        <w:t>13. You are reviewing a C# program that contains the following class:</w:t>
      </w:r>
    </w:p>
    <w:p w:rsidR="00357A2F" w:rsidRPr="00CD45C0" w:rsidRDefault="00357A2F" w:rsidP="0059662A"/>
    <w:p w:rsidR="00357A2F" w:rsidRPr="00CD45C0" w:rsidRDefault="00357A2F" w:rsidP="0059662A">
      <w:pPr>
        <w:ind w:left="540"/>
        <w:rPr>
          <w:rStyle w:val="Code"/>
        </w:rPr>
      </w:pPr>
      <w:proofErr w:type="gramStart"/>
      <w:r w:rsidRPr="00CD45C0">
        <w:rPr>
          <w:rStyle w:val="Code"/>
        </w:rPr>
        <w:t>public</w:t>
      </w:r>
      <w:proofErr w:type="gramEnd"/>
      <w:r w:rsidRPr="00CD45C0">
        <w:rPr>
          <w:rStyle w:val="Code"/>
        </w:rPr>
        <w:t xml:space="preserve"> class Rectangle</w:t>
      </w:r>
    </w:p>
    <w:p w:rsidR="00357A2F" w:rsidRPr="00CD45C0" w:rsidRDefault="00357A2F" w:rsidP="0059662A">
      <w:pPr>
        <w:ind w:left="540"/>
        <w:rPr>
          <w:rStyle w:val="Code"/>
        </w:rPr>
      </w:pPr>
      <w:r w:rsidRPr="00CD45C0">
        <w:rPr>
          <w:rStyle w:val="Code"/>
        </w:rPr>
        <w:t>{</w:t>
      </w:r>
    </w:p>
    <w:p w:rsidR="00357A2F" w:rsidRPr="00CD45C0" w:rsidRDefault="00357A2F" w:rsidP="0059662A">
      <w:pPr>
        <w:ind w:left="540"/>
        <w:rPr>
          <w:rStyle w:val="Code"/>
        </w:rPr>
      </w:pPr>
      <w:r w:rsidRPr="00CD45C0">
        <w:rPr>
          <w:rStyle w:val="Code"/>
        </w:rPr>
        <w:t xml:space="preserve">    </w:t>
      </w:r>
      <w:proofErr w:type="gramStart"/>
      <w:r w:rsidRPr="00CD45C0">
        <w:rPr>
          <w:rStyle w:val="Code"/>
        </w:rPr>
        <w:t>public</w:t>
      </w:r>
      <w:proofErr w:type="gramEnd"/>
      <w:r w:rsidRPr="00CD45C0">
        <w:rPr>
          <w:rStyle w:val="Code"/>
        </w:rPr>
        <w:t xml:space="preserve"> double Length {get; set;}</w:t>
      </w:r>
    </w:p>
    <w:p w:rsidR="00357A2F" w:rsidRPr="00CD45C0" w:rsidRDefault="00357A2F" w:rsidP="0059662A">
      <w:pPr>
        <w:ind w:left="540"/>
        <w:rPr>
          <w:rStyle w:val="Code"/>
        </w:rPr>
      </w:pPr>
      <w:r w:rsidRPr="00CD45C0">
        <w:rPr>
          <w:rStyle w:val="Code"/>
        </w:rPr>
        <w:t xml:space="preserve">    </w:t>
      </w:r>
      <w:proofErr w:type="gramStart"/>
      <w:r w:rsidRPr="00CD45C0">
        <w:rPr>
          <w:rStyle w:val="Code"/>
        </w:rPr>
        <w:t>public</w:t>
      </w:r>
      <w:proofErr w:type="gramEnd"/>
      <w:r w:rsidRPr="00CD45C0">
        <w:rPr>
          <w:rStyle w:val="Code"/>
        </w:rPr>
        <w:t xml:space="preserve"> double Width { get; set; }</w:t>
      </w:r>
    </w:p>
    <w:p w:rsidR="00357A2F" w:rsidRPr="00CD45C0" w:rsidRDefault="00357A2F" w:rsidP="0059662A">
      <w:pPr>
        <w:ind w:left="540"/>
        <w:rPr>
          <w:rStyle w:val="Code"/>
        </w:rPr>
      </w:pPr>
      <w:r w:rsidRPr="00CD45C0">
        <w:rPr>
          <w:rStyle w:val="Code"/>
        </w:rPr>
        <w:t>}</w:t>
      </w:r>
    </w:p>
    <w:p w:rsidR="00357A2F" w:rsidRPr="00CD45C0" w:rsidRDefault="00357A2F" w:rsidP="0059662A">
      <w:pPr>
        <w:rPr>
          <w:highlight w:val="red"/>
        </w:rPr>
      </w:pPr>
    </w:p>
    <w:p w:rsidR="00357A2F" w:rsidRPr="00CD45C0" w:rsidRDefault="00357A2F" w:rsidP="0059662A">
      <w:r w:rsidRPr="00CD45C0">
        <w:t xml:space="preserve">The program executes the following code as part of the </w:t>
      </w:r>
      <w:r w:rsidRPr="00CD45C0">
        <w:rPr>
          <w:rStyle w:val="Code"/>
        </w:rPr>
        <w:t>Main</w:t>
      </w:r>
      <w:r w:rsidRPr="00CD45C0">
        <w:t xml:space="preserve"> method:</w:t>
      </w:r>
    </w:p>
    <w:p w:rsidR="00357A2F" w:rsidRPr="00CD45C0" w:rsidRDefault="00357A2F" w:rsidP="0059662A"/>
    <w:p w:rsidR="00357A2F" w:rsidRPr="00CD45C0" w:rsidRDefault="00357A2F" w:rsidP="0059662A">
      <w:pPr>
        <w:ind w:left="540"/>
        <w:rPr>
          <w:rStyle w:val="Code"/>
        </w:rPr>
      </w:pPr>
      <w:r w:rsidRPr="00CD45C0">
        <w:rPr>
          <w:rStyle w:val="Code"/>
        </w:rPr>
        <w:t>Rectangle r1, r2;</w:t>
      </w:r>
    </w:p>
    <w:p w:rsidR="00357A2F" w:rsidRPr="00CD45C0" w:rsidRDefault="00357A2F" w:rsidP="0059662A">
      <w:pPr>
        <w:ind w:left="540"/>
        <w:rPr>
          <w:rStyle w:val="Code"/>
        </w:rPr>
      </w:pPr>
      <w:r w:rsidRPr="00CD45C0">
        <w:rPr>
          <w:rStyle w:val="Code"/>
        </w:rPr>
        <w:t xml:space="preserve">r1 = new Rectangle </w:t>
      </w:r>
      <w:proofErr w:type="gramStart"/>
      <w:r w:rsidRPr="00CD45C0">
        <w:rPr>
          <w:rStyle w:val="Code"/>
        </w:rPr>
        <w:t>{ Length</w:t>
      </w:r>
      <w:proofErr w:type="gramEnd"/>
      <w:r w:rsidRPr="00CD45C0">
        <w:rPr>
          <w:rStyle w:val="Code"/>
        </w:rPr>
        <w:t xml:space="preserve"> = 10.0, Width = 20.0 };</w:t>
      </w:r>
    </w:p>
    <w:p w:rsidR="00357A2F" w:rsidRPr="00CD45C0" w:rsidRDefault="00357A2F" w:rsidP="0059662A">
      <w:pPr>
        <w:ind w:left="540"/>
        <w:rPr>
          <w:rStyle w:val="Code"/>
        </w:rPr>
      </w:pPr>
      <w:r w:rsidRPr="00CD45C0">
        <w:rPr>
          <w:rStyle w:val="Code"/>
        </w:rPr>
        <w:t>r2 = r1;</w:t>
      </w:r>
    </w:p>
    <w:p w:rsidR="00357A2F" w:rsidRPr="00CD45C0" w:rsidRDefault="00357A2F" w:rsidP="0059662A">
      <w:pPr>
        <w:ind w:left="540"/>
        <w:rPr>
          <w:rStyle w:val="Code"/>
        </w:rPr>
      </w:pPr>
      <w:r w:rsidRPr="00CD45C0">
        <w:rPr>
          <w:rStyle w:val="Code"/>
        </w:rPr>
        <w:t>r2.Length = 30;</w:t>
      </w:r>
    </w:p>
    <w:p w:rsidR="00357A2F" w:rsidRPr="00CD45C0" w:rsidRDefault="00357A2F" w:rsidP="0059662A">
      <w:pPr>
        <w:ind w:left="540"/>
        <w:rPr>
          <w:rStyle w:val="Code"/>
        </w:rPr>
      </w:pPr>
      <w:proofErr w:type="spellStart"/>
      <w:proofErr w:type="gramStart"/>
      <w:r w:rsidRPr="00CD45C0">
        <w:rPr>
          <w:rStyle w:val="Code"/>
        </w:rPr>
        <w:t>Console.WriteLine</w:t>
      </w:r>
      <w:proofErr w:type="spellEnd"/>
      <w:r w:rsidRPr="00CD45C0">
        <w:rPr>
          <w:rStyle w:val="Code"/>
        </w:rPr>
        <w:t>(</w:t>
      </w:r>
      <w:proofErr w:type="gramEnd"/>
      <w:r w:rsidRPr="00CD45C0">
        <w:rPr>
          <w:rStyle w:val="Code"/>
        </w:rPr>
        <w:t>r1.Length);</w:t>
      </w:r>
    </w:p>
    <w:p w:rsidR="00357A2F" w:rsidRPr="00CD45C0" w:rsidRDefault="00357A2F" w:rsidP="0059662A"/>
    <w:p w:rsidR="00357A2F" w:rsidRPr="00CD45C0" w:rsidRDefault="00357A2F" w:rsidP="0059662A">
      <w:r w:rsidRPr="00CD45C0">
        <w:t>What will be the output when this code is executed?</w:t>
      </w:r>
    </w:p>
    <w:p w:rsidR="00357A2F" w:rsidRPr="00CD45C0" w:rsidRDefault="00357A2F" w:rsidP="0059662A"/>
    <w:p w:rsidR="00357A2F" w:rsidRPr="00CD45C0" w:rsidRDefault="00357A2F" w:rsidP="0059662A">
      <w:r w:rsidRPr="004E3C7B">
        <w:t>a) 10</w:t>
      </w:r>
    </w:p>
    <w:p w:rsidR="00357A2F" w:rsidRPr="00CD45C0" w:rsidRDefault="00357A2F" w:rsidP="0059662A">
      <w:r w:rsidRPr="00CD45C0">
        <w:t>b) 20</w:t>
      </w:r>
    </w:p>
    <w:p w:rsidR="00357A2F" w:rsidRPr="00CD45C0" w:rsidRDefault="00357A2F" w:rsidP="0059662A">
      <w:r w:rsidRPr="004E3C7B">
        <w:rPr>
          <w:highlight w:val="yellow"/>
        </w:rPr>
        <w:t>c) 30</w:t>
      </w:r>
    </w:p>
    <w:p w:rsidR="00357A2F" w:rsidRDefault="00357A2F" w:rsidP="0059662A">
      <w:r w:rsidRPr="00CD45C0">
        <w:t>d) 40</w:t>
      </w:r>
    </w:p>
    <w:p w:rsidR="00357A2F" w:rsidRDefault="00357A2F" w:rsidP="0059662A"/>
    <w:p w:rsidR="00357A2F" w:rsidRDefault="00357A2F" w:rsidP="0059662A"/>
    <w:p w:rsidR="00357A2F" w:rsidRPr="00CD45C0" w:rsidRDefault="00357A2F" w:rsidP="0059662A">
      <w:r w:rsidRPr="00CD45C0">
        <w:t>14. You are reviewing a C# program. The program contains the following class:</w:t>
      </w:r>
    </w:p>
    <w:p w:rsidR="00357A2F" w:rsidRPr="00CD45C0" w:rsidRDefault="00357A2F" w:rsidP="0059662A"/>
    <w:p w:rsidR="00357A2F" w:rsidRPr="00CD45C0" w:rsidRDefault="00357A2F" w:rsidP="0059662A">
      <w:pPr>
        <w:ind w:left="540"/>
        <w:rPr>
          <w:rStyle w:val="Code"/>
        </w:rPr>
      </w:pPr>
      <w:proofErr w:type="gramStart"/>
      <w:r w:rsidRPr="00CD45C0">
        <w:rPr>
          <w:rStyle w:val="Code"/>
        </w:rPr>
        <w:t>public</w:t>
      </w:r>
      <w:proofErr w:type="gramEnd"/>
      <w:r w:rsidRPr="00CD45C0">
        <w:rPr>
          <w:rStyle w:val="Code"/>
        </w:rPr>
        <w:t xml:space="preserve"> </w:t>
      </w:r>
      <w:proofErr w:type="spellStart"/>
      <w:r w:rsidRPr="00CD45C0">
        <w:rPr>
          <w:rStyle w:val="Code"/>
        </w:rPr>
        <w:t>struct</w:t>
      </w:r>
      <w:proofErr w:type="spellEnd"/>
      <w:r w:rsidRPr="00CD45C0">
        <w:rPr>
          <w:rStyle w:val="Code"/>
        </w:rPr>
        <w:t xml:space="preserve"> Rectangle</w:t>
      </w:r>
    </w:p>
    <w:p w:rsidR="00357A2F" w:rsidRPr="00CD45C0" w:rsidRDefault="00357A2F" w:rsidP="0059662A">
      <w:pPr>
        <w:ind w:left="540"/>
        <w:rPr>
          <w:rStyle w:val="Code"/>
        </w:rPr>
      </w:pPr>
      <w:r w:rsidRPr="00CD45C0">
        <w:rPr>
          <w:rStyle w:val="Code"/>
        </w:rPr>
        <w:t>{</w:t>
      </w:r>
    </w:p>
    <w:p w:rsidR="00357A2F" w:rsidRPr="00CD45C0" w:rsidRDefault="00357A2F" w:rsidP="0059662A">
      <w:pPr>
        <w:ind w:left="540"/>
        <w:rPr>
          <w:rStyle w:val="Code"/>
        </w:rPr>
      </w:pPr>
      <w:r w:rsidRPr="00CD45C0">
        <w:rPr>
          <w:rStyle w:val="Code"/>
        </w:rPr>
        <w:t xml:space="preserve">    </w:t>
      </w:r>
      <w:proofErr w:type="gramStart"/>
      <w:r w:rsidRPr="00CD45C0">
        <w:rPr>
          <w:rStyle w:val="Code"/>
        </w:rPr>
        <w:t>public</w:t>
      </w:r>
      <w:proofErr w:type="gramEnd"/>
      <w:r w:rsidRPr="00CD45C0">
        <w:rPr>
          <w:rStyle w:val="Code"/>
        </w:rPr>
        <w:t xml:space="preserve"> double Length {get; set;}</w:t>
      </w:r>
    </w:p>
    <w:p w:rsidR="00357A2F" w:rsidRPr="00CD45C0" w:rsidRDefault="00357A2F" w:rsidP="0059662A">
      <w:pPr>
        <w:ind w:left="540"/>
        <w:rPr>
          <w:rStyle w:val="Code"/>
        </w:rPr>
      </w:pPr>
      <w:r w:rsidRPr="00CD45C0">
        <w:rPr>
          <w:rStyle w:val="Code"/>
        </w:rPr>
        <w:t xml:space="preserve">    </w:t>
      </w:r>
      <w:proofErr w:type="gramStart"/>
      <w:r w:rsidRPr="00CD45C0">
        <w:rPr>
          <w:rStyle w:val="Code"/>
        </w:rPr>
        <w:t>public</w:t>
      </w:r>
      <w:proofErr w:type="gramEnd"/>
      <w:r w:rsidRPr="00CD45C0">
        <w:rPr>
          <w:rStyle w:val="Code"/>
        </w:rPr>
        <w:t xml:space="preserve"> double Width { get; set; }</w:t>
      </w:r>
    </w:p>
    <w:p w:rsidR="00357A2F" w:rsidRPr="00CD45C0" w:rsidRDefault="00357A2F" w:rsidP="0059662A">
      <w:pPr>
        <w:ind w:left="540"/>
        <w:rPr>
          <w:rStyle w:val="Code"/>
        </w:rPr>
      </w:pPr>
      <w:r w:rsidRPr="00CD45C0">
        <w:rPr>
          <w:rStyle w:val="Code"/>
        </w:rPr>
        <w:t>}</w:t>
      </w:r>
    </w:p>
    <w:p w:rsidR="00357A2F" w:rsidRPr="00CD45C0" w:rsidRDefault="00357A2F" w:rsidP="0059662A"/>
    <w:p w:rsidR="00357A2F" w:rsidRPr="00CD45C0" w:rsidRDefault="00357A2F" w:rsidP="0059662A">
      <w:r w:rsidRPr="00CD45C0">
        <w:t xml:space="preserve">The program executes the following code as part of the </w:t>
      </w:r>
      <w:r w:rsidRPr="00CD45C0">
        <w:rPr>
          <w:rStyle w:val="Code"/>
        </w:rPr>
        <w:t>Main</w:t>
      </w:r>
      <w:r w:rsidRPr="00CD45C0">
        <w:t xml:space="preserve"> method:</w:t>
      </w:r>
    </w:p>
    <w:p w:rsidR="00357A2F" w:rsidRPr="00CD45C0" w:rsidRDefault="00357A2F" w:rsidP="0059662A"/>
    <w:p w:rsidR="00357A2F" w:rsidRPr="00CD45C0" w:rsidRDefault="00357A2F" w:rsidP="0059662A">
      <w:pPr>
        <w:ind w:left="540"/>
        <w:rPr>
          <w:rStyle w:val="Code"/>
        </w:rPr>
      </w:pPr>
      <w:r w:rsidRPr="00CD45C0">
        <w:rPr>
          <w:rStyle w:val="Code"/>
        </w:rPr>
        <w:t>Rectangle r1, r2;</w:t>
      </w:r>
    </w:p>
    <w:p w:rsidR="00357A2F" w:rsidRPr="00CD45C0" w:rsidRDefault="00357A2F" w:rsidP="0059662A">
      <w:pPr>
        <w:ind w:left="540"/>
        <w:rPr>
          <w:rStyle w:val="Code"/>
        </w:rPr>
      </w:pPr>
      <w:r w:rsidRPr="00CD45C0">
        <w:rPr>
          <w:rStyle w:val="Code"/>
        </w:rPr>
        <w:t xml:space="preserve">r1 = new Rectangle </w:t>
      </w:r>
      <w:proofErr w:type="gramStart"/>
      <w:r w:rsidRPr="00CD45C0">
        <w:rPr>
          <w:rStyle w:val="Code"/>
        </w:rPr>
        <w:t>{ Length</w:t>
      </w:r>
      <w:proofErr w:type="gramEnd"/>
      <w:r w:rsidRPr="00CD45C0">
        <w:rPr>
          <w:rStyle w:val="Code"/>
        </w:rPr>
        <w:t xml:space="preserve"> = 10.0, Width = 20.0 };</w:t>
      </w:r>
    </w:p>
    <w:p w:rsidR="00357A2F" w:rsidRPr="00CD45C0" w:rsidRDefault="00357A2F" w:rsidP="0059662A">
      <w:pPr>
        <w:ind w:left="540"/>
        <w:rPr>
          <w:rStyle w:val="Code"/>
        </w:rPr>
      </w:pPr>
      <w:r w:rsidRPr="00CD45C0">
        <w:rPr>
          <w:rStyle w:val="Code"/>
        </w:rPr>
        <w:t>r2 = r1;</w:t>
      </w:r>
    </w:p>
    <w:p w:rsidR="00357A2F" w:rsidRPr="00CD45C0" w:rsidRDefault="00357A2F" w:rsidP="0059662A">
      <w:pPr>
        <w:ind w:left="540"/>
        <w:rPr>
          <w:rStyle w:val="Code"/>
        </w:rPr>
      </w:pPr>
      <w:r w:rsidRPr="00CD45C0">
        <w:rPr>
          <w:rStyle w:val="Code"/>
        </w:rPr>
        <w:t>r2.Length = 30;</w:t>
      </w:r>
    </w:p>
    <w:p w:rsidR="00357A2F" w:rsidRPr="00CD45C0" w:rsidRDefault="00357A2F" w:rsidP="0059662A">
      <w:pPr>
        <w:ind w:left="540"/>
        <w:rPr>
          <w:rStyle w:val="Code"/>
        </w:rPr>
      </w:pPr>
      <w:proofErr w:type="spellStart"/>
      <w:proofErr w:type="gramStart"/>
      <w:r w:rsidRPr="00CD45C0">
        <w:rPr>
          <w:rStyle w:val="Code"/>
        </w:rPr>
        <w:t>Console.WriteLine</w:t>
      </w:r>
      <w:proofErr w:type="spellEnd"/>
      <w:r w:rsidRPr="00CD45C0">
        <w:rPr>
          <w:rStyle w:val="Code"/>
        </w:rPr>
        <w:t>(</w:t>
      </w:r>
      <w:proofErr w:type="gramEnd"/>
      <w:r w:rsidRPr="00CD45C0">
        <w:rPr>
          <w:rStyle w:val="Code"/>
        </w:rPr>
        <w:t>r1.Length);</w:t>
      </w:r>
    </w:p>
    <w:p w:rsidR="00357A2F" w:rsidRPr="00CD45C0" w:rsidRDefault="00357A2F" w:rsidP="0059662A"/>
    <w:p w:rsidR="00357A2F" w:rsidRPr="00CD45C0" w:rsidRDefault="00357A2F" w:rsidP="0059662A">
      <w:r w:rsidRPr="00CD45C0">
        <w:t>What will be the output when this code is executed?</w:t>
      </w:r>
    </w:p>
    <w:p w:rsidR="00357A2F" w:rsidRPr="00CD45C0" w:rsidRDefault="00357A2F" w:rsidP="0059662A">
      <w:pPr>
        <w:rPr>
          <w:highlight w:val="yellow"/>
        </w:rPr>
      </w:pPr>
    </w:p>
    <w:p w:rsidR="00357A2F" w:rsidRPr="00CD45C0" w:rsidRDefault="00357A2F" w:rsidP="0059662A">
      <w:r w:rsidRPr="00CD45C0">
        <w:rPr>
          <w:highlight w:val="yellow"/>
        </w:rPr>
        <w:t>a) 10</w:t>
      </w:r>
    </w:p>
    <w:p w:rsidR="00357A2F" w:rsidRPr="00CD45C0" w:rsidRDefault="00357A2F" w:rsidP="0059662A">
      <w:r w:rsidRPr="00CD45C0">
        <w:t>b) 20</w:t>
      </w:r>
    </w:p>
    <w:p w:rsidR="00357A2F" w:rsidRPr="00CD45C0" w:rsidRDefault="00357A2F" w:rsidP="0059662A">
      <w:r w:rsidRPr="00CD45C0">
        <w:t>c) 30</w:t>
      </w:r>
    </w:p>
    <w:p w:rsidR="00357A2F" w:rsidRDefault="00357A2F" w:rsidP="0059662A">
      <w:r w:rsidRPr="00CD45C0">
        <w:t>d) 40</w:t>
      </w:r>
    </w:p>
    <w:p w:rsidR="00357A2F" w:rsidRDefault="00357A2F" w:rsidP="0059662A"/>
    <w:p w:rsidR="00357A2F" w:rsidRDefault="00357A2F" w:rsidP="0059662A"/>
    <w:p w:rsidR="00357A2F" w:rsidRPr="004E3C7B" w:rsidRDefault="00357A2F" w:rsidP="0059662A">
      <w:r w:rsidRPr="004E3C7B">
        <w:t>15.  You are developing a C# application. You need to decide whether to declare a class member as static. Which of the following statements is true about static members of a class?</w:t>
      </w:r>
    </w:p>
    <w:p w:rsidR="00357A2F" w:rsidRPr="004E3C7B" w:rsidRDefault="00357A2F" w:rsidP="0059662A">
      <w:r w:rsidRPr="004E3C7B">
        <w:lastRenderedPageBreak/>
        <w:t xml:space="preserve">a) You can use </w:t>
      </w:r>
      <w:proofErr w:type="gramStart"/>
      <w:r w:rsidRPr="004E3C7B">
        <w:t xml:space="preserve">the </w:t>
      </w:r>
      <w:r w:rsidRPr="004E3C7B">
        <w:rPr>
          <w:rStyle w:val="Code"/>
        </w:rPr>
        <w:t>this</w:t>
      </w:r>
      <w:proofErr w:type="gramEnd"/>
      <w:r w:rsidRPr="004E3C7B">
        <w:t xml:space="preserve"> keyword reference with a static method or property.</w:t>
      </w:r>
    </w:p>
    <w:p w:rsidR="00357A2F" w:rsidRPr="004E3C7B" w:rsidRDefault="00357A2F" w:rsidP="0059662A">
      <w:r w:rsidRPr="004E3C7B">
        <w:t>b) Only one copy of a static field is shared by all instances of a class.</w:t>
      </w:r>
    </w:p>
    <w:p w:rsidR="00357A2F" w:rsidRPr="004E3C7B" w:rsidRDefault="00357A2F" w:rsidP="0059662A">
      <w:r w:rsidRPr="004E3C7B">
        <w:t>c) Static members of a class can be used only after an instance of a class is created.</w:t>
      </w:r>
    </w:p>
    <w:p w:rsidR="00357A2F" w:rsidRDefault="00357A2F" w:rsidP="0059662A">
      <w:r w:rsidRPr="004E3C7B">
        <w:rPr>
          <w:highlight w:val="yellow"/>
        </w:rPr>
        <w:t xml:space="preserve">d) The </w:t>
      </w:r>
      <w:r w:rsidRPr="004E3C7B">
        <w:rPr>
          <w:rStyle w:val="Code"/>
          <w:highlight w:val="yellow"/>
        </w:rPr>
        <w:t>static</w:t>
      </w:r>
      <w:r w:rsidRPr="004E3C7B">
        <w:rPr>
          <w:highlight w:val="yellow"/>
        </w:rPr>
        <w:t xml:space="preserve"> keyword is used to declare members that do not belong to individual objects but to a class itself.</w:t>
      </w:r>
    </w:p>
    <w:p w:rsidR="00357A2F" w:rsidRDefault="00357A2F" w:rsidP="0059662A"/>
    <w:p w:rsidR="00357A2F" w:rsidRDefault="00357A2F" w:rsidP="0059662A"/>
    <w:p w:rsidR="00357A2F" w:rsidRPr="00C23C5C" w:rsidRDefault="00357A2F" w:rsidP="0059662A">
      <w:r w:rsidRPr="00C23C5C">
        <w:t>16. Suppose that you are a new C# developer and are reviewing object-oriented programming fundamentals. Which of the following statements is not true?</w:t>
      </w:r>
    </w:p>
    <w:p w:rsidR="00357A2F" w:rsidRPr="00C23C5C" w:rsidRDefault="00357A2F" w:rsidP="0059662A">
      <w:r w:rsidRPr="00C23C5C">
        <w:rPr>
          <w:highlight w:val="yellow"/>
        </w:rPr>
        <w:t>a) A class is a concrete instance of an object.</w:t>
      </w:r>
    </w:p>
    <w:p w:rsidR="00357A2F" w:rsidRPr="00C23C5C" w:rsidRDefault="00357A2F" w:rsidP="0059662A">
      <w:r w:rsidRPr="00C23C5C">
        <w:t>b) A class defines the template for an object.</w:t>
      </w:r>
    </w:p>
    <w:p w:rsidR="00357A2F" w:rsidRPr="00C23C5C" w:rsidRDefault="00357A2F" w:rsidP="0059662A">
      <w:r w:rsidRPr="00C23C5C">
        <w:t>c) A class is a definition of a new data type.</w:t>
      </w:r>
    </w:p>
    <w:p w:rsidR="00357A2F" w:rsidRDefault="00357A2F" w:rsidP="0059662A">
      <w:r w:rsidRPr="00C23C5C">
        <w:t>d) A constructor is used to initialize the data members of the object.</w:t>
      </w:r>
    </w:p>
    <w:p w:rsidR="00357A2F" w:rsidRDefault="00357A2F" w:rsidP="0059662A"/>
    <w:p w:rsidR="00357A2F" w:rsidRDefault="00357A2F" w:rsidP="0059662A"/>
    <w:p w:rsidR="00357A2F" w:rsidRPr="004E3C7B" w:rsidRDefault="00357A2F" w:rsidP="0059662A">
      <w:r w:rsidRPr="004E3C7B">
        <w:t>17.  You are C# developer who is developing a Windows application. You develop a new class that must be accessible to all the code packaged in the same assembly. Even the classes that are in the same assembly but do not directly or indirectly inherit from this class must be able to access the code. Any code outside the assembly should not be able to access the new class. Which access modifier should you use to declare the new class?</w:t>
      </w:r>
    </w:p>
    <w:p w:rsidR="00357A2F" w:rsidRPr="004E3C7B" w:rsidRDefault="00357A2F" w:rsidP="0059662A">
      <w:r w:rsidRPr="004E3C7B">
        <w:t xml:space="preserve">a) </w:t>
      </w:r>
      <w:proofErr w:type="gramStart"/>
      <w:r w:rsidRPr="004E3C7B">
        <w:rPr>
          <w:rStyle w:val="Code"/>
        </w:rPr>
        <w:t>public</w:t>
      </w:r>
      <w:proofErr w:type="gramEnd"/>
    </w:p>
    <w:p w:rsidR="00357A2F" w:rsidRPr="004E3C7B" w:rsidRDefault="00357A2F" w:rsidP="0059662A">
      <w:r w:rsidRPr="004E3C7B">
        <w:t xml:space="preserve">b) </w:t>
      </w:r>
      <w:proofErr w:type="gramStart"/>
      <w:r w:rsidRPr="004E3C7B">
        <w:rPr>
          <w:rStyle w:val="Code"/>
        </w:rPr>
        <w:t>protected</w:t>
      </w:r>
      <w:proofErr w:type="gramEnd"/>
    </w:p>
    <w:p w:rsidR="00357A2F" w:rsidRPr="004E3C7B" w:rsidRDefault="00357A2F" w:rsidP="0059662A">
      <w:proofErr w:type="gramStart"/>
      <w:r w:rsidRPr="004E3C7B">
        <w:t>c</w:t>
      </w:r>
      <w:proofErr w:type="gramEnd"/>
      <w:r w:rsidRPr="004E3C7B">
        <w:t xml:space="preserve">) </w:t>
      </w:r>
      <w:r w:rsidRPr="004E3C7B">
        <w:rPr>
          <w:rStyle w:val="Code"/>
        </w:rPr>
        <w:t>private</w:t>
      </w:r>
    </w:p>
    <w:p w:rsidR="00357A2F" w:rsidRDefault="00357A2F" w:rsidP="0059662A">
      <w:r w:rsidRPr="004E3C7B">
        <w:rPr>
          <w:highlight w:val="yellow"/>
        </w:rPr>
        <w:t xml:space="preserve">d) </w:t>
      </w:r>
      <w:proofErr w:type="gramStart"/>
      <w:r w:rsidRPr="004E3C7B">
        <w:rPr>
          <w:rStyle w:val="Code"/>
          <w:highlight w:val="yellow"/>
        </w:rPr>
        <w:t>internal</w:t>
      </w:r>
      <w:proofErr w:type="gramEnd"/>
    </w:p>
    <w:p w:rsidR="00357A2F" w:rsidRDefault="00357A2F" w:rsidP="0059662A"/>
    <w:p w:rsidR="00357A2F" w:rsidRDefault="00357A2F" w:rsidP="0059662A"/>
    <w:p w:rsidR="00357A2F" w:rsidRPr="004E3C7B" w:rsidRDefault="00357A2F" w:rsidP="0059662A">
      <w:r w:rsidRPr="004E3C7B">
        <w:t>18.  You are C# developer who is developing a Windows application. You need to provide a common definition of a base class that can be shared by multiple derived classes. Which keyword should you use to declare the new class?</w:t>
      </w:r>
    </w:p>
    <w:p w:rsidR="00357A2F" w:rsidRPr="004E3C7B" w:rsidRDefault="00357A2F" w:rsidP="0059662A">
      <w:r w:rsidRPr="004E3C7B">
        <w:t xml:space="preserve">a) </w:t>
      </w:r>
      <w:proofErr w:type="gramStart"/>
      <w:r w:rsidRPr="004E3C7B">
        <w:rPr>
          <w:rStyle w:val="Code"/>
        </w:rPr>
        <w:t>virtual</w:t>
      </w:r>
      <w:proofErr w:type="gramEnd"/>
    </w:p>
    <w:p w:rsidR="00357A2F" w:rsidRPr="004E3C7B" w:rsidRDefault="00357A2F" w:rsidP="0059662A">
      <w:r w:rsidRPr="004E3C7B">
        <w:t xml:space="preserve">b) </w:t>
      </w:r>
      <w:proofErr w:type="gramStart"/>
      <w:r w:rsidRPr="004E3C7B">
        <w:rPr>
          <w:rStyle w:val="Code"/>
        </w:rPr>
        <w:t>sealed</w:t>
      </w:r>
      <w:proofErr w:type="gramEnd"/>
    </w:p>
    <w:p w:rsidR="00357A2F" w:rsidRPr="004E3C7B" w:rsidRDefault="00357A2F" w:rsidP="0059662A">
      <w:pPr>
        <w:rPr>
          <w:rStyle w:val="Code"/>
        </w:rPr>
      </w:pPr>
      <w:r w:rsidRPr="004E3C7B">
        <w:t xml:space="preserve">c) </w:t>
      </w:r>
      <w:proofErr w:type="gramStart"/>
      <w:r w:rsidRPr="004E3C7B">
        <w:rPr>
          <w:rStyle w:val="Code"/>
        </w:rPr>
        <w:t>interface</w:t>
      </w:r>
      <w:proofErr w:type="gramEnd"/>
    </w:p>
    <w:p w:rsidR="00357A2F" w:rsidRDefault="00357A2F" w:rsidP="0059662A">
      <w:r w:rsidRPr="004E3C7B">
        <w:rPr>
          <w:highlight w:val="yellow"/>
        </w:rPr>
        <w:t xml:space="preserve">d) </w:t>
      </w:r>
      <w:proofErr w:type="gramStart"/>
      <w:r w:rsidRPr="004E3C7B">
        <w:rPr>
          <w:rStyle w:val="Code"/>
          <w:highlight w:val="yellow"/>
        </w:rPr>
        <w:t>abstract</w:t>
      </w:r>
      <w:proofErr w:type="gramEnd"/>
    </w:p>
    <w:p w:rsidR="00357A2F" w:rsidRDefault="00357A2F" w:rsidP="0059662A"/>
    <w:p w:rsidR="00357A2F" w:rsidRDefault="00357A2F" w:rsidP="0059662A"/>
    <w:p w:rsidR="00357A2F" w:rsidRPr="004E3C7B" w:rsidRDefault="00357A2F" w:rsidP="0059662A">
      <w:r w:rsidRPr="004E3C7B">
        <w:t>19. You are C# developer who is developing a Windows application. You write the following code:</w:t>
      </w:r>
    </w:p>
    <w:p w:rsidR="00357A2F" w:rsidRPr="004E3C7B" w:rsidRDefault="00357A2F" w:rsidP="0059662A"/>
    <w:p w:rsidR="00357A2F" w:rsidRPr="004E3C7B" w:rsidRDefault="00357A2F" w:rsidP="0059662A">
      <w:pPr>
        <w:ind w:left="540"/>
        <w:rPr>
          <w:rStyle w:val="Code"/>
        </w:rPr>
      </w:pPr>
      <w:r w:rsidRPr="004E3C7B">
        <w:rPr>
          <w:rStyle w:val="Code"/>
        </w:rPr>
        <w:t>Object o;</w:t>
      </w:r>
    </w:p>
    <w:p w:rsidR="00357A2F" w:rsidRPr="004E3C7B" w:rsidRDefault="00357A2F" w:rsidP="0059662A">
      <w:pPr>
        <w:rPr>
          <w:highlight w:val="yellow"/>
        </w:rPr>
      </w:pPr>
    </w:p>
    <w:p w:rsidR="00357A2F" w:rsidRPr="004E3C7B" w:rsidRDefault="00357A2F" w:rsidP="0059662A">
      <w:r w:rsidRPr="004E3C7B">
        <w:t xml:space="preserve">Later in the code, you need to assign the value in the variable </w:t>
      </w:r>
      <w:r w:rsidRPr="004E3C7B">
        <w:rPr>
          <w:rStyle w:val="Code"/>
        </w:rPr>
        <w:t>o</w:t>
      </w:r>
      <w:r w:rsidRPr="004E3C7B">
        <w:t xml:space="preserve"> to an object of </w:t>
      </w:r>
      <w:r w:rsidRPr="004E3C7B">
        <w:rPr>
          <w:rStyle w:val="Code"/>
        </w:rPr>
        <w:t>Rectangle</w:t>
      </w:r>
      <w:r w:rsidRPr="004E3C7B">
        <w:t xml:space="preserve"> type. You expect that at runtime the value in the variable </w:t>
      </w:r>
      <w:r w:rsidRPr="004E3C7B">
        <w:rPr>
          <w:rStyle w:val="Code"/>
        </w:rPr>
        <w:t>o</w:t>
      </w:r>
      <w:r w:rsidRPr="004E3C7B">
        <w:t xml:space="preserve"> is compatible with the </w:t>
      </w:r>
      <w:r w:rsidRPr="004E3C7B">
        <w:rPr>
          <w:rStyle w:val="Code"/>
        </w:rPr>
        <w:t>Rectangle</w:t>
      </w:r>
      <w:r w:rsidRPr="004E3C7B">
        <w:t xml:space="preserve"> class. However, you need to make sure that no exceptions are raised when the value is assigned. Which of the following code should you use?</w:t>
      </w:r>
    </w:p>
    <w:p w:rsidR="00357A2F" w:rsidRPr="004E3C7B" w:rsidRDefault="00357A2F" w:rsidP="0059662A">
      <w:r w:rsidRPr="004E3C7B">
        <w:t xml:space="preserve">a) </w:t>
      </w:r>
      <w:r w:rsidRPr="004E3C7B">
        <w:rPr>
          <w:rStyle w:val="Code"/>
        </w:rPr>
        <w:t>Rectangle r = (Rectangle) o;</w:t>
      </w:r>
    </w:p>
    <w:p w:rsidR="00357A2F" w:rsidRPr="004E3C7B" w:rsidRDefault="00357A2F" w:rsidP="0059662A">
      <w:r w:rsidRPr="004E3C7B">
        <w:t xml:space="preserve">b) </w:t>
      </w:r>
      <w:r w:rsidRPr="004E3C7B">
        <w:rPr>
          <w:rStyle w:val="Code"/>
        </w:rPr>
        <w:t>Rectangle r = o;</w:t>
      </w:r>
    </w:p>
    <w:p w:rsidR="00357A2F" w:rsidRPr="004E3C7B" w:rsidRDefault="00357A2F" w:rsidP="0059662A">
      <w:pPr>
        <w:rPr>
          <w:highlight w:val="yellow"/>
        </w:rPr>
      </w:pPr>
      <w:r w:rsidRPr="004E3C7B">
        <w:rPr>
          <w:highlight w:val="yellow"/>
        </w:rPr>
        <w:lastRenderedPageBreak/>
        <w:t xml:space="preserve">c) </w:t>
      </w:r>
      <w:r w:rsidRPr="004E3C7B">
        <w:rPr>
          <w:rStyle w:val="Code"/>
          <w:highlight w:val="yellow"/>
        </w:rPr>
        <w:t>Rectangle r = o as Rectangle;</w:t>
      </w:r>
    </w:p>
    <w:p w:rsidR="00357A2F" w:rsidRDefault="00357A2F" w:rsidP="0059662A">
      <w:r w:rsidRPr="004E3C7B">
        <w:t xml:space="preserve">d) </w:t>
      </w:r>
      <w:r w:rsidRPr="004E3C7B">
        <w:rPr>
          <w:rStyle w:val="Code"/>
        </w:rPr>
        <w:t>Rectangle r = o is Rectangle;</w:t>
      </w:r>
    </w:p>
    <w:p w:rsidR="00357A2F" w:rsidRDefault="00357A2F" w:rsidP="0059662A"/>
    <w:p w:rsidR="00357A2F" w:rsidRDefault="00357A2F" w:rsidP="0059662A"/>
    <w:p w:rsidR="00357A2F" w:rsidRPr="004E3C7B" w:rsidRDefault="00357A2F" w:rsidP="0059662A">
      <w:r w:rsidRPr="004E3C7B">
        <w:t>20. You are C# developer who is developing a Windows application. You need to provide derived classes the ability to share common functionality with base classes but still define their own unique behavior. Which object-oriented programming concept should you use to accomplish this functionality?</w:t>
      </w:r>
    </w:p>
    <w:p w:rsidR="00357A2F" w:rsidRPr="004E3C7B" w:rsidRDefault="00357A2F" w:rsidP="0059662A">
      <w:r w:rsidRPr="004E3C7B">
        <w:t xml:space="preserve">a) </w:t>
      </w:r>
      <w:proofErr w:type="gramStart"/>
      <w:r w:rsidRPr="004E3C7B">
        <w:t>encapsulation</w:t>
      </w:r>
      <w:proofErr w:type="gramEnd"/>
    </w:p>
    <w:p w:rsidR="00357A2F" w:rsidRPr="004E3C7B" w:rsidRDefault="00357A2F" w:rsidP="0059662A">
      <w:r w:rsidRPr="004E3C7B">
        <w:t xml:space="preserve">b) </w:t>
      </w:r>
      <w:proofErr w:type="gramStart"/>
      <w:r w:rsidRPr="004E3C7B">
        <w:t>abstraction</w:t>
      </w:r>
      <w:proofErr w:type="gramEnd"/>
    </w:p>
    <w:p w:rsidR="00357A2F" w:rsidRPr="004E3C7B" w:rsidRDefault="00357A2F" w:rsidP="0059662A">
      <w:r w:rsidRPr="004E3C7B">
        <w:rPr>
          <w:highlight w:val="yellow"/>
        </w:rPr>
        <w:t xml:space="preserve">c) </w:t>
      </w:r>
      <w:proofErr w:type="gramStart"/>
      <w:r w:rsidRPr="004E3C7B">
        <w:rPr>
          <w:highlight w:val="yellow"/>
        </w:rPr>
        <w:t>polymorphism</w:t>
      </w:r>
      <w:proofErr w:type="gramEnd"/>
    </w:p>
    <w:p w:rsidR="00357A2F" w:rsidRDefault="00357A2F" w:rsidP="0059662A">
      <w:r w:rsidRPr="004E3C7B">
        <w:t xml:space="preserve">d) </w:t>
      </w:r>
      <w:proofErr w:type="gramStart"/>
      <w:r w:rsidRPr="004E3C7B">
        <w:t>inheritance</w:t>
      </w:r>
      <w:proofErr w:type="gramEnd"/>
    </w:p>
    <w:p w:rsidR="00357A2F" w:rsidRDefault="00357A2F" w:rsidP="0059662A"/>
    <w:p w:rsidR="00357A2F" w:rsidRDefault="00357A2F" w:rsidP="00E1560A"/>
    <w:p w:rsidR="00357A2F" w:rsidRPr="00A54198" w:rsidRDefault="005964E8">
      <w:pPr>
        <w:rPr>
          <w:b/>
        </w:rPr>
      </w:pPr>
      <w:r>
        <w:rPr>
          <w:b/>
        </w:rPr>
        <w:t xml:space="preserve">Lesson 3: </w:t>
      </w:r>
      <w:r w:rsidR="00357A2F" w:rsidRPr="00A54198">
        <w:rPr>
          <w:b/>
        </w:rPr>
        <w:t>Understanding General Software Development</w:t>
      </w:r>
    </w:p>
    <w:p w:rsidR="00357A2F" w:rsidRPr="0035372B" w:rsidRDefault="00357A2F"/>
    <w:p w:rsidR="00357A2F" w:rsidRPr="0035372B" w:rsidRDefault="00357A2F" w:rsidP="00217249">
      <w:r w:rsidRPr="0035372B">
        <w:t xml:space="preserve">1. </w:t>
      </w:r>
      <w:r>
        <w:t>Arrange the various activities of an application lifecycle in the order in which they are likely to occur.</w:t>
      </w:r>
    </w:p>
    <w:p w:rsidR="00357A2F" w:rsidRPr="0035372B" w:rsidRDefault="00357A2F" w:rsidP="00217249">
      <w:r w:rsidRPr="007628CC">
        <w:rPr>
          <w:highlight w:val="yellow"/>
        </w:rPr>
        <w:t>a) Requirements analysis, design, coding, testing, and release</w:t>
      </w:r>
    </w:p>
    <w:p w:rsidR="00357A2F" w:rsidRPr="0035372B" w:rsidRDefault="00357A2F" w:rsidP="00217249">
      <w:r w:rsidRPr="0035372B">
        <w:t xml:space="preserve">b) </w:t>
      </w:r>
      <w:r>
        <w:t>Design, requirements analysis, coding, testing, and release</w:t>
      </w:r>
    </w:p>
    <w:p w:rsidR="00357A2F" w:rsidRPr="0035372B" w:rsidRDefault="00357A2F" w:rsidP="00217249">
      <w:r w:rsidRPr="0035372B">
        <w:t xml:space="preserve">c) </w:t>
      </w:r>
      <w:r>
        <w:t>Release, requirements analysis, coding, testing, and design</w:t>
      </w:r>
    </w:p>
    <w:p w:rsidR="00357A2F" w:rsidRPr="0035372B" w:rsidRDefault="00357A2F" w:rsidP="00217249">
      <w:r w:rsidRPr="0035372B">
        <w:t xml:space="preserve">d) </w:t>
      </w:r>
      <w:r>
        <w:t>Requirements analysis, design, release, coding, and testing</w:t>
      </w:r>
    </w:p>
    <w:p w:rsidR="00357A2F" w:rsidRPr="0035372B" w:rsidRDefault="00357A2F" w:rsidP="00217249"/>
    <w:p w:rsidR="00357A2F" w:rsidRPr="0035372B" w:rsidRDefault="00357A2F" w:rsidP="00217249"/>
    <w:p w:rsidR="00357A2F" w:rsidRPr="0035372B" w:rsidRDefault="00357A2F" w:rsidP="0059662A">
      <w:r>
        <w:t>2</w:t>
      </w:r>
      <w:r w:rsidRPr="0035372B">
        <w:t xml:space="preserve">. </w:t>
      </w:r>
      <w:r>
        <w:t>You are planning to develop a new software system for your organization. You need to review the plans, models, and architecture for how the software will be implemented. Of which of the following activities should you review the output</w:t>
      </w:r>
      <w:r w:rsidRPr="0035372B">
        <w:t>?</w:t>
      </w:r>
    </w:p>
    <w:p w:rsidR="00357A2F" w:rsidRPr="0035372B" w:rsidRDefault="00357A2F" w:rsidP="0059662A">
      <w:r w:rsidRPr="0035372B">
        <w:t xml:space="preserve">a) </w:t>
      </w:r>
      <w:proofErr w:type="gramStart"/>
      <w:r>
        <w:t>requirements</w:t>
      </w:r>
      <w:proofErr w:type="gramEnd"/>
      <w:r>
        <w:t xml:space="preserve"> analysis</w:t>
      </w:r>
    </w:p>
    <w:p w:rsidR="00357A2F" w:rsidRPr="0035372B" w:rsidRDefault="00357A2F" w:rsidP="0059662A">
      <w:r w:rsidRPr="004E3C7B">
        <w:rPr>
          <w:highlight w:val="yellow"/>
        </w:rPr>
        <w:t xml:space="preserve">b) </w:t>
      </w:r>
      <w:proofErr w:type="gramStart"/>
      <w:r w:rsidRPr="004E3C7B">
        <w:rPr>
          <w:highlight w:val="yellow"/>
        </w:rPr>
        <w:t>design</w:t>
      </w:r>
      <w:proofErr w:type="gramEnd"/>
    </w:p>
    <w:p w:rsidR="00357A2F" w:rsidRPr="0035372B" w:rsidRDefault="00357A2F" w:rsidP="0059662A">
      <w:r w:rsidRPr="0035372B">
        <w:t xml:space="preserve">c) </w:t>
      </w:r>
      <w:proofErr w:type="gramStart"/>
      <w:r>
        <w:t>coding</w:t>
      </w:r>
      <w:proofErr w:type="gramEnd"/>
    </w:p>
    <w:p w:rsidR="00357A2F" w:rsidRPr="0035372B" w:rsidRDefault="00357A2F" w:rsidP="0059662A">
      <w:r w:rsidRPr="004E3C7B">
        <w:t xml:space="preserve">d) </w:t>
      </w:r>
      <w:proofErr w:type="gramStart"/>
      <w:r w:rsidRPr="004E3C7B">
        <w:t>testing</w:t>
      </w:r>
      <w:proofErr w:type="gramEnd"/>
    </w:p>
    <w:p w:rsidR="00357A2F" w:rsidRPr="0035372B" w:rsidRDefault="00357A2F" w:rsidP="0059662A"/>
    <w:p w:rsidR="00357A2F" w:rsidRDefault="00357A2F" w:rsidP="0059662A"/>
    <w:p w:rsidR="00357A2F" w:rsidRPr="0035372B" w:rsidRDefault="00357A2F" w:rsidP="0059662A">
      <w:r>
        <w:t>3</w:t>
      </w:r>
      <w:r w:rsidRPr="0035372B">
        <w:t xml:space="preserve">. </w:t>
      </w:r>
      <w:r>
        <w:t>You are planning to develop a new software system for your organization. You need to review the system’s technical blueprint. Which of the following participants is responsible for providing the technical blueprint</w:t>
      </w:r>
      <w:r w:rsidRPr="0035372B">
        <w:t>?</w:t>
      </w:r>
    </w:p>
    <w:p w:rsidR="00357A2F" w:rsidRPr="0035372B" w:rsidRDefault="00357A2F" w:rsidP="0059662A">
      <w:r w:rsidRPr="0035372B">
        <w:t xml:space="preserve">a) </w:t>
      </w:r>
      <w:proofErr w:type="gramStart"/>
      <w:r>
        <w:t>user</w:t>
      </w:r>
      <w:proofErr w:type="gramEnd"/>
      <w:r>
        <w:t xml:space="preserve"> interface designer</w:t>
      </w:r>
    </w:p>
    <w:p w:rsidR="00357A2F" w:rsidRPr="0035372B" w:rsidRDefault="00357A2F" w:rsidP="0059662A">
      <w:r w:rsidRPr="004E3C7B">
        <w:t xml:space="preserve">b) </w:t>
      </w:r>
      <w:proofErr w:type="gramStart"/>
      <w:r w:rsidRPr="004E3C7B">
        <w:t>developer</w:t>
      </w:r>
      <w:proofErr w:type="gramEnd"/>
    </w:p>
    <w:p w:rsidR="00357A2F" w:rsidRPr="0035372B" w:rsidRDefault="00357A2F" w:rsidP="0059662A">
      <w:r w:rsidRPr="004E3C7B">
        <w:rPr>
          <w:highlight w:val="yellow"/>
        </w:rPr>
        <w:t xml:space="preserve">c) </w:t>
      </w:r>
      <w:proofErr w:type="gramStart"/>
      <w:r w:rsidRPr="004E3C7B">
        <w:rPr>
          <w:highlight w:val="yellow"/>
        </w:rPr>
        <w:t>architect</w:t>
      </w:r>
      <w:proofErr w:type="gramEnd"/>
    </w:p>
    <w:p w:rsidR="00357A2F" w:rsidRPr="0035372B" w:rsidRDefault="00357A2F" w:rsidP="0059662A">
      <w:r w:rsidRPr="0035372B">
        <w:t xml:space="preserve">d) </w:t>
      </w:r>
      <w:proofErr w:type="gramStart"/>
      <w:r>
        <w:t>technical</w:t>
      </w:r>
      <w:proofErr w:type="gramEnd"/>
      <w:r>
        <w:t xml:space="preserve"> writer</w:t>
      </w:r>
    </w:p>
    <w:p w:rsidR="00357A2F" w:rsidRPr="0035372B" w:rsidRDefault="00357A2F" w:rsidP="0059662A"/>
    <w:p w:rsidR="00357A2F" w:rsidRPr="0035372B" w:rsidRDefault="00357A2F" w:rsidP="0059662A"/>
    <w:p w:rsidR="00357A2F" w:rsidRDefault="00357A2F" w:rsidP="00217249">
      <w:r>
        <w:t>4</w:t>
      </w:r>
      <w:r w:rsidRPr="0035372B">
        <w:t xml:space="preserve">. </w:t>
      </w:r>
      <w:r>
        <w:t>You are planning to develop a new software system for your organization. Someone needs to be responsible for developing system manuals and help files. Which of the following participants should you identify for this task?</w:t>
      </w:r>
    </w:p>
    <w:p w:rsidR="00357A2F" w:rsidRDefault="00357A2F" w:rsidP="0059662A">
      <w:r w:rsidRPr="004E3C7B">
        <w:t xml:space="preserve">a) </w:t>
      </w:r>
      <w:proofErr w:type="gramStart"/>
      <w:r w:rsidRPr="004E3C7B">
        <w:t>user</w:t>
      </w:r>
      <w:proofErr w:type="gramEnd"/>
      <w:r w:rsidRPr="004E3C7B">
        <w:t xml:space="preserve"> interface designer</w:t>
      </w:r>
    </w:p>
    <w:p w:rsidR="00357A2F" w:rsidRDefault="00357A2F" w:rsidP="0059662A">
      <w:r>
        <w:lastRenderedPageBreak/>
        <w:t xml:space="preserve">b) </w:t>
      </w:r>
      <w:proofErr w:type="gramStart"/>
      <w:r>
        <w:t>content</w:t>
      </w:r>
      <w:proofErr w:type="gramEnd"/>
      <w:r>
        <w:t xml:space="preserve"> developer</w:t>
      </w:r>
    </w:p>
    <w:p w:rsidR="00357A2F" w:rsidRPr="0035372B" w:rsidRDefault="00357A2F" w:rsidP="0059662A">
      <w:r>
        <w:t xml:space="preserve">c) </w:t>
      </w:r>
      <w:proofErr w:type="gramStart"/>
      <w:r>
        <w:t>user</w:t>
      </w:r>
      <w:proofErr w:type="gramEnd"/>
      <w:r>
        <w:t xml:space="preserve"> interface designer</w:t>
      </w:r>
    </w:p>
    <w:p w:rsidR="00357A2F" w:rsidRDefault="00357A2F" w:rsidP="00217249">
      <w:r w:rsidRPr="004E3C7B">
        <w:rPr>
          <w:highlight w:val="yellow"/>
        </w:rPr>
        <w:t xml:space="preserve">d) </w:t>
      </w:r>
      <w:proofErr w:type="gramStart"/>
      <w:r w:rsidRPr="004E3C7B">
        <w:rPr>
          <w:highlight w:val="yellow"/>
        </w:rPr>
        <w:t>technical</w:t>
      </w:r>
      <w:proofErr w:type="gramEnd"/>
      <w:r w:rsidRPr="004E3C7B">
        <w:rPr>
          <w:highlight w:val="yellow"/>
        </w:rPr>
        <w:t xml:space="preserve"> writer</w:t>
      </w:r>
    </w:p>
    <w:p w:rsidR="00357A2F" w:rsidRDefault="00357A2F" w:rsidP="00217249"/>
    <w:p w:rsidR="00357A2F" w:rsidRPr="0035372B" w:rsidRDefault="00357A2F"/>
    <w:p w:rsidR="00357A2F" w:rsidRDefault="00357A2F" w:rsidP="00D651DA">
      <w:r>
        <w:t>5</w:t>
      </w:r>
      <w:r w:rsidRPr="0035372B">
        <w:t xml:space="preserve">. </w:t>
      </w:r>
      <w:r>
        <w:t>You are planning to develop a new software system for your organization. You need to verify that the implementation of the system matches with the requirements of the system. Which of the following activities would accomplish this requirement?</w:t>
      </w:r>
    </w:p>
    <w:p w:rsidR="00357A2F" w:rsidRDefault="00357A2F" w:rsidP="0059662A">
      <w:r w:rsidRPr="004E3C7B">
        <w:rPr>
          <w:highlight w:val="yellow"/>
        </w:rPr>
        <w:t xml:space="preserve">a) </w:t>
      </w:r>
      <w:proofErr w:type="gramStart"/>
      <w:r w:rsidRPr="004E3C7B">
        <w:rPr>
          <w:highlight w:val="yellow"/>
        </w:rPr>
        <w:t>testing</w:t>
      </w:r>
      <w:proofErr w:type="gramEnd"/>
    </w:p>
    <w:p w:rsidR="00357A2F" w:rsidRDefault="00357A2F" w:rsidP="0059662A">
      <w:r>
        <w:t xml:space="preserve">b) </w:t>
      </w:r>
      <w:proofErr w:type="gramStart"/>
      <w:r>
        <w:t>design</w:t>
      </w:r>
      <w:proofErr w:type="gramEnd"/>
    </w:p>
    <w:p w:rsidR="00357A2F" w:rsidRPr="0035372B" w:rsidRDefault="00357A2F" w:rsidP="0059662A">
      <w:r>
        <w:t xml:space="preserve">c) </w:t>
      </w:r>
      <w:proofErr w:type="gramStart"/>
      <w:r>
        <w:t>release</w:t>
      </w:r>
      <w:proofErr w:type="gramEnd"/>
    </w:p>
    <w:p w:rsidR="00357A2F" w:rsidRDefault="00357A2F" w:rsidP="0059662A">
      <w:r w:rsidRPr="004E3C7B">
        <w:t xml:space="preserve">d) </w:t>
      </w:r>
      <w:proofErr w:type="gramStart"/>
      <w:r w:rsidRPr="004E3C7B">
        <w:t>requirements</w:t>
      </w:r>
      <w:proofErr w:type="gramEnd"/>
      <w:r w:rsidRPr="004E3C7B">
        <w:t xml:space="preserve"> analysis</w:t>
      </w:r>
    </w:p>
    <w:p w:rsidR="00357A2F" w:rsidRDefault="00357A2F" w:rsidP="0059662A"/>
    <w:p w:rsidR="00357A2F" w:rsidRDefault="00357A2F"/>
    <w:p w:rsidR="00357A2F" w:rsidRDefault="00357A2F" w:rsidP="0059662A">
      <w:r>
        <w:t>6</w:t>
      </w:r>
      <w:r w:rsidRPr="0035372B">
        <w:t xml:space="preserve">. </w:t>
      </w:r>
      <w:r>
        <w:t>You are planning to develop a new software system for your organization. You need to review the plan for packaging, deployment, delivery, and support for the software. Which of the following should you contact?</w:t>
      </w:r>
    </w:p>
    <w:p w:rsidR="00357A2F" w:rsidRDefault="00357A2F" w:rsidP="0059662A">
      <w:r w:rsidRPr="0035372B">
        <w:t xml:space="preserve">a) </w:t>
      </w:r>
      <w:proofErr w:type="gramStart"/>
      <w:r>
        <w:t>quality</w:t>
      </w:r>
      <w:proofErr w:type="gramEnd"/>
      <w:r>
        <w:t xml:space="preserve"> assurance manager</w:t>
      </w:r>
    </w:p>
    <w:p w:rsidR="00357A2F" w:rsidRDefault="00357A2F" w:rsidP="0059662A">
      <w:r w:rsidRPr="00740659">
        <w:rPr>
          <w:highlight w:val="yellow"/>
        </w:rPr>
        <w:t xml:space="preserve">b) </w:t>
      </w:r>
      <w:proofErr w:type="gramStart"/>
      <w:r w:rsidRPr="00740659">
        <w:rPr>
          <w:highlight w:val="yellow"/>
        </w:rPr>
        <w:t>release</w:t>
      </w:r>
      <w:proofErr w:type="gramEnd"/>
      <w:r w:rsidRPr="00740659">
        <w:rPr>
          <w:highlight w:val="yellow"/>
        </w:rPr>
        <w:t xml:space="preserve"> manager</w:t>
      </w:r>
    </w:p>
    <w:p w:rsidR="00357A2F" w:rsidRPr="0035372B" w:rsidRDefault="00357A2F" w:rsidP="0059662A">
      <w:r>
        <w:t xml:space="preserve">c) </w:t>
      </w:r>
      <w:proofErr w:type="gramStart"/>
      <w:r>
        <w:t>technical</w:t>
      </w:r>
      <w:proofErr w:type="gramEnd"/>
      <w:r>
        <w:t xml:space="preserve"> architect</w:t>
      </w:r>
    </w:p>
    <w:p w:rsidR="00357A2F" w:rsidRDefault="00357A2F" w:rsidP="0059662A">
      <w:r w:rsidRPr="0035372B">
        <w:t xml:space="preserve">d) </w:t>
      </w:r>
      <w:proofErr w:type="gramStart"/>
      <w:r>
        <w:t>database</w:t>
      </w:r>
      <w:proofErr w:type="gramEnd"/>
      <w:r>
        <w:t xml:space="preserve"> administrator</w:t>
      </w:r>
    </w:p>
    <w:p w:rsidR="00357A2F" w:rsidRDefault="00357A2F" w:rsidP="0059662A"/>
    <w:p w:rsidR="00357A2F" w:rsidRDefault="00357A2F"/>
    <w:p w:rsidR="00357A2F" w:rsidRDefault="00357A2F" w:rsidP="0059662A">
      <w:r>
        <w:t>7. You are in the process of developing a new software application. As defects are reported, you take the necessary steps to fix them. You need to make sure that each new fix doesn’t break anything that was previously working. Which type of testing should you use?</w:t>
      </w:r>
    </w:p>
    <w:p w:rsidR="00357A2F" w:rsidRDefault="00357A2F" w:rsidP="0059662A">
      <w:r>
        <w:t xml:space="preserve">a) </w:t>
      </w:r>
      <w:proofErr w:type="gramStart"/>
      <w:r>
        <w:t>integration</w:t>
      </w:r>
      <w:proofErr w:type="gramEnd"/>
      <w:r>
        <w:t xml:space="preserve"> testing</w:t>
      </w:r>
    </w:p>
    <w:p w:rsidR="00357A2F" w:rsidRDefault="00357A2F" w:rsidP="0059662A">
      <w:r>
        <w:t xml:space="preserve">b) </w:t>
      </w:r>
      <w:proofErr w:type="gramStart"/>
      <w:r>
        <w:t>system</w:t>
      </w:r>
      <w:proofErr w:type="gramEnd"/>
      <w:r>
        <w:t xml:space="preserve"> testing</w:t>
      </w:r>
    </w:p>
    <w:p w:rsidR="00357A2F" w:rsidRDefault="00357A2F" w:rsidP="0059662A">
      <w:r>
        <w:t xml:space="preserve">c) </w:t>
      </w:r>
      <w:proofErr w:type="gramStart"/>
      <w:r>
        <w:t>acceptance</w:t>
      </w:r>
      <w:proofErr w:type="gramEnd"/>
      <w:r>
        <w:t xml:space="preserve"> testing</w:t>
      </w:r>
    </w:p>
    <w:p w:rsidR="00357A2F" w:rsidRPr="0035372B" w:rsidRDefault="00357A2F" w:rsidP="0059662A">
      <w:r w:rsidRPr="00740659">
        <w:rPr>
          <w:highlight w:val="yellow"/>
        </w:rPr>
        <w:t xml:space="preserve">d) </w:t>
      </w:r>
      <w:proofErr w:type="gramStart"/>
      <w:r w:rsidRPr="00740659">
        <w:rPr>
          <w:highlight w:val="yellow"/>
        </w:rPr>
        <w:t>regression</w:t>
      </w:r>
      <w:proofErr w:type="gramEnd"/>
      <w:r w:rsidRPr="00740659">
        <w:rPr>
          <w:highlight w:val="yellow"/>
        </w:rPr>
        <w:t xml:space="preserve"> testing</w:t>
      </w:r>
    </w:p>
    <w:p w:rsidR="00357A2F" w:rsidRDefault="00357A2F" w:rsidP="0059662A"/>
    <w:p w:rsidR="00357A2F" w:rsidRDefault="00357A2F" w:rsidP="0059662A"/>
    <w:p w:rsidR="00357A2F" w:rsidRDefault="00357A2F" w:rsidP="0059662A">
      <w:r>
        <w:t>10. You are developing a new application that optimizes the processing of a manufacturing plant’s operations. You need to implement a data structure that works as a “buffer” for overflow capacity. When the manufacturing capacity is available, the items in the buffer need to be processed in the order in which they were added to the buffer. Which data structure should you use to implement such buffer?</w:t>
      </w:r>
    </w:p>
    <w:p w:rsidR="00357A2F" w:rsidRDefault="00357A2F" w:rsidP="0059662A">
      <w:r>
        <w:t xml:space="preserve">a) </w:t>
      </w:r>
      <w:proofErr w:type="gramStart"/>
      <w:r>
        <w:t>array</w:t>
      </w:r>
      <w:proofErr w:type="gramEnd"/>
    </w:p>
    <w:p w:rsidR="00357A2F" w:rsidRDefault="00357A2F" w:rsidP="0059662A">
      <w:r>
        <w:t xml:space="preserve">b) </w:t>
      </w:r>
      <w:proofErr w:type="gramStart"/>
      <w:r>
        <w:t>linked</w:t>
      </w:r>
      <w:proofErr w:type="gramEnd"/>
      <w:r>
        <w:t xml:space="preserve"> list</w:t>
      </w:r>
    </w:p>
    <w:p w:rsidR="00357A2F" w:rsidRDefault="00357A2F" w:rsidP="0059662A">
      <w:r>
        <w:t xml:space="preserve">c) </w:t>
      </w:r>
      <w:proofErr w:type="gramStart"/>
      <w:r>
        <w:t>stack</w:t>
      </w:r>
      <w:proofErr w:type="gramEnd"/>
    </w:p>
    <w:p w:rsidR="00357A2F" w:rsidRPr="0035372B" w:rsidRDefault="00357A2F" w:rsidP="0059662A">
      <w:r w:rsidRPr="00C4793C">
        <w:rPr>
          <w:highlight w:val="yellow"/>
        </w:rPr>
        <w:t xml:space="preserve">d) </w:t>
      </w:r>
      <w:proofErr w:type="gramStart"/>
      <w:r w:rsidRPr="00C4793C">
        <w:rPr>
          <w:highlight w:val="yellow"/>
        </w:rPr>
        <w:t>queue</w:t>
      </w:r>
      <w:proofErr w:type="gramEnd"/>
    </w:p>
    <w:p w:rsidR="00357A2F" w:rsidRDefault="00357A2F" w:rsidP="0059662A"/>
    <w:p w:rsidR="00357A2F" w:rsidRDefault="00357A2F" w:rsidP="0059662A"/>
    <w:p w:rsidR="00357A2F" w:rsidRDefault="00357A2F" w:rsidP="0059662A">
      <w:r>
        <w:t xml:space="preserve">11. You are developing a new application that optimizes the processing of a warehouse’s operations. When the products arrive, they are stored on warehouse racks. To minimize the time it takes to retrieve an item, the items that arrive last are the first to go out. You need to represent </w:t>
      </w:r>
      <w:r>
        <w:lastRenderedPageBreak/>
        <w:t>the items that arrive and leave the warehouse in a data structure. Which data structure should you use to represent this situation?</w:t>
      </w:r>
    </w:p>
    <w:p w:rsidR="00357A2F" w:rsidRDefault="00357A2F" w:rsidP="0059662A">
      <w:r>
        <w:t xml:space="preserve">a) </w:t>
      </w:r>
      <w:proofErr w:type="gramStart"/>
      <w:r>
        <w:t>array</w:t>
      </w:r>
      <w:proofErr w:type="gramEnd"/>
    </w:p>
    <w:p w:rsidR="00357A2F" w:rsidRDefault="00357A2F" w:rsidP="0059662A">
      <w:r>
        <w:t xml:space="preserve">b) </w:t>
      </w:r>
      <w:proofErr w:type="gramStart"/>
      <w:r>
        <w:t>linked</w:t>
      </w:r>
      <w:proofErr w:type="gramEnd"/>
      <w:r>
        <w:t xml:space="preserve"> list</w:t>
      </w:r>
    </w:p>
    <w:p w:rsidR="00357A2F" w:rsidRDefault="00357A2F" w:rsidP="0059662A">
      <w:r w:rsidRPr="00841E2F">
        <w:rPr>
          <w:highlight w:val="yellow"/>
        </w:rPr>
        <w:t xml:space="preserve">c) </w:t>
      </w:r>
      <w:proofErr w:type="gramStart"/>
      <w:r w:rsidRPr="00841E2F">
        <w:rPr>
          <w:highlight w:val="yellow"/>
        </w:rPr>
        <w:t>stack</w:t>
      </w:r>
      <w:proofErr w:type="gramEnd"/>
    </w:p>
    <w:p w:rsidR="00357A2F" w:rsidRPr="0035372B" w:rsidRDefault="00357A2F" w:rsidP="0059662A">
      <w:r>
        <w:t xml:space="preserve">d) </w:t>
      </w:r>
      <w:proofErr w:type="gramStart"/>
      <w:r>
        <w:t>queue</w:t>
      </w:r>
      <w:proofErr w:type="gramEnd"/>
    </w:p>
    <w:p w:rsidR="00357A2F" w:rsidRDefault="00357A2F" w:rsidP="0059662A"/>
    <w:p w:rsidR="00357A2F" w:rsidRDefault="00357A2F" w:rsidP="0059662A"/>
    <w:p w:rsidR="00357A2F" w:rsidRDefault="00357A2F" w:rsidP="0059662A">
      <w:r>
        <w:t>12. You are developing an application that uses a double dimensional array. You use the following code to declare the array:</w:t>
      </w:r>
    </w:p>
    <w:p w:rsidR="00357A2F" w:rsidRDefault="00357A2F" w:rsidP="0059662A"/>
    <w:p w:rsidR="00357A2F" w:rsidRDefault="00357A2F" w:rsidP="0059662A">
      <w:pPr>
        <w:ind w:left="540"/>
        <w:rPr>
          <w:rStyle w:val="Code"/>
        </w:rPr>
      </w:pPr>
      <w:proofErr w:type="spellStart"/>
      <w:proofErr w:type="gramStart"/>
      <w:r w:rsidRPr="009666AF">
        <w:rPr>
          <w:rStyle w:val="Code"/>
        </w:rPr>
        <w:t>int</w:t>
      </w:r>
      <w:proofErr w:type="spellEnd"/>
      <w:r w:rsidRPr="009666AF">
        <w:rPr>
          <w:rStyle w:val="Code"/>
        </w:rPr>
        <w:t>[</w:t>
      </w:r>
      <w:proofErr w:type="gramEnd"/>
      <w:r w:rsidRPr="009666AF">
        <w:rPr>
          <w:rStyle w:val="Code"/>
        </w:rPr>
        <w:t xml:space="preserve">,] numbers = new </w:t>
      </w:r>
      <w:proofErr w:type="spellStart"/>
      <w:r w:rsidRPr="009666AF">
        <w:rPr>
          <w:rStyle w:val="Code"/>
        </w:rPr>
        <w:t>int</w:t>
      </w:r>
      <w:proofErr w:type="spellEnd"/>
      <w:r w:rsidRPr="009666AF">
        <w:rPr>
          <w:rStyle w:val="Code"/>
        </w:rPr>
        <w:t>[,]</w:t>
      </w:r>
    </w:p>
    <w:p w:rsidR="00357A2F" w:rsidRDefault="00357A2F" w:rsidP="0059662A">
      <w:pPr>
        <w:ind w:left="540"/>
        <w:rPr>
          <w:rStyle w:val="Code"/>
        </w:rPr>
      </w:pPr>
      <w:r w:rsidRPr="009666AF">
        <w:rPr>
          <w:rStyle w:val="Code"/>
        </w:rPr>
        <w:t>{</w:t>
      </w:r>
    </w:p>
    <w:p w:rsidR="00357A2F" w:rsidRDefault="00357A2F" w:rsidP="0059662A">
      <w:pPr>
        <w:ind w:left="540"/>
        <w:rPr>
          <w:rStyle w:val="Code"/>
        </w:rPr>
      </w:pPr>
      <w:r w:rsidRPr="009666AF">
        <w:rPr>
          <w:rStyle w:val="Code"/>
        </w:rPr>
        <w:t xml:space="preserve">    </w:t>
      </w:r>
      <w:proofErr w:type="gramStart"/>
      <w:r w:rsidRPr="009666AF">
        <w:rPr>
          <w:rStyle w:val="Code"/>
        </w:rPr>
        <w:t>{ 11</w:t>
      </w:r>
      <w:proofErr w:type="gramEnd"/>
      <w:r w:rsidRPr="009666AF">
        <w:rPr>
          <w:rStyle w:val="Code"/>
        </w:rPr>
        <w:t>, 7, 50, 45, 27  },</w:t>
      </w:r>
    </w:p>
    <w:p w:rsidR="00357A2F" w:rsidRDefault="00357A2F" w:rsidP="0059662A">
      <w:pPr>
        <w:ind w:left="540"/>
        <w:rPr>
          <w:rStyle w:val="Code"/>
        </w:rPr>
      </w:pPr>
      <w:r w:rsidRPr="009666AF">
        <w:rPr>
          <w:rStyle w:val="Code"/>
        </w:rPr>
        <w:t xml:space="preserve">    </w:t>
      </w:r>
      <w:proofErr w:type="gramStart"/>
      <w:r w:rsidRPr="009666AF">
        <w:rPr>
          <w:rStyle w:val="Code"/>
        </w:rPr>
        <w:t>{ 18</w:t>
      </w:r>
      <w:proofErr w:type="gramEnd"/>
      <w:r w:rsidRPr="009666AF">
        <w:rPr>
          <w:rStyle w:val="Code"/>
        </w:rPr>
        <w:t>, 35, 47, 24, 12 },</w:t>
      </w:r>
    </w:p>
    <w:p w:rsidR="00357A2F" w:rsidRDefault="00357A2F" w:rsidP="0059662A">
      <w:pPr>
        <w:ind w:left="540"/>
        <w:rPr>
          <w:rStyle w:val="Code"/>
        </w:rPr>
      </w:pPr>
      <w:r w:rsidRPr="009666AF">
        <w:rPr>
          <w:rStyle w:val="Code"/>
        </w:rPr>
        <w:t xml:space="preserve">    </w:t>
      </w:r>
      <w:proofErr w:type="gramStart"/>
      <w:r w:rsidRPr="009666AF">
        <w:rPr>
          <w:rStyle w:val="Code"/>
        </w:rPr>
        <w:t>{ 89</w:t>
      </w:r>
      <w:proofErr w:type="gramEnd"/>
      <w:r w:rsidRPr="009666AF">
        <w:rPr>
          <w:rStyle w:val="Code"/>
        </w:rPr>
        <w:t>, 67, 84, 34, 24 },</w:t>
      </w:r>
    </w:p>
    <w:p w:rsidR="00357A2F" w:rsidRDefault="00357A2F" w:rsidP="0059662A">
      <w:pPr>
        <w:ind w:left="540"/>
        <w:rPr>
          <w:rStyle w:val="Code"/>
        </w:rPr>
      </w:pPr>
      <w:r w:rsidRPr="009666AF">
        <w:rPr>
          <w:rStyle w:val="Code"/>
        </w:rPr>
        <w:t xml:space="preserve">    </w:t>
      </w:r>
      <w:proofErr w:type="gramStart"/>
      <w:r w:rsidRPr="009666AF">
        <w:rPr>
          <w:rStyle w:val="Code"/>
        </w:rPr>
        <w:t>{ 67</w:t>
      </w:r>
      <w:proofErr w:type="gramEnd"/>
      <w:r w:rsidRPr="009666AF">
        <w:rPr>
          <w:rStyle w:val="Code"/>
        </w:rPr>
        <w:t>, 32, 79, 65, 10 }</w:t>
      </w:r>
    </w:p>
    <w:p w:rsidR="00357A2F" w:rsidRDefault="00357A2F" w:rsidP="0059662A">
      <w:pPr>
        <w:ind w:left="540"/>
        <w:rPr>
          <w:rStyle w:val="Code"/>
        </w:rPr>
      </w:pPr>
      <w:r w:rsidRPr="009666AF">
        <w:rPr>
          <w:rStyle w:val="Code"/>
        </w:rPr>
        <w:t>};</w:t>
      </w:r>
    </w:p>
    <w:p w:rsidR="00357A2F" w:rsidRDefault="00357A2F" w:rsidP="0059662A"/>
    <w:p w:rsidR="00357A2F" w:rsidRDefault="00357A2F" w:rsidP="0059662A">
      <w:r>
        <w:t xml:space="preserve">Next, you refer to an array element by using the expression </w:t>
      </w:r>
      <w:proofErr w:type="gramStart"/>
      <w:r w:rsidRPr="00D43E80">
        <w:rPr>
          <w:rStyle w:val="Code"/>
        </w:rPr>
        <w:t>numbers[</w:t>
      </w:r>
      <w:proofErr w:type="gramEnd"/>
      <w:r w:rsidRPr="00D43E80">
        <w:rPr>
          <w:rStyle w:val="Code"/>
        </w:rPr>
        <w:t>2, 3]</w:t>
      </w:r>
      <w:r>
        <w:t>. What will be the return value of this expression?</w:t>
      </w:r>
    </w:p>
    <w:p w:rsidR="00357A2F" w:rsidRDefault="00357A2F" w:rsidP="0059662A">
      <w:r w:rsidRPr="00801B17">
        <w:t>a) 47</w:t>
      </w:r>
    </w:p>
    <w:p w:rsidR="00357A2F" w:rsidRDefault="00357A2F" w:rsidP="0059662A">
      <w:r>
        <w:t>b) 84</w:t>
      </w:r>
    </w:p>
    <w:p w:rsidR="00357A2F" w:rsidRDefault="00357A2F" w:rsidP="0059662A">
      <w:r>
        <w:t>c) 24</w:t>
      </w:r>
    </w:p>
    <w:p w:rsidR="00357A2F" w:rsidRPr="0035372B" w:rsidRDefault="00357A2F" w:rsidP="0059662A">
      <w:r w:rsidRPr="00801B17">
        <w:rPr>
          <w:highlight w:val="yellow"/>
        </w:rPr>
        <w:t>d) 34</w:t>
      </w:r>
    </w:p>
    <w:p w:rsidR="00357A2F" w:rsidRDefault="00357A2F" w:rsidP="0059662A"/>
    <w:p w:rsidR="00357A2F" w:rsidRDefault="00357A2F" w:rsidP="0059662A"/>
    <w:p w:rsidR="00357A2F" w:rsidRDefault="00357A2F" w:rsidP="0059662A">
      <w:r>
        <w:t>13. In your application, you are using a queue data structure to manipulate information. You need to find whether a data item exists in the queue, but you don’t want to actually process that data item yet. Which of the following queue operations will you use?</w:t>
      </w:r>
    </w:p>
    <w:p w:rsidR="00357A2F" w:rsidRDefault="00357A2F" w:rsidP="0059662A">
      <w:r>
        <w:t xml:space="preserve">a) </w:t>
      </w:r>
      <w:proofErr w:type="spellStart"/>
      <w:proofErr w:type="gramStart"/>
      <w:r w:rsidRPr="00006168">
        <w:rPr>
          <w:rStyle w:val="Code"/>
        </w:rPr>
        <w:t>enqueue</w:t>
      </w:r>
      <w:proofErr w:type="spellEnd"/>
      <w:proofErr w:type="gramEnd"/>
    </w:p>
    <w:p w:rsidR="00357A2F" w:rsidRDefault="00357A2F" w:rsidP="0059662A">
      <w:r>
        <w:t xml:space="preserve">b) </w:t>
      </w:r>
      <w:proofErr w:type="spellStart"/>
      <w:proofErr w:type="gramStart"/>
      <w:r w:rsidRPr="00006168">
        <w:rPr>
          <w:rStyle w:val="Code"/>
        </w:rPr>
        <w:t>dequeue</w:t>
      </w:r>
      <w:proofErr w:type="spellEnd"/>
      <w:proofErr w:type="gramEnd"/>
    </w:p>
    <w:p w:rsidR="00357A2F" w:rsidRDefault="00357A2F" w:rsidP="0059662A">
      <w:r w:rsidRPr="004E3C7B">
        <w:t xml:space="preserve">c) </w:t>
      </w:r>
      <w:proofErr w:type="gramStart"/>
      <w:r w:rsidRPr="004E3C7B">
        <w:rPr>
          <w:rStyle w:val="Code"/>
        </w:rPr>
        <w:t>peek</w:t>
      </w:r>
      <w:proofErr w:type="gramEnd"/>
    </w:p>
    <w:p w:rsidR="00357A2F" w:rsidRDefault="00357A2F" w:rsidP="0059662A">
      <w:r w:rsidRPr="004E3C7B">
        <w:rPr>
          <w:highlight w:val="yellow"/>
        </w:rPr>
        <w:t xml:space="preserve">d) </w:t>
      </w:r>
      <w:proofErr w:type="gramStart"/>
      <w:r w:rsidRPr="004E3C7B">
        <w:rPr>
          <w:rStyle w:val="Code"/>
          <w:highlight w:val="yellow"/>
        </w:rPr>
        <w:t>contains</w:t>
      </w:r>
      <w:proofErr w:type="gramEnd"/>
    </w:p>
    <w:p w:rsidR="00357A2F" w:rsidRDefault="00357A2F" w:rsidP="0059662A"/>
    <w:p w:rsidR="00357A2F" w:rsidRDefault="00357A2F" w:rsidP="0059662A"/>
    <w:p w:rsidR="00357A2F" w:rsidRDefault="00357A2F" w:rsidP="0059662A">
      <w:r>
        <w:t xml:space="preserve">14. You are developing an application that uses the </w:t>
      </w:r>
      <w:r w:rsidRPr="00142447">
        <w:rPr>
          <w:rStyle w:val="Code"/>
        </w:rPr>
        <w:t>Stack</w:t>
      </w:r>
      <w:r>
        <w:t xml:space="preserve"> data structure. You write the following code:</w:t>
      </w:r>
    </w:p>
    <w:p w:rsidR="00357A2F" w:rsidRDefault="00357A2F" w:rsidP="0059662A"/>
    <w:p w:rsidR="00357A2F" w:rsidRPr="00BA4138" w:rsidRDefault="00357A2F" w:rsidP="0059662A">
      <w:pPr>
        <w:ind w:left="540"/>
        <w:rPr>
          <w:rStyle w:val="Code"/>
        </w:rPr>
      </w:pPr>
      <w:r w:rsidRPr="00BA4138">
        <w:rPr>
          <w:rStyle w:val="Code"/>
        </w:rPr>
        <w:t xml:space="preserve">Stack first = new </w:t>
      </w:r>
      <w:proofErr w:type="gramStart"/>
      <w:r w:rsidRPr="00BA4138">
        <w:rPr>
          <w:rStyle w:val="Code"/>
        </w:rPr>
        <w:t>Stack(</w:t>
      </w:r>
      <w:proofErr w:type="gramEnd"/>
      <w:r w:rsidRPr="00BA4138">
        <w:rPr>
          <w:rStyle w:val="Code"/>
        </w:rPr>
        <w:t>);</w:t>
      </w:r>
    </w:p>
    <w:p w:rsidR="00357A2F" w:rsidRPr="00BA4138" w:rsidRDefault="00357A2F" w:rsidP="0059662A">
      <w:pPr>
        <w:ind w:left="540"/>
        <w:rPr>
          <w:rStyle w:val="Code"/>
        </w:rPr>
      </w:pPr>
      <w:proofErr w:type="spellStart"/>
      <w:proofErr w:type="gramStart"/>
      <w:r w:rsidRPr="00BA4138">
        <w:rPr>
          <w:rStyle w:val="Code"/>
        </w:rPr>
        <w:t>first.Push</w:t>
      </w:r>
      <w:proofErr w:type="spellEnd"/>
      <w:r w:rsidRPr="00BA4138">
        <w:rPr>
          <w:rStyle w:val="Code"/>
        </w:rPr>
        <w:t>(</w:t>
      </w:r>
      <w:proofErr w:type="gramEnd"/>
      <w:r w:rsidRPr="00BA4138">
        <w:rPr>
          <w:rStyle w:val="Code"/>
        </w:rPr>
        <w:t>50);</w:t>
      </w:r>
    </w:p>
    <w:p w:rsidR="00357A2F" w:rsidRDefault="00357A2F" w:rsidP="0059662A">
      <w:pPr>
        <w:ind w:left="540"/>
        <w:rPr>
          <w:rStyle w:val="Code"/>
        </w:rPr>
      </w:pPr>
      <w:proofErr w:type="spellStart"/>
      <w:proofErr w:type="gramStart"/>
      <w:r w:rsidRPr="00BA4138">
        <w:rPr>
          <w:rStyle w:val="Code"/>
        </w:rPr>
        <w:t>first.Push</w:t>
      </w:r>
      <w:proofErr w:type="spellEnd"/>
      <w:r w:rsidRPr="00BA4138">
        <w:rPr>
          <w:rStyle w:val="Code"/>
        </w:rPr>
        <w:t>(</w:t>
      </w:r>
      <w:proofErr w:type="gramEnd"/>
      <w:r w:rsidRPr="00BA4138">
        <w:rPr>
          <w:rStyle w:val="Code"/>
        </w:rPr>
        <w:t>45);</w:t>
      </w:r>
    </w:p>
    <w:p w:rsidR="00357A2F" w:rsidRPr="00BA4138" w:rsidRDefault="00357A2F" w:rsidP="0059662A">
      <w:pPr>
        <w:ind w:left="540"/>
        <w:rPr>
          <w:rStyle w:val="Code"/>
        </w:rPr>
      </w:pPr>
      <w:proofErr w:type="spellStart"/>
      <w:proofErr w:type="gramStart"/>
      <w:r>
        <w:rPr>
          <w:rStyle w:val="Code"/>
        </w:rPr>
        <w:t>first.Pop</w:t>
      </w:r>
      <w:proofErr w:type="spellEnd"/>
      <w:r>
        <w:rPr>
          <w:rStyle w:val="Code"/>
        </w:rPr>
        <w:t>(</w:t>
      </w:r>
      <w:proofErr w:type="gramEnd"/>
      <w:r>
        <w:rPr>
          <w:rStyle w:val="Code"/>
        </w:rPr>
        <w:t>);</w:t>
      </w:r>
    </w:p>
    <w:p w:rsidR="00357A2F" w:rsidRDefault="00357A2F" w:rsidP="0059662A">
      <w:pPr>
        <w:ind w:left="540"/>
        <w:rPr>
          <w:rStyle w:val="Code"/>
        </w:rPr>
      </w:pPr>
      <w:proofErr w:type="spellStart"/>
      <w:proofErr w:type="gramStart"/>
      <w:r w:rsidRPr="00BA4138">
        <w:rPr>
          <w:rStyle w:val="Code"/>
        </w:rPr>
        <w:t>first.Push</w:t>
      </w:r>
      <w:proofErr w:type="spellEnd"/>
      <w:r w:rsidRPr="00BA4138">
        <w:rPr>
          <w:rStyle w:val="Code"/>
        </w:rPr>
        <w:t>(</w:t>
      </w:r>
      <w:proofErr w:type="gramEnd"/>
      <w:r w:rsidRPr="00BA4138">
        <w:rPr>
          <w:rStyle w:val="Code"/>
        </w:rPr>
        <w:t>11);</w:t>
      </w:r>
    </w:p>
    <w:p w:rsidR="00357A2F" w:rsidRPr="00BA4138" w:rsidRDefault="00357A2F" w:rsidP="0059662A">
      <w:pPr>
        <w:ind w:left="540"/>
        <w:rPr>
          <w:rStyle w:val="Code"/>
        </w:rPr>
      </w:pPr>
      <w:proofErr w:type="spellStart"/>
      <w:proofErr w:type="gramStart"/>
      <w:r>
        <w:rPr>
          <w:rStyle w:val="Code"/>
        </w:rPr>
        <w:t>first.Pop</w:t>
      </w:r>
      <w:proofErr w:type="spellEnd"/>
      <w:r>
        <w:rPr>
          <w:rStyle w:val="Code"/>
        </w:rPr>
        <w:t>(</w:t>
      </w:r>
      <w:proofErr w:type="gramEnd"/>
      <w:r>
        <w:rPr>
          <w:rStyle w:val="Code"/>
        </w:rPr>
        <w:t>);</w:t>
      </w:r>
    </w:p>
    <w:p w:rsidR="00357A2F" w:rsidRPr="00BA4138" w:rsidRDefault="00357A2F" w:rsidP="0059662A">
      <w:pPr>
        <w:ind w:left="540"/>
        <w:rPr>
          <w:rStyle w:val="Code"/>
        </w:rPr>
      </w:pPr>
      <w:proofErr w:type="spellStart"/>
      <w:proofErr w:type="gramStart"/>
      <w:r w:rsidRPr="00BA4138">
        <w:rPr>
          <w:rStyle w:val="Code"/>
        </w:rPr>
        <w:t>first.Push</w:t>
      </w:r>
      <w:proofErr w:type="spellEnd"/>
      <w:r w:rsidRPr="00BA4138">
        <w:rPr>
          <w:rStyle w:val="Code"/>
        </w:rPr>
        <w:t>(</w:t>
      </w:r>
      <w:proofErr w:type="gramEnd"/>
      <w:r w:rsidRPr="00BA4138">
        <w:rPr>
          <w:rStyle w:val="Code"/>
        </w:rPr>
        <w:t>7);</w:t>
      </w:r>
    </w:p>
    <w:p w:rsidR="00357A2F" w:rsidRDefault="00357A2F" w:rsidP="0059662A">
      <w:pPr>
        <w:pStyle w:val="StepsNL"/>
        <w:ind w:left="0" w:firstLine="0"/>
        <w:rPr>
          <w:sz w:val="24"/>
        </w:rPr>
      </w:pPr>
    </w:p>
    <w:p w:rsidR="00357A2F" w:rsidRDefault="00357A2F" w:rsidP="0059662A">
      <w:pPr>
        <w:pStyle w:val="StepsNL"/>
        <w:ind w:left="0" w:firstLine="0"/>
      </w:pPr>
      <w:r>
        <w:rPr>
          <w:sz w:val="24"/>
        </w:rPr>
        <w:t>What are the contents of the stack, from top to bottom, after these statements are executed</w:t>
      </w:r>
      <w:r>
        <w:t xml:space="preserve">? </w:t>
      </w:r>
    </w:p>
    <w:p w:rsidR="00357A2F" w:rsidRDefault="00357A2F" w:rsidP="0059662A">
      <w:r>
        <w:lastRenderedPageBreak/>
        <w:t>a) 7, 11, 50</w:t>
      </w:r>
    </w:p>
    <w:p w:rsidR="00357A2F" w:rsidRDefault="00357A2F" w:rsidP="0059662A">
      <w:r>
        <w:t>b) 7, 45</w:t>
      </w:r>
    </w:p>
    <w:p w:rsidR="00357A2F" w:rsidRDefault="00357A2F" w:rsidP="0059662A">
      <w:r w:rsidRPr="00841E2F">
        <w:rPr>
          <w:highlight w:val="yellow"/>
        </w:rPr>
        <w:t>c) 7, 50</w:t>
      </w:r>
    </w:p>
    <w:p w:rsidR="00357A2F" w:rsidRPr="0035372B" w:rsidRDefault="00357A2F" w:rsidP="0059662A">
      <w:r>
        <w:t>d) 7, 11, 45</w:t>
      </w:r>
    </w:p>
    <w:p w:rsidR="00357A2F" w:rsidRDefault="00357A2F" w:rsidP="0059662A"/>
    <w:p w:rsidR="00357A2F" w:rsidRDefault="00357A2F" w:rsidP="0059662A"/>
    <w:p w:rsidR="00357A2F" w:rsidRDefault="00357A2F" w:rsidP="0059662A">
      <w:r>
        <w:t>15. In your application, you are using a stack data structure to manipulate information. You need to find which data item will be processed next, but you don’t want to actually process that data item yet. Which of the following queue operations will you use?</w:t>
      </w:r>
    </w:p>
    <w:p w:rsidR="00357A2F" w:rsidRDefault="00357A2F" w:rsidP="0059662A">
      <w:r>
        <w:t xml:space="preserve">a) </w:t>
      </w:r>
      <w:proofErr w:type="gramStart"/>
      <w:r w:rsidRPr="00142447">
        <w:rPr>
          <w:rStyle w:val="Code"/>
        </w:rPr>
        <w:t>pop</w:t>
      </w:r>
      <w:proofErr w:type="gramEnd"/>
    </w:p>
    <w:p w:rsidR="00357A2F" w:rsidRDefault="00357A2F" w:rsidP="0059662A">
      <w:r>
        <w:t xml:space="preserve">b) </w:t>
      </w:r>
      <w:proofErr w:type="gramStart"/>
      <w:r w:rsidRPr="00142447">
        <w:rPr>
          <w:rStyle w:val="Code"/>
        </w:rPr>
        <w:t>push</w:t>
      </w:r>
      <w:proofErr w:type="gramEnd"/>
    </w:p>
    <w:p w:rsidR="00357A2F" w:rsidRDefault="00357A2F" w:rsidP="0059662A">
      <w:r w:rsidRPr="00841E2F">
        <w:rPr>
          <w:highlight w:val="yellow"/>
        </w:rPr>
        <w:t xml:space="preserve">c) </w:t>
      </w:r>
      <w:proofErr w:type="gramStart"/>
      <w:r w:rsidRPr="00841E2F">
        <w:rPr>
          <w:rStyle w:val="Code"/>
          <w:highlight w:val="yellow"/>
        </w:rPr>
        <w:t>peek</w:t>
      </w:r>
      <w:proofErr w:type="gramEnd"/>
    </w:p>
    <w:p w:rsidR="00357A2F" w:rsidRDefault="00357A2F" w:rsidP="0059662A">
      <w:r>
        <w:t xml:space="preserve">d) </w:t>
      </w:r>
      <w:proofErr w:type="gramStart"/>
      <w:r w:rsidRPr="00142447">
        <w:rPr>
          <w:rStyle w:val="Code"/>
        </w:rPr>
        <w:t>contains</w:t>
      </w:r>
      <w:proofErr w:type="gramEnd"/>
    </w:p>
    <w:p w:rsidR="00357A2F" w:rsidRDefault="00357A2F" w:rsidP="0059662A"/>
    <w:p w:rsidR="00357A2F" w:rsidRDefault="00357A2F"/>
    <w:p w:rsidR="00357A2F" w:rsidRDefault="00357A2F">
      <w:r>
        <w:t xml:space="preserve">17. You are studying various sorting algorithms to understand, analyze, and compare the various sorting techniques. Which of the following techniques should you utilize when using the </w:t>
      </w:r>
      <w:proofErr w:type="spellStart"/>
      <w:r w:rsidRPr="00990FC0">
        <w:rPr>
          <w:rStyle w:val="Code"/>
        </w:rPr>
        <w:t>BubbleSort</w:t>
      </w:r>
      <w:proofErr w:type="spellEnd"/>
      <w:r>
        <w:t xml:space="preserve"> algorithm?</w:t>
      </w:r>
    </w:p>
    <w:p w:rsidR="00357A2F" w:rsidRDefault="00357A2F" w:rsidP="0059662A">
      <w:r>
        <w:t xml:space="preserve">a) </w:t>
      </w:r>
      <w:proofErr w:type="gramStart"/>
      <w:r>
        <w:t>comparison</w:t>
      </w:r>
      <w:proofErr w:type="gramEnd"/>
    </w:p>
    <w:p w:rsidR="00357A2F" w:rsidRDefault="00357A2F" w:rsidP="0059662A">
      <w:r w:rsidRPr="00841E2F">
        <w:rPr>
          <w:highlight w:val="yellow"/>
        </w:rPr>
        <w:t xml:space="preserve">b) </w:t>
      </w:r>
      <w:proofErr w:type="gramStart"/>
      <w:r w:rsidRPr="00841E2F">
        <w:rPr>
          <w:highlight w:val="yellow"/>
        </w:rPr>
        <w:t>comparison</w:t>
      </w:r>
      <w:proofErr w:type="gramEnd"/>
      <w:r w:rsidRPr="00841E2F">
        <w:rPr>
          <w:highlight w:val="yellow"/>
        </w:rPr>
        <w:t xml:space="preserve"> and swap</w:t>
      </w:r>
    </w:p>
    <w:p w:rsidR="00357A2F" w:rsidRDefault="00357A2F" w:rsidP="0059662A">
      <w:r>
        <w:t xml:space="preserve">c) </w:t>
      </w:r>
      <w:proofErr w:type="gramStart"/>
      <w:r>
        <w:t>comparison</w:t>
      </w:r>
      <w:proofErr w:type="gramEnd"/>
      <w:r>
        <w:t xml:space="preserve"> and partition</w:t>
      </w:r>
    </w:p>
    <w:p w:rsidR="00357A2F" w:rsidRDefault="00357A2F" w:rsidP="0059662A">
      <w:r>
        <w:t xml:space="preserve">d) </w:t>
      </w:r>
      <w:proofErr w:type="gramStart"/>
      <w:r>
        <w:t>partition</w:t>
      </w:r>
      <w:proofErr w:type="gramEnd"/>
      <w:r>
        <w:t xml:space="preserve"> and swap</w:t>
      </w:r>
    </w:p>
    <w:p w:rsidR="00357A2F" w:rsidRDefault="00357A2F"/>
    <w:p w:rsidR="00357A2F" w:rsidRDefault="00357A2F" w:rsidP="0059662A"/>
    <w:p w:rsidR="00357A2F" w:rsidRDefault="00357A2F" w:rsidP="00E1560A"/>
    <w:p w:rsidR="00357A2F" w:rsidRPr="00A54198" w:rsidRDefault="00357A2F">
      <w:pPr>
        <w:rPr>
          <w:b/>
        </w:rPr>
      </w:pPr>
      <w:r w:rsidRPr="00A54198">
        <w:rPr>
          <w:b/>
        </w:rPr>
        <w:t>Lesson 4: Understanding Web Applications</w:t>
      </w:r>
    </w:p>
    <w:p w:rsidR="00357A2F" w:rsidRPr="0035372B" w:rsidRDefault="00357A2F"/>
    <w:p w:rsidR="00357A2F" w:rsidRPr="0035372B" w:rsidRDefault="00357A2F" w:rsidP="00217249">
      <w:r w:rsidRPr="0035372B">
        <w:t xml:space="preserve">1. </w:t>
      </w:r>
      <w:r>
        <w:t>You are developing a Web page for a medium-sized business. You want to separate the formatting and layout of the page from its content. Which of the following technologies should you use to define the formatting and layout of the page content</w:t>
      </w:r>
      <w:r w:rsidRPr="0035372B">
        <w:t>?</w:t>
      </w:r>
    </w:p>
    <w:p w:rsidR="00357A2F" w:rsidRPr="0035372B" w:rsidRDefault="00357A2F" w:rsidP="00217249">
      <w:r w:rsidRPr="00841E2F">
        <w:rPr>
          <w:highlight w:val="yellow"/>
        </w:rPr>
        <w:t>a) Cascading Style Sheets (CSS)</w:t>
      </w:r>
    </w:p>
    <w:p w:rsidR="00357A2F" w:rsidRPr="0035372B" w:rsidRDefault="00357A2F" w:rsidP="00217249">
      <w:r w:rsidRPr="0035372B">
        <w:t xml:space="preserve">b) </w:t>
      </w:r>
      <w:r>
        <w:t>Hypertext Markup Language (HTML)</w:t>
      </w:r>
    </w:p>
    <w:p w:rsidR="00357A2F" w:rsidRPr="0035372B" w:rsidRDefault="00357A2F" w:rsidP="00217249">
      <w:r w:rsidRPr="0035372B">
        <w:t xml:space="preserve">c) </w:t>
      </w:r>
      <w:r>
        <w:t>JavaScript</w:t>
      </w:r>
    </w:p>
    <w:p w:rsidR="00357A2F" w:rsidRPr="0035372B" w:rsidRDefault="00357A2F" w:rsidP="00217249">
      <w:r w:rsidRPr="0035372B">
        <w:t xml:space="preserve">d) </w:t>
      </w:r>
      <w:r>
        <w:t>Hypertext Transmission Protocol (HTTP)</w:t>
      </w:r>
    </w:p>
    <w:p w:rsidR="00357A2F" w:rsidRPr="0035372B" w:rsidRDefault="00357A2F" w:rsidP="00217249"/>
    <w:p w:rsidR="00357A2F" w:rsidRPr="0035372B" w:rsidRDefault="00357A2F" w:rsidP="00217249"/>
    <w:p w:rsidR="00357A2F" w:rsidRPr="0035372B" w:rsidRDefault="00357A2F" w:rsidP="00217249">
      <w:r w:rsidRPr="0035372B">
        <w:t xml:space="preserve">2. </w:t>
      </w:r>
      <w:r>
        <w:t>You want to display an image on your Web page. The image is stored on a separate Web server but can be accessed with a public URL. Which of the following HTML tags should you use to ensure that the image is displayed when the user navigates to your Web page</w:t>
      </w:r>
      <w:r w:rsidRPr="0035372B">
        <w:t>?</w:t>
      </w:r>
    </w:p>
    <w:p w:rsidR="00357A2F" w:rsidRDefault="00357A2F" w:rsidP="00217249">
      <w:r w:rsidRPr="0035372B">
        <w:t xml:space="preserve">a) </w:t>
      </w:r>
      <w:r w:rsidRPr="006904AA">
        <w:rPr>
          <w:rStyle w:val="Code"/>
        </w:rPr>
        <w:t>&lt;LINK&gt;</w:t>
      </w:r>
    </w:p>
    <w:p w:rsidR="00357A2F" w:rsidRPr="0035372B" w:rsidRDefault="00357A2F" w:rsidP="0059662A">
      <w:r w:rsidRPr="00841E2F">
        <w:rPr>
          <w:highlight w:val="yellow"/>
        </w:rPr>
        <w:t xml:space="preserve">b) </w:t>
      </w:r>
      <w:r w:rsidRPr="00841E2F">
        <w:rPr>
          <w:rStyle w:val="Code"/>
          <w:highlight w:val="yellow"/>
        </w:rPr>
        <w:t>&lt;IMG&gt;</w:t>
      </w:r>
    </w:p>
    <w:p w:rsidR="00357A2F" w:rsidRPr="0035372B" w:rsidRDefault="00357A2F" w:rsidP="00217249">
      <w:r w:rsidRPr="0035372B">
        <w:t xml:space="preserve">c) </w:t>
      </w:r>
      <w:r w:rsidRPr="006904AA">
        <w:rPr>
          <w:rStyle w:val="Code"/>
        </w:rPr>
        <w:t>&lt;A&gt;</w:t>
      </w:r>
    </w:p>
    <w:p w:rsidR="00357A2F" w:rsidRPr="0035372B" w:rsidRDefault="00357A2F" w:rsidP="00217249">
      <w:r w:rsidRPr="0035372B">
        <w:t xml:space="preserve">d) </w:t>
      </w:r>
      <w:r w:rsidRPr="006904AA">
        <w:rPr>
          <w:rStyle w:val="Code"/>
        </w:rPr>
        <w:t>&lt;HTML&gt;</w:t>
      </w:r>
    </w:p>
    <w:p w:rsidR="00357A2F" w:rsidRPr="0035372B" w:rsidRDefault="00357A2F" w:rsidP="00217249"/>
    <w:p w:rsidR="00357A2F" w:rsidRPr="0035372B" w:rsidRDefault="00357A2F" w:rsidP="00217249"/>
    <w:p w:rsidR="00357A2F" w:rsidRDefault="00357A2F" w:rsidP="00217249">
      <w:r w:rsidRPr="0035372B">
        <w:lastRenderedPageBreak/>
        <w:t xml:space="preserve">3. </w:t>
      </w:r>
      <w:r>
        <w:t>You are developing a new Web page. You need to create hyperlinks that point to other pages on the World Wide Web. Which of the following methods should you use to create these hyperlinks on your Web page?</w:t>
      </w:r>
    </w:p>
    <w:p w:rsidR="00357A2F" w:rsidRPr="0035372B" w:rsidRDefault="00357A2F" w:rsidP="00217249">
      <w:r w:rsidRPr="0035372B">
        <w:t xml:space="preserve">a) </w:t>
      </w:r>
      <w:proofErr w:type="gramStart"/>
      <w:r>
        <w:t>the</w:t>
      </w:r>
      <w:proofErr w:type="gramEnd"/>
      <w:r>
        <w:t xml:space="preserve"> </w:t>
      </w:r>
      <w:r w:rsidRPr="006904AA">
        <w:rPr>
          <w:rStyle w:val="Code"/>
        </w:rPr>
        <w:t>SRC</w:t>
      </w:r>
      <w:r>
        <w:t xml:space="preserve"> attribute of the </w:t>
      </w:r>
      <w:r w:rsidRPr="00716237">
        <w:rPr>
          <w:rStyle w:val="Code"/>
        </w:rPr>
        <w:t>&lt;</w:t>
      </w:r>
      <w:r w:rsidRPr="006904AA">
        <w:rPr>
          <w:rStyle w:val="Code"/>
        </w:rPr>
        <w:t>IMG</w:t>
      </w:r>
      <w:r>
        <w:rPr>
          <w:rStyle w:val="Code"/>
        </w:rPr>
        <w:t>&gt;</w:t>
      </w:r>
      <w:r>
        <w:t xml:space="preserve"> tag</w:t>
      </w:r>
    </w:p>
    <w:p w:rsidR="00357A2F" w:rsidRPr="0035372B" w:rsidRDefault="00357A2F" w:rsidP="00217249">
      <w:r w:rsidRPr="00841E2F">
        <w:rPr>
          <w:highlight w:val="yellow"/>
        </w:rPr>
        <w:t xml:space="preserve">b) </w:t>
      </w:r>
      <w:proofErr w:type="gramStart"/>
      <w:r w:rsidRPr="00841E2F">
        <w:rPr>
          <w:highlight w:val="yellow"/>
        </w:rPr>
        <w:t>the</w:t>
      </w:r>
      <w:proofErr w:type="gramEnd"/>
      <w:r w:rsidRPr="00841E2F">
        <w:rPr>
          <w:highlight w:val="yellow"/>
        </w:rPr>
        <w:t xml:space="preserve"> </w:t>
      </w:r>
      <w:r w:rsidRPr="00841E2F">
        <w:rPr>
          <w:rStyle w:val="Code"/>
          <w:highlight w:val="yellow"/>
        </w:rPr>
        <w:t>HREF</w:t>
      </w:r>
      <w:r w:rsidRPr="00841E2F">
        <w:rPr>
          <w:highlight w:val="yellow"/>
        </w:rPr>
        <w:t xml:space="preserve"> attribute of the </w:t>
      </w:r>
      <w:r w:rsidRPr="00841E2F">
        <w:rPr>
          <w:rStyle w:val="Code"/>
          <w:highlight w:val="yellow"/>
        </w:rPr>
        <w:t>&lt;A&gt;</w:t>
      </w:r>
      <w:r w:rsidRPr="00841E2F">
        <w:rPr>
          <w:highlight w:val="yellow"/>
        </w:rPr>
        <w:t xml:space="preserve"> tag</w:t>
      </w:r>
    </w:p>
    <w:p w:rsidR="00357A2F" w:rsidRPr="0035372B" w:rsidRDefault="00357A2F" w:rsidP="00217249">
      <w:r w:rsidRPr="0035372B">
        <w:t xml:space="preserve">c) </w:t>
      </w:r>
      <w:proofErr w:type="gramStart"/>
      <w:r>
        <w:t>the</w:t>
      </w:r>
      <w:proofErr w:type="gramEnd"/>
      <w:r>
        <w:t xml:space="preserve"> </w:t>
      </w:r>
      <w:r w:rsidRPr="006904AA">
        <w:rPr>
          <w:rStyle w:val="Code"/>
        </w:rPr>
        <w:t>HREF</w:t>
      </w:r>
      <w:r>
        <w:t xml:space="preserve"> attribute of the </w:t>
      </w:r>
      <w:r w:rsidRPr="00716237">
        <w:rPr>
          <w:rStyle w:val="Code"/>
        </w:rPr>
        <w:t>&lt;</w:t>
      </w:r>
      <w:r w:rsidRPr="006904AA">
        <w:rPr>
          <w:rStyle w:val="Code"/>
        </w:rPr>
        <w:t>LINK</w:t>
      </w:r>
      <w:r>
        <w:rPr>
          <w:rStyle w:val="Code"/>
        </w:rPr>
        <w:t>&gt;</w:t>
      </w:r>
      <w:r>
        <w:t xml:space="preserve"> tag</w:t>
      </w:r>
    </w:p>
    <w:p w:rsidR="00357A2F" w:rsidRPr="0035372B" w:rsidRDefault="00357A2F" w:rsidP="00217249">
      <w:r w:rsidRPr="0035372B">
        <w:t xml:space="preserve">d) </w:t>
      </w:r>
      <w:proofErr w:type="gramStart"/>
      <w:r>
        <w:t>the</w:t>
      </w:r>
      <w:proofErr w:type="gramEnd"/>
      <w:r>
        <w:t xml:space="preserve"> </w:t>
      </w:r>
      <w:r w:rsidRPr="006904AA">
        <w:rPr>
          <w:rStyle w:val="Code"/>
        </w:rPr>
        <w:t>XMLNS</w:t>
      </w:r>
      <w:r>
        <w:t xml:space="preserve"> attribute of the </w:t>
      </w:r>
      <w:r w:rsidRPr="00716237">
        <w:rPr>
          <w:rStyle w:val="Code"/>
        </w:rPr>
        <w:t>&lt;</w:t>
      </w:r>
      <w:r w:rsidRPr="006904AA">
        <w:rPr>
          <w:rStyle w:val="Code"/>
        </w:rPr>
        <w:t>HTML</w:t>
      </w:r>
      <w:r>
        <w:rPr>
          <w:rStyle w:val="Code"/>
        </w:rPr>
        <w:t>&gt;</w:t>
      </w:r>
      <w:r>
        <w:t xml:space="preserve"> tag</w:t>
      </w:r>
    </w:p>
    <w:p w:rsidR="00357A2F" w:rsidRPr="0035372B" w:rsidRDefault="00357A2F" w:rsidP="00217249"/>
    <w:p w:rsidR="00357A2F" w:rsidRPr="0035372B" w:rsidRDefault="00357A2F"/>
    <w:p w:rsidR="00357A2F" w:rsidRDefault="00357A2F" w:rsidP="00D651DA">
      <w:r w:rsidRPr="0035372B">
        <w:t xml:space="preserve">4. </w:t>
      </w:r>
      <w:r>
        <w:t>You need to perform data validation to ensure that the input fields are not empty and the user’s email address and phone numbers have been provided in the required format. You need to minimize the transmission of information across the networks. Which of the following coding approaches should you follow?</w:t>
      </w:r>
    </w:p>
    <w:p w:rsidR="00357A2F" w:rsidRPr="0035372B" w:rsidRDefault="00357A2F" w:rsidP="00D651DA"/>
    <w:p w:rsidR="00357A2F" w:rsidRPr="0035372B" w:rsidRDefault="00357A2F" w:rsidP="00D651DA">
      <w:r w:rsidRPr="0035372B">
        <w:t xml:space="preserve">a) </w:t>
      </w:r>
      <w:r>
        <w:t>Use JavaScript code that executes on the Web server.</w:t>
      </w:r>
    </w:p>
    <w:p w:rsidR="00357A2F" w:rsidRPr="0035372B" w:rsidRDefault="00357A2F" w:rsidP="00D651DA">
      <w:r w:rsidRPr="0035372B">
        <w:t xml:space="preserve">b) </w:t>
      </w:r>
      <w:r>
        <w:t>Use C# code that executes on the Web server.</w:t>
      </w:r>
    </w:p>
    <w:p w:rsidR="00357A2F" w:rsidRPr="0035372B" w:rsidRDefault="00357A2F" w:rsidP="00D651DA">
      <w:r w:rsidRPr="004E3C7B">
        <w:rPr>
          <w:highlight w:val="yellow"/>
        </w:rPr>
        <w:t>c) Use JavaScript code that executes in the browser.</w:t>
      </w:r>
    </w:p>
    <w:p w:rsidR="00357A2F" w:rsidRPr="0035372B" w:rsidRDefault="00357A2F" w:rsidP="00D651DA">
      <w:r w:rsidRPr="004E3C7B">
        <w:t>d) User C# code that executes in the browser.</w:t>
      </w:r>
    </w:p>
    <w:p w:rsidR="00357A2F" w:rsidRPr="0035372B" w:rsidRDefault="00357A2F" w:rsidP="00D651DA"/>
    <w:p w:rsidR="00357A2F" w:rsidRPr="0035372B" w:rsidRDefault="00357A2F"/>
    <w:p w:rsidR="00357A2F" w:rsidRPr="0035372B" w:rsidRDefault="00357A2F" w:rsidP="00D651DA">
      <w:r w:rsidRPr="0035372B">
        <w:t xml:space="preserve">5. </w:t>
      </w:r>
      <w:r>
        <w:t>You write large amount of JavaScript code for your Web site. You need to take advantage of caching techniques to make sure that Web pages load as quickly as possible. You also need to ensure that you can modify the JavaScript code with the least amount of effort. What should you do?</w:t>
      </w:r>
    </w:p>
    <w:p w:rsidR="00357A2F" w:rsidRPr="0035372B" w:rsidRDefault="00357A2F" w:rsidP="00D651DA">
      <w:r w:rsidRPr="0035372B">
        <w:t xml:space="preserve">a) </w:t>
      </w:r>
      <w:r>
        <w:t xml:space="preserve">Write JavaScript code inside the </w:t>
      </w:r>
      <w:r w:rsidRPr="006904AA">
        <w:rPr>
          <w:rStyle w:val="Code"/>
        </w:rPr>
        <w:t>&lt;SCRIPT&gt;</w:t>
      </w:r>
      <w:r>
        <w:t xml:space="preserve"> tag. Include the </w:t>
      </w:r>
      <w:r w:rsidRPr="006904AA">
        <w:rPr>
          <w:rStyle w:val="Code"/>
        </w:rPr>
        <w:t>&lt;SCRIPT&gt;</w:t>
      </w:r>
      <w:r>
        <w:t xml:space="preserve"> within the </w:t>
      </w:r>
      <w:r w:rsidRPr="006904AA">
        <w:rPr>
          <w:rStyle w:val="Code"/>
        </w:rPr>
        <w:t>&lt;HEAD&gt;</w:t>
      </w:r>
      <w:r>
        <w:t xml:space="preserve"> tag of the HTML page.</w:t>
      </w:r>
    </w:p>
    <w:p w:rsidR="00357A2F" w:rsidRPr="0035372B" w:rsidRDefault="00357A2F" w:rsidP="00D651DA">
      <w:r w:rsidRPr="0035372B">
        <w:t xml:space="preserve">b) </w:t>
      </w:r>
      <w:r>
        <w:t xml:space="preserve">Write JavaScript code inside the </w:t>
      </w:r>
      <w:r w:rsidRPr="006904AA">
        <w:rPr>
          <w:rStyle w:val="Code"/>
        </w:rPr>
        <w:t>&lt;SCRIPT&gt;</w:t>
      </w:r>
      <w:r>
        <w:t xml:space="preserve"> tag. Include the </w:t>
      </w:r>
      <w:r w:rsidRPr="006904AA">
        <w:rPr>
          <w:rStyle w:val="Code"/>
        </w:rPr>
        <w:t>&lt;SCRIPT&gt;</w:t>
      </w:r>
      <w:r>
        <w:t xml:space="preserve"> within the </w:t>
      </w:r>
      <w:r w:rsidRPr="006904AA">
        <w:rPr>
          <w:rStyle w:val="Code"/>
        </w:rPr>
        <w:t>&lt;BODY&gt;</w:t>
      </w:r>
      <w:r>
        <w:t xml:space="preserve"> tag of the HTML page.</w:t>
      </w:r>
    </w:p>
    <w:p w:rsidR="00357A2F" w:rsidRPr="0035372B" w:rsidRDefault="00357A2F" w:rsidP="00D651DA">
      <w:r w:rsidRPr="00841E2F">
        <w:rPr>
          <w:highlight w:val="yellow"/>
        </w:rPr>
        <w:t xml:space="preserve">c) Write JavaScript code in a separate file. Use the </w:t>
      </w:r>
      <w:r w:rsidRPr="00841E2F">
        <w:rPr>
          <w:rStyle w:val="Code"/>
          <w:highlight w:val="yellow"/>
        </w:rPr>
        <w:t>SRC</w:t>
      </w:r>
      <w:r w:rsidRPr="00841E2F">
        <w:rPr>
          <w:highlight w:val="yellow"/>
        </w:rPr>
        <w:t xml:space="preserve"> attribute of the </w:t>
      </w:r>
      <w:r w:rsidRPr="00841E2F">
        <w:rPr>
          <w:rStyle w:val="Code"/>
          <w:highlight w:val="yellow"/>
        </w:rPr>
        <w:t>&lt;SCRIPT&gt;</w:t>
      </w:r>
      <w:r w:rsidRPr="00841E2F">
        <w:rPr>
          <w:highlight w:val="yellow"/>
        </w:rPr>
        <w:t xml:space="preserve"> tag to link to the JavaScript file.</w:t>
      </w:r>
    </w:p>
    <w:p w:rsidR="00357A2F" w:rsidRPr="0035372B" w:rsidRDefault="00357A2F" w:rsidP="00D651DA">
      <w:r w:rsidRPr="0035372B">
        <w:t xml:space="preserve">d) </w:t>
      </w:r>
      <w:r>
        <w:t xml:space="preserve">Write JavaScript code in a separate file. Use the </w:t>
      </w:r>
      <w:r w:rsidRPr="006904AA">
        <w:rPr>
          <w:rStyle w:val="Code"/>
        </w:rPr>
        <w:t>HREF</w:t>
      </w:r>
      <w:r>
        <w:t xml:space="preserve"> attribute of the </w:t>
      </w:r>
      <w:r w:rsidRPr="006904AA">
        <w:rPr>
          <w:rStyle w:val="Code"/>
        </w:rPr>
        <w:t>&lt;LINK&gt;</w:t>
      </w:r>
      <w:r>
        <w:t xml:space="preserve"> tag to link to the JavaScript file.</w:t>
      </w:r>
    </w:p>
    <w:p w:rsidR="00357A2F" w:rsidRPr="0035372B" w:rsidRDefault="00357A2F"/>
    <w:p w:rsidR="00357A2F" w:rsidRPr="0035372B" w:rsidRDefault="00357A2F"/>
    <w:p w:rsidR="00357A2F" w:rsidRPr="0035372B" w:rsidRDefault="00357A2F" w:rsidP="00D651DA">
      <w:r w:rsidRPr="0035372B">
        <w:t xml:space="preserve">7. </w:t>
      </w:r>
      <w:r>
        <w:t>You are developing an ASP.NET Web page that displays status of a shipment. You need to write some code that will change the Web page’s appearance and assign values to some controls. Where should you put this code</w:t>
      </w:r>
      <w:r w:rsidRPr="0035372B">
        <w:t>?</w:t>
      </w:r>
    </w:p>
    <w:p w:rsidR="00357A2F" w:rsidRPr="0035372B" w:rsidRDefault="00357A2F" w:rsidP="00D651DA">
      <w:r w:rsidRPr="0035372B">
        <w:t xml:space="preserve">a) </w:t>
      </w:r>
      <w:r>
        <w:t xml:space="preserve">In the </w:t>
      </w:r>
      <w:proofErr w:type="spellStart"/>
      <w:r w:rsidRPr="006904AA">
        <w:rPr>
          <w:rStyle w:val="Code"/>
        </w:rPr>
        <w:t>InitializeComponent</w:t>
      </w:r>
      <w:proofErr w:type="spellEnd"/>
      <w:r>
        <w:t xml:space="preserve"> method</w:t>
      </w:r>
    </w:p>
    <w:p w:rsidR="00357A2F" w:rsidRPr="0035372B" w:rsidRDefault="00357A2F" w:rsidP="00D651DA">
      <w:r w:rsidRPr="004E3C7B">
        <w:rPr>
          <w:highlight w:val="yellow"/>
        </w:rPr>
        <w:t xml:space="preserve">b) In a method that handles the </w:t>
      </w:r>
      <w:r w:rsidRPr="004E3C7B">
        <w:rPr>
          <w:rStyle w:val="Code"/>
          <w:highlight w:val="yellow"/>
        </w:rPr>
        <w:t>Load</w:t>
      </w:r>
      <w:r w:rsidRPr="004E3C7B">
        <w:rPr>
          <w:highlight w:val="yellow"/>
        </w:rPr>
        <w:t xml:space="preserve"> event</w:t>
      </w:r>
    </w:p>
    <w:p w:rsidR="00357A2F" w:rsidRPr="0035372B" w:rsidRDefault="00357A2F" w:rsidP="0059662A">
      <w:r w:rsidRPr="0035372B">
        <w:t xml:space="preserve">c) </w:t>
      </w:r>
      <w:r>
        <w:t xml:space="preserve">In a method that handles the </w:t>
      </w:r>
      <w:proofErr w:type="spellStart"/>
      <w:r w:rsidRPr="006904AA">
        <w:rPr>
          <w:rStyle w:val="Code"/>
        </w:rPr>
        <w:t>Init</w:t>
      </w:r>
      <w:proofErr w:type="spellEnd"/>
      <w:r>
        <w:t xml:space="preserve"> event</w:t>
      </w:r>
    </w:p>
    <w:p w:rsidR="00357A2F" w:rsidRPr="0035372B" w:rsidRDefault="00357A2F" w:rsidP="0059662A">
      <w:r w:rsidRPr="004E3C7B">
        <w:t xml:space="preserve">d) In a method that handles the </w:t>
      </w:r>
      <w:proofErr w:type="spellStart"/>
      <w:r w:rsidRPr="004E3C7B">
        <w:rPr>
          <w:rStyle w:val="Code"/>
        </w:rPr>
        <w:t>PreRender</w:t>
      </w:r>
      <w:proofErr w:type="spellEnd"/>
      <w:r w:rsidRPr="004E3C7B">
        <w:t xml:space="preserve"> event</w:t>
      </w:r>
    </w:p>
    <w:p w:rsidR="00357A2F" w:rsidRPr="0035372B" w:rsidRDefault="00357A2F" w:rsidP="00D651DA"/>
    <w:p w:rsidR="00357A2F" w:rsidRPr="0035372B" w:rsidRDefault="00357A2F"/>
    <w:p w:rsidR="00357A2F" w:rsidRDefault="00357A2F" w:rsidP="00D651DA">
      <w:r w:rsidRPr="0035372B">
        <w:t xml:space="preserve">8. </w:t>
      </w:r>
      <w:r>
        <w:t>You write the following code in your Web page:</w:t>
      </w:r>
    </w:p>
    <w:p w:rsidR="00357A2F" w:rsidRDefault="00357A2F" w:rsidP="00D651DA"/>
    <w:p w:rsidR="00357A2F" w:rsidRPr="00971405" w:rsidRDefault="00357A2F" w:rsidP="0059662A">
      <w:pPr>
        <w:ind w:left="540"/>
        <w:rPr>
          <w:rStyle w:val="Code"/>
        </w:rPr>
      </w:pPr>
      <w:proofErr w:type="gramStart"/>
      <w:r w:rsidRPr="00971405">
        <w:rPr>
          <w:rStyle w:val="Code"/>
        </w:rPr>
        <w:t>protected</w:t>
      </w:r>
      <w:proofErr w:type="gramEnd"/>
      <w:r w:rsidRPr="00971405">
        <w:rPr>
          <w:rStyle w:val="Code"/>
        </w:rPr>
        <w:t xml:space="preserve"> void </w:t>
      </w:r>
      <w:proofErr w:type="spellStart"/>
      <w:r w:rsidRPr="00971405">
        <w:rPr>
          <w:rStyle w:val="Code"/>
        </w:rPr>
        <w:t>Page_Load</w:t>
      </w:r>
      <w:proofErr w:type="spellEnd"/>
    </w:p>
    <w:p w:rsidR="00357A2F" w:rsidRPr="00971405" w:rsidRDefault="00357A2F" w:rsidP="0059662A">
      <w:pPr>
        <w:ind w:left="540"/>
        <w:rPr>
          <w:rStyle w:val="Code"/>
        </w:rPr>
      </w:pPr>
      <w:r w:rsidRPr="00971405">
        <w:rPr>
          <w:rStyle w:val="Code"/>
        </w:rPr>
        <w:lastRenderedPageBreak/>
        <w:t xml:space="preserve">        (</w:t>
      </w:r>
      <w:proofErr w:type="gramStart"/>
      <w:r w:rsidRPr="00971405">
        <w:rPr>
          <w:rStyle w:val="Code"/>
        </w:rPr>
        <w:t>object</w:t>
      </w:r>
      <w:proofErr w:type="gramEnd"/>
      <w:r w:rsidRPr="00971405">
        <w:rPr>
          <w:rStyle w:val="Code"/>
        </w:rPr>
        <w:t xml:space="preserve"> sender, </w:t>
      </w:r>
      <w:proofErr w:type="spellStart"/>
      <w:r w:rsidRPr="00971405">
        <w:rPr>
          <w:rStyle w:val="Code"/>
        </w:rPr>
        <w:t>EventArgs</w:t>
      </w:r>
      <w:proofErr w:type="spellEnd"/>
      <w:r w:rsidRPr="00971405">
        <w:rPr>
          <w:rStyle w:val="Code"/>
        </w:rPr>
        <w:t xml:space="preserve"> e)</w:t>
      </w:r>
    </w:p>
    <w:p w:rsidR="00357A2F" w:rsidRPr="00971405" w:rsidRDefault="00357A2F" w:rsidP="0059662A">
      <w:pPr>
        <w:ind w:left="540"/>
        <w:rPr>
          <w:rStyle w:val="Code"/>
        </w:rPr>
      </w:pPr>
      <w:r w:rsidRPr="00971405">
        <w:rPr>
          <w:rStyle w:val="Code"/>
        </w:rPr>
        <w:t>{</w:t>
      </w:r>
    </w:p>
    <w:p w:rsidR="00357A2F" w:rsidRPr="00971405" w:rsidRDefault="00357A2F" w:rsidP="0059662A">
      <w:pPr>
        <w:ind w:left="540"/>
        <w:rPr>
          <w:rStyle w:val="Code"/>
        </w:rPr>
      </w:pPr>
      <w:r w:rsidRPr="00971405">
        <w:rPr>
          <w:rStyle w:val="Code"/>
        </w:rPr>
        <w:t xml:space="preserve">    /* additional code here */</w:t>
      </w:r>
    </w:p>
    <w:p w:rsidR="00357A2F" w:rsidRPr="00971405" w:rsidRDefault="00357A2F" w:rsidP="0059662A">
      <w:pPr>
        <w:ind w:left="540"/>
        <w:rPr>
          <w:rStyle w:val="Code"/>
        </w:rPr>
      </w:pPr>
      <w:r w:rsidRPr="00971405">
        <w:rPr>
          <w:rStyle w:val="Code"/>
        </w:rPr>
        <w:t>}</w:t>
      </w:r>
    </w:p>
    <w:p w:rsidR="00357A2F" w:rsidRDefault="00357A2F" w:rsidP="0059662A"/>
    <w:p w:rsidR="00357A2F" w:rsidRPr="0035372B" w:rsidRDefault="00357A2F" w:rsidP="0059662A">
      <w:r>
        <w:t xml:space="preserve">You expect this code to be executed in response to the </w:t>
      </w:r>
      <w:r w:rsidRPr="006904AA">
        <w:rPr>
          <w:rStyle w:val="Code"/>
        </w:rPr>
        <w:t>Load</w:t>
      </w:r>
      <w:r>
        <w:t xml:space="preserve"> event of the ASP.NET page. However, when you request the page, you notice that the method is not executed. What should you do to make sure that the </w:t>
      </w:r>
      <w:proofErr w:type="spellStart"/>
      <w:r w:rsidRPr="00971405">
        <w:rPr>
          <w:rStyle w:val="Code"/>
        </w:rPr>
        <w:t>Page_Load</w:t>
      </w:r>
      <w:proofErr w:type="spellEnd"/>
      <w:r>
        <w:t xml:space="preserve"> method is executed when the </w:t>
      </w:r>
      <w:r w:rsidRPr="006904AA">
        <w:rPr>
          <w:rStyle w:val="Code"/>
        </w:rPr>
        <w:t>Load</w:t>
      </w:r>
      <w:r>
        <w:t xml:space="preserve"> event of the Web page is fired?</w:t>
      </w:r>
    </w:p>
    <w:p w:rsidR="00357A2F" w:rsidRDefault="00357A2F" w:rsidP="00D651DA">
      <w:r w:rsidRPr="001D3C2B">
        <w:rPr>
          <w:highlight w:val="yellow"/>
        </w:rPr>
        <w:t xml:space="preserve">a) Set the </w:t>
      </w:r>
      <w:proofErr w:type="spellStart"/>
      <w:r w:rsidRPr="001D3C2B">
        <w:rPr>
          <w:rStyle w:val="Code"/>
          <w:highlight w:val="yellow"/>
        </w:rPr>
        <w:t>AutoEventWireup</w:t>
      </w:r>
      <w:proofErr w:type="spellEnd"/>
      <w:r w:rsidRPr="001D3C2B">
        <w:rPr>
          <w:highlight w:val="yellow"/>
        </w:rPr>
        <w:t xml:space="preserve"> attribute of the </w:t>
      </w:r>
      <w:r w:rsidRPr="001D3C2B">
        <w:rPr>
          <w:rStyle w:val="Code"/>
          <w:highlight w:val="yellow"/>
        </w:rPr>
        <w:t>@Page</w:t>
      </w:r>
      <w:r w:rsidRPr="001D3C2B">
        <w:rPr>
          <w:highlight w:val="yellow"/>
        </w:rPr>
        <w:t xml:space="preserve"> directive to true.</w:t>
      </w:r>
    </w:p>
    <w:p w:rsidR="00357A2F" w:rsidRDefault="00357A2F" w:rsidP="0059662A">
      <w:r w:rsidRPr="0035372B">
        <w:t xml:space="preserve">b) </w:t>
      </w:r>
      <w:r>
        <w:t xml:space="preserve">Set the </w:t>
      </w:r>
      <w:proofErr w:type="spellStart"/>
      <w:r w:rsidRPr="006904AA">
        <w:rPr>
          <w:rStyle w:val="Code"/>
        </w:rPr>
        <w:t>AutoEventWireup</w:t>
      </w:r>
      <w:proofErr w:type="spellEnd"/>
      <w:r>
        <w:t xml:space="preserve"> attribute of the </w:t>
      </w:r>
      <w:r w:rsidRPr="006904AA">
        <w:rPr>
          <w:rStyle w:val="Code"/>
        </w:rPr>
        <w:t>@Page</w:t>
      </w:r>
      <w:r>
        <w:t xml:space="preserve"> directive to false.</w:t>
      </w:r>
    </w:p>
    <w:p w:rsidR="00357A2F" w:rsidRDefault="00357A2F" w:rsidP="0059662A">
      <w:r>
        <w:t>c</w:t>
      </w:r>
      <w:r w:rsidRPr="0035372B">
        <w:t xml:space="preserve">) </w:t>
      </w:r>
      <w:r>
        <w:t xml:space="preserve">Set the </w:t>
      </w:r>
      <w:proofErr w:type="spellStart"/>
      <w:r w:rsidRPr="006904AA">
        <w:rPr>
          <w:rStyle w:val="Code"/>
        </w:rPr>
        <w:t>IsCallBack</w:t>
      </w:r>
      <w:proofErr w:type="spellEnd"/>
      <w:r>
        <w:t xml:space="preserve"> property of the Page class to true.</w:t>
      </w:r>
    </w:p>
    <w:p w:rsidR="00357A2F" w:rsidRDefault="00357A2F" w:rsidP="00D651DA">
      <w:r>
        <w:t>d</w:t>
      </w:r>
      <w:r w:rsidRPr="0035372B">
        <w:t xml:space="preserve">) </w:t>
      </w:r>
      <w:r>
        <w:t xml:space="preserve">Set the </w:t>
      </w:r>
      <w:proofErr w:type="spellStart"/>
      <w:r w:rsidRPr="006904AA">
        <w:rPr>
          <w:rStyle w:val="Code"/>
        </w:rPr>
        <w:t>IsPostBack</w:t>
      </w:r>
      <w:proofErr w:type="spellEnd"/>
      <w:r>
        <w:t xml:space="preserve"> property of the </w:t>
      </w:r>
      <w:r w:rsidRPr="006904AA">
        <w:rPr>
          <w:rStyle w:val="Code"/>
        </w:rPr>
        <w:t>Page</w:t>
      </w:r>
      <w:r>
        <w:t xml:space="preserve"> class to true.</w:t>
      </w:r>
    </w:p>
    <w:p w:rsidR="00357A2F" w:rsidRDefault="00357A2F" w:rsidP="00D651DA"/>
    <w:p w:rsidR="00357A2F" w:rsidRDefault="00357A2F" w:rsidP="0059662A"/>
    <w:p w:rsidR="00357A2F" w:rsidRPr="0035372B" w:rsidRDefault="00357A2F" w:rsidP="0059662A">
      <w:r>
        <w:t>9</w:t>
      </w:r>
      <w:r w:rsidRPr="0035372B">
        <w:t>.</w:t>
      </w:r>
      <w:r>
        <w:t xml:space="preserve"> </w:t>
      </w:r>
      <w:r w:rsidRPr="001226B8">
        <w:t>You need to display specific messages to the users when their browser is not running JavaScript. Which of the following code segment should you use?</w:t>
      </w:r>
    </w:p>
    <w:p w:rsidR="00357A2F" w:rsidRDefault="00357A2F" w:rsidP="0059662A">
      <w:r w:rsidRPr="0035372B">
        <w:t xml:space="preserve">a) </w:t>
      </w:r>
      <w:r w:rsidRPr="006904AA">
        <w:rPr>
          <w:rStyle w:val="Code"/>
        </w:rPr>
        <w:t xml:space="preserve">&lt;script </w:t>
      </w:r>
      <w:proofErr w:type="spellStart"/>
      <w:r w:rsidRPr="006904AA">
        <w:rPr>
          <w:rStyle w:val="Code"/>
        </w:rPr>
        <w:t>runat</w:t>
      </w:r>
      <w:proofErr w:type="spellEnd"/>
      <w:r w:rsidRPr="006904AA">
        <w:rPr>
          <w:rStyle w:val="Code"/>
        </w:rPr>
        <w:t>="server"&gt; … &lt;/script&gt;</w:t>
      </w:r>
    </w:p>
    <w:p w:rsidR="00357A2F" w:rsidRDefault="00357A2F" w:rsidP="0059662A">
      <w:r w:rsidRPr="0035372B">
        <w:t xml:space="preserve">b) </w:t>
      </w:r>
      <w:r w:rsidRPr="006904AA">
        <w:rPr>
          <w:rStyle w:val="Code"/>
        </w:rPr>
        <w:t>&lt;</w:t>
      </w:r>
      <w:proofErr w:type="gramStart"/>
      <w:r w:rsidRPr="006904AA">
        <w:rPr>
          <w:rStyle w:val="Code"/>
        </w:rPr>
        <w:t>script</w:t>
      </w:r>
      <w:proofErr w:type="gramEnd"/>
      <w:r w:rsidRPr="006904AA">
        <w:rPr>
          <w:rStyle w:val="Code"/>
        </w:rPr>
        <w:t xml:space="preserve">&gt; </w:t>
      </w:r>
      <w:r>
        <w:rPr>
          <w:rStyle w:val="Code"/>
        </w:rPr>
        <w:t>...</w:t>
      </w:r>
      <w:r w:rsidRPr="006904AA">
        <w:rPr>
          <w:rStyle w:val="Code"/>
        </w:rPr>
        <w:t xml:space="preserve"> &lt;/script&gt;</w:t>
      </w:r>
    </w:p>
    <w:p w:rsidR="00357A2F" w:rsidRDefault="00357A2F" w:rsidP="0059662A">
      <w:r>
        <w:t>c</w:t>
      </w:r>
      <w:r w:rsidRPr="0035372B">
        <w:t xml:space="preserve">) </w:t>
      </w:r>
      <w:r w:rsidRPr="006904AA">
        <w:rPr>
          <w:rStyle w:val="Code"/>
        </w:rPr>
        <w:t>&lt;% … %&gt;</w:t>
      </w:r>
    </w:p>
    <w:p w:rsidR="00357A2F" w:rsidRDefault="00357A2F" w:rsidP="0059662A">
      <w:r w:rsidRPr="001D3C2B">
        <w:rPr>
          <w:highlight w:val="yellow"/>
        </w:rPr>
        <w:t xml:space="preserve">d) </w:t>
      </w:r>
      <w:r w:rsidRPr="001D3C2B">
        <w:rPr>
          <w:rStyle w:val="Code"/>
          <w:highlight w:val="yellow"/>
        </w:rPr>
        <w:t>&lt;</w:t>
      </w:r>
      <w:proofErr w:type="spellStart"/>
      <w:proofErr w:type="gramStart"/>
      <w:r w:rsidRPr="001D3C2B">
        <w:rPr>
          <w:rStyle w:val="Code"/>
          <w:highlight w:val="yellow"/>
        </w:rPr>
        <w:t>noscript</w:t>
      </w:r>
      <w:proofErr w:type="spellEnd"/>
      <w:proofErr w:type="gramEnd"/>
      <w:r w:rsidRPr="001D3C2B">
        <w:rPr>
          <w:rStyle w:val="Code"/>
          <w:highlight w:val="yellow"/>
        </w:rPr>
        <w:t>&gt; ... &lt;/</w:t>
      </w:r>
      <w:proofErr w:type="spellStart"/>
      <w:r w:rsidRPr="001D3C2B">
        <w:rPr>
          <w:rStyle w:val="Code"/>
          <w:highlight w:val="yellow"/>
        </w:rPr>
        <w:t>noscript</w:t>
      </w:r>
      <w:proofErr w:type="spellEnd"/>
      <w:r w:rsidRPr="001D3C2B">
        <w:rPr>
          <w:rStyle w:val="Code"/>
          <w:highlight w:val="yellow"/>
        </w:rPr>
        <w:t>&gt;</w:t>
      </w:r>
    </w:p>
    <w:p w:rsidR="00357A2F" w:rsidRDefault="00357A2F" w:rsidP="0059662A"/>
    <w:p w:rsidR="00357A2F" w:rsidRDefault="00357A2F" w:rsidP="0059662A"/>
    <w:p w:rsidR="00357A2F" w:rsidRDefault="00357A2F" w:rsidP="0059662A">
      <w:r>
        <w:t xml:space="preserve">10. You are developing an ASP.NET application using C#. On your Web page, you want to display the results returned by a C# method named </w:t>
      </w:r>
      <w:proofErr w:type="spellStart"/>
      <w:r w:rsidRPr="000A7F5D">
        <w:rPr>
          <w:rStyle w:val="Code"/>
        </w:rPr>
        <w:t>GetShipmentStatus</w:t>
      </w:r>
      <w:proofErr w:type="spellEnd"/>
      <w:r>
        <w:t xml:space="preserve"> when the page is rendered to the client. Which of the following code segments should you use to call the </w:t>
      </w:r>
      <w:proofErr w:type="spellStart"/>
      <w:r w:rsidRPr="000A7F5D">
        <w:rPr>
          <w:rStyle w:val="Code"/>
        </w:rPr>
        <w:t>GetShipmentStatus</w:t>
      </w:r>
      <w:proofErr w:type="spellEnd"/>
      <w:r>
        <w:t xml:space="preserve"> method?</w:t>
      </w:r>
    </w:p>
    <w:p w:rsidR="00357A2F" w:rsidRDefault="00357A2F" w:rsidP="0059662A"/>
    <w:p w:rsidR="00357A2F" w:rsidRPr="00971405" w:rsidRDefault="00357A2F" w:rsidP="0059662A">
      <w:pPr>
        <w:tabs>
          <w:tab w:val="left" w:pos="540"/>
        </w:tabs>
        <w:rPr>
          <w:rStyle w:val="Code"/>
        </w:rPr>
      </w:pPr>
      <w:r w:rsidRPr="0035372B">
        <w:t>a)</w:t>
      </w:r>
      <w:r>
        <w:tab/>
      </w:r>
      <w:r w:rsidRPr="00971405">
        <w:rPr>
          <w:rStyle w:val="Code"/>
        </w:rPr>
        <w:t xml:space="preserve">&lt;script language="c#" </w:t>
      </w:r>
      <w:proofErr w:type="spellStart"/>
      <w:r w:rsidRPr="00971405">
        <w:rPr>
          <w:rStyle w:val="Code"/>
        </w:rPr>
        <w:t>runat</w:t>
      </w:r>
      <w:proofErr w:type="spellEnd"/>
      <w:r w:rsidRPr="00971405">
        <w:rPr>
          <w:rStyle w:val="Code"/>
        </w:rPr>
        <w:t>="server"&gt;</w:t>
      </w:r>
    </w:p>
    <w:p w:rsidR="00357A2F" w:rsidRPr="00971405" w:rsidRDefault="00357A2F" w:rsidP="0059662A">
      <w:pPr>
        <w:ind w:left="540"/>
        <w:rPr>
          <w:rStyle w:val="Code"/>
        </w:rPr>
      </w:pPr>
      <w:r w:rsidRPr="00971405">
        <w:rPr>
          <w:rStyle w:val="Code"/>
        </w:rPr>
        <w:t xml:space="preserve">    </w:t>
      </w:r>
      <w:proofErr w:type="spellStart"/>
      <w:proofErr w:type="gramStart"/>
      <w:r w:rsidRPr="00971405">
        <w:rPr>
          <w:rStyle w:val="Code"/>
        </w:rPr>
        <w:t>Response.Write</w:t>
      </w:r>
      <w:proofErr w:type="spellEnd"/>
      <w:r w:rsidRPr="00971405">
        <w:rPr>
          <w:rStyle w:val="Code"/>
        </w:rPr>
        <w:t>(</w:t>
      </w:r>
      <w:proofErr w:type="spellStart"/>
      <w:proofErr w:type="gramEnd"/>
      <w:r w:rsidRPr="00971405">
        <w:rPr>
          <w:rStyle w:val="Code"/>
        </w:rPr>
        <w:t>GetShipmentStatus</w:t>
      </w:r>
      <w:proofErr w:type="spellEnd"/>
      <w:r w:rsidRPr="00971405">
        <w:rPr>
          <w:rStyle w:val="Code"/>
        </w:rPr>
        <w:t>());</w:t>
      </w:r>
    </w:p>
    <w:p w:rsidR="00357A2F" w:rsidRPr="00971405" w:rsidRDefault="00357A2F" w:rsidP="0059662A">
      <w:pPr>
        <w:ind w:left="540"/>
        <w:rPr>
          <w:rStyle w:val="Code"/>
        </w:rPr>
      </w:pPr>
      <w:r w:rsidRPr="00971405">
        <w:rPr>
          <w:rStyle w:val="Code"/>
        </w:rPr>
        <w:t>&lt;/script&gt;</w:t>
      </w:r>
    </w:p>
    <w:p w:rsidR="00357A2F" w:rsidRDefault="00357A2F" w:rsidP="0059662A"/>
    <w:p w:rsidR="00357A2F" w:rsidRPr="004E3C7B" w:rsidRDefault="00357A2F" w:rsidP="0059662A">
      <w:pPr>
        <w:tabs>
          <w:tab w:val="left" w:pos="540"/>
        </w:tabs>
        <w:rPr>
          <w:rStyle w:val="Code"/>
        </w:rPr>
      </w:pPr>
      <w:r w:rsidRPr="004E3C7B">
        <w:t>b)</w:t>
      </w:r>
      <w:r w:rsidRPr="004E3C7B">
        <w:tab/>
      </w:r>
      <w:r w:rsidRPr="004E3C7B">
        <w:rPr>
          <w:rStyle w:val="Code"/>
        </w:rPr>
        <w:t xml:space="preserve">&lt;script language="c#" </w:t>
      </w:r>
      <w:proofErr w:type="spellStart"/>
      <w:r w:rsidRPr="004E3C7B">
        <w:rPr>
          <w:rStyle w:val="Code"/>
        </w:rPr>
        <w:t>runat</w:t>
      </w:r>
      <w:proofErr w:type="spellEnd"/>
      <w:r w:rsidRPr="004E3C7B">
        <w:rPr>
          <w:rStyle w:val="Code"/>
        </w:rPr>
        <w:t>="client"&gt;</w:t>
      </w:r>
    </w:p>
    <w:p w:rsidR="00357A2F" w:rsidRPr="004E3C7B" w:rsidRDefault="00357A2F" w:rsidP="0059662A">
      <w:pPr>
        <w:ind w:left="540"/>
        <w:rPr>
          <w:rStyle w:val="Code"/>
        </w:rPr>
      </w:pPr>
      <w:r w:rsidRPr="004E3C7B">
        <w:rPr>
          <w:rStyle w:val="Code"/>
        </w:rPr>
        <w:t xml:space="preserve">    </w:t>
      </w:r>
      <w:proofErr w:type="spellStart"/>
      <w:proofErr w:type="gramStart"/>
      <w:r w:rsidRPr="004E3C7B">
        <w:rPr>
          <w:rStyle w:val="Code"/>
        </w:rPr>
        <w:t>Response.Write</w:t>
      </w:r>
      <w:proofErr w:type="spellEnd"/>
      <w:r w:rsidRPr="004E3C7B">
        <w:rPr>
          <w:rStyle w:val="Code"/>
        </w:rPr>
        <w:t>(</w:t>
      </w:r>
      <w:proofErr w:type="spellStart"/>
      <w:proofErr w:type="gramEnd"/>
      <w:r w:rsidRPr="004E3C7B">
        <w:rPr>
          <w:rStyle w:val="Code"/>
        </w:rPr>
        <w:t>GetShipmentStatus</w:t>
      </w:r>
      <w:proofErr w:type="spellEnd"/>
      <w:r w:rsidRPr="004E3C7B">
        <w:rPr>
          <w:rStyle w:val="Code"/>
        </w:rPr>
        <w:t>());</w:t>
      </w:r>
    </w:p>
    <w:p w:rsidR="00357A2F" w:rsidRPr="00971405" w:rsidRDefault="00357A2F" w:rsidP="0059662A">
      <w:pPr>
        <w:ind w:left="540"/>
        <w:rPr>
          <w:rStyle w:val="Code"/>
        </w:rPr>
      </w:pPr>
      <w:r w:rsidRPr="004E3C7B">
        <w:rPr>
          <w:rStyle w:val="Code"/>
        </w:rPr>
        <w:t>&lt;/script&gt;</w:t>
      </w:r>
    </w:p>
    <w:p w:rsidR="00357A2F" w:rsidRDefault="00357A2F" w:rsidP="0059662A"/>
    <w:p w:rsidR="00357A2F" w:rsidRPr="00971405" w:rsidRDefault="00357A2F" w:rsidP="0059662A">
      <w:pPr>
        <w:tabs>
          <w:tab w:val="left" w:pos="540"/>
        </w:tabs>
        <w:rPr>
          <w:rStyle w:val="Code"/>
        </w:rPr>
      </w:pPr>
      <w:r>
        <w:t>c)</w:t>
      </w:r>
      <w:r>
        <w:tab/>
      </w:r>
      <w:r w:rsidRPr="00971405">
        <w:rPr>
          <w:rStyle w:val="Code"/>
        </w:rPr>
        <w:t>&lt;script language="c#"&gt;</w:t>
      </w:r>
    </w:p>
    <w:p w:rsidR="00357A2F" w:rsidRPr="00971405" w:rsidRDefault="00357A2F" w:rsidP="0059662A">
      <w:pPr>
        <w:ind w:left="540"/>
        <w:rPr>
          <w:rStyle w:val="Code"/>
        </w:rPr>
      </w:pPr>
      <w:r w:rsidRPr="00971405">
        <w:rPr>
          <w:rStyle w:val="Code"/>
        </w:rPr>
        <w:t xml:space="preserve">    </w:t>
      </w:r>
      <w:proofErr w:type="spellStart"/>
      <w:proofErr w:type="gramStart"/>
      <w:r w:rsidRPr="00971405">
        <w:rPr>
          <w:rStyle w:val="Code"/>
        </w:rPr>
        <w:t>Response.Write</w:t>
      </w:r>
      <w:proofErr w:type="spellEnd"/>
      <w:r w:rsidRPr="00971405">
        <w:rPr>
          <w:rStyle w:val="Code"/>
        </w:rPr>
        <w:t>(</w:t>
      </w:r>
      <w:proofErr w:type="spellStart"/>
      <w:proofErr w:type="gramEnd"/>
      <w:r w:rsidRPr="00971405">
        <w:rPr>
          <w:rStyle w:val="Code"/>
        </w:rPr>
        <w:t>GetShipmentStatus</w:t>
      </w:r>
      <w:proofErr w:type="spellEnd"/>
      <w:r w:rsidRPr="00971405">
        <w:rPr>
          <w:rStyle w:val="Code"/>
        </w:rPr>
        <w:t>());</w:t>
      </w:r>
    </w:p>
    <w:p w:rsidR="00357A2F" w:rsidRPr="00971405" w:rsidRDefault="00357A2F" w:rsidP="0059662A">
      <w:pPr>
        <w:ind w:left="540"/>
        <w:rPr>
          <w:rStyle w:val="Code"/>
        </w:rPr>
      </w:pPr>
      <w:r w:rsidRPr="00971405">
        <w:rPr>
          <w:rStyle w:val="Code"/>
        </w:rPr>
        <w:t>&lt;/script&gt;</w:t>
      </w:r>
    </w:p>
    <w:p w:rsidR="00357A2F" w:rsidRDefault="00357A2F" w:rsidP="0059662A"/>
    <w:p w:rsidR="00357A2F" w:rsidRDefault="00357A2F" w:rsidP="0059662A">
      <w:pPr>
        <w:tabs>
          <w:tab w:val="left" w:pos="540"/>
        </w:tabs>
      </w:pPr>
      <w:r w:rsidRPr="004E3C7B">
        <w:rPr>
          <w:highlight w:val="yellow"/>
        </w:rPr>
        <w:t>d)</w:t>
      </w:r>
      <w:r w:rsidRPr="004E3C7B">
        <w:rPr>
          <w:highlight w:val="yellow"/>
        </w:rPr>
        <w:tab/>
      </w:r>
      <w:r w:rsidRPr="004E3C7B">
        <w:rPr>
          <w:rStyle w:val="Code"/>
          <w:highlight w:val="yellow"/>
        </w:rPr>
        <w:t xml:space="preserve">&lt;%= </w:t>
      </w:r>
      <w:proofErr w:type="spellStart"/>
      <w:proofErr w:type="gramStart"/>
      <w:r w:rsidRPr="004E3C7B">
        <w:rPr>
          <w:rStyle w:val="Code"/>
          <w:highlight w:val="yellow"/>
        </w:rPr>
        <w:t>GetShipmentStatus</w:t>
      </w:r>
      <w:proofErr w:type="spellEnd"/>
      <w:r w:rsidRPr="004E3C7B">
        <w:rPr>
          <w:rStyle w:val="Code"/>
          <w:highlight w:val="yellow"/>
        </w:rPr>
        <w:t>(</w:t>
      </w:r>
      <w:proofErr w:type="gramEnd"/>
      <w:r w:rsidRPr="004E3C7B">
        <w:rPr>
          <w:rStyle w:val="Code"/>
          <w:highlight w:val="yellow"/>
        </w:rPr>
        <w:t>) %&gt;</w:t>
      </w:r>
    </w:p>
    <w:p w:rsidR="00357A2F" w:rsidRDefault="00357A2F" w:rsidP="0059662A"/>
    <w:p w:rsidR="00357A2F" w:rsidRDefault="00357A2F" w:rsidP="0059662A"/>
    <w:p w:rsidR="00357A2F" w:rsidRPr="004E3C7B" w:rsidRDefault="00357A2F" w:rsidP="0059662A">
      <w:r w:rsidRPr="004E3C7B">
        <w:t xml:space="preserve">11. You are developing an ASP.NET application using C#. You create a code-behind class named </w:t>
      </w:r>
      <w:r w:rsidRPr="004E3C7B">
        <w:rPr>
          <w:rStyle w:val="Code"/>
        </w:rPr>
        <w:t>Status</w:t>
      </w:r>
      <w:r w:rsidRPr="004E3C7B">
        <w:t xml:space="preserve"> that contains the business logic. This class is under the namespace </w:t>
      </w:r>
      <w:proofErr w:type="spellStart"/>
      <w:r w:rsidRPr="004E3C7B">
        <w:t>Northwind</w:t>
      </w:r>
      <w:proofErr w:type="spellEnd"/>
      <w:r w:rsidRPr="004E3C7B">
        <w:t xml:space="preserve"> and is stored in a file named </w:t>
      </w:r>
      <w:proofErr w:type="spellStart"/>
      <w:r w:rsidRPr="004E3C7B">
        <w:t>status.aspx.cs</w:t>
      </w:r>
      <w:proofErr w:type="spellEnd"/>
      <w:r w:rsidRPr="004E3C7B">
        <w:t>. You need write the user interface code that uses this class. Which of the following code segments should you use?</w:t>
      </w:r>
    </w:p>
    <w:p w:rsidR="00357A2F" w:rsidRPr="004E3C7B" w:rsidRDefault="00357A2F" w:rsidP="0059662A">
      <w:pPr>
        <w:tabs>
          <w:tab w:val="left" w:pos="540"/>
        </w:tabs>
      </w:pPr>
      <w:r w:rsidRPr="004E3C7B">
        <w:lastRenderedPageBreak/>
        <w:t>a)</w:t>
      </w:r>
      <w:r w:rsidRPr="004E3C7B">
        <w:tab/>
      </w:r>
      <w:r w:rsidRPr="004E3C7B">
        <w:rPr>
          <w:rStyle w:val="Code"/>
        </w:rPr>
        <w:t xml:space="preserve">&lt;% Page Language="c#" </w:t>
      </w:r>
      <w:proofErr w:type="spellStart"/>
      <w:r w:rsidRPr="004E3C7B">
        <w:rPr>
          <w:rStyle w:val="Code"/>
        </w:rPr>
        <w:t>Codebehind</w:t>
      </w:r>
      <w:proofErr w:type="spellEnd"/>
      <w:r w:rsidRPr="004E3C7B">
        <w:rPr>
          <w:rStyle w:val="Code"/>
        </w:rPr>
        <w:t>="</w:t>
      </w:r>
      <w:proofErr w:type="spellStart"/>
      <w:r w:rsidRPr="004E3C7B">
        <w:rPr>
          <w:rStyle w:val="Code"/>
        </w:rPr>
        <w:t>status.aspx.cs</w:t>
      </w:r>
      <w:proofErr w:type="spellEnd"/>
      <w:r w:rsidRPr="004E3C7B">
        <w:rPr>
          <w:rStyle w:val="Code"/>
        </w:rPr>
        <w:t xml:space="preserve">" </w:t>
      </w:r>
      <w:proofErr w:type="spellStart"/>
      <w:r w:rsidRPr="004E3C7B">
        <w:rPr>
          <w:rStyle w:val="Code"/>
        </w:rPr>
        <w:t>ClassName</w:t>
      </w:r>
      <w:proofErr w:type="spellEnd"/>
      <w:r w:rsidRPr="004E3C7B">
        <w:rPr>
          <w:rStyle w:val="Code"/>
        </w:rPr>
        <w:t>="</w:t>
      </w:r>
      <w:proofErr w:type="spellStart"/>
      <w:r w:rsidRPr="004E3C7B">
        <w:rPr>
          <w:rStyle w:val="Code"/>
        </w:rPr>
        <w:t>Northwind.Status</w:t>
      </w:r>
      <w:proofErr w:type="spellEnd"/>
      <w:r w:rsidRPr="004E3C7B">
        <w:rPr>
          <w:rStyle w:val="Code"/>
        </w:rPr>
        <w:t>" %&gt;</w:t>
      </w:r>
    </w:p>
    <w:p w:rsidR="00357A2F" w:rsidRPr="004E3C7B" w:rsidRDefault="00357A2F" w:rsidP="0059662A">
      <w:pPr>
        <w:tabs>
          <w:tab w:val="left" w:pos="540"/>
        </w:tabs>
      </w:pPr>
      <w:r w:rsidRPr="004E3C7B">
        <w:t>b)</w:t>
      </w:r>
      <w:r w:rsidRPr="004E3C7B">
        <w:tab/>
      </w:r>
      <w:r w:rsidRPr="004E3C7B">
        <w:rPr>
          <w:rStyle w:val="Code"/>
        </w:rPr>
        <w:t xml:space="preserve">&lt;% Page Language="c#" </w:t>
      </w:r>
      <w:proofErr w:type="spellStart"/>
      <w:r w:rsidRPr="004E3C7B">
        <w:rPr>
          <w:rStyle w:val="Code"/>
        </w:rPr>
        <w:t>Codebehind</w:t>
      </w:r>
      <w:proofErr w:type="spellEnd"/>
      <w:r w:rsidRPr="004E3C7B">
        <w:rPr>
          <w:rStyle w:val="Code"/>
        </w:rPr>
        <w:t>="</w:t>
      </w:r>
      <w:proofErr w:type="spellStart"/>
      <w:r w:rsidRPr="004E3C7B">
        <w:rPr>
          <w:rStyle w:val="Code"/>
        </w:rPr>
        <w:t>status.aspx.cs</w:t>
      </w:r>
      <w:proofErr w:type="spellEnd"/>
      <w:r w:rsidRPr="004E3C7B">
        <w:rPr>
          <w:rStyle w:val="Code"/>
        </w:rPr>
        <w:t>" Inherits="</w:t>
      </w:r>
      <w:proofErr w:type="spellStart"/>
      <w:r w:rsidRPr="004E3C7B">
        <w:rPr>
          <w:rStyle w:val="Code"/>
        </w:rPr>
        <w:t>Northwind.Status</w:t>
      </w:r>
      <w:proofErr w:type="spellEnd"/>
      <w:r w:rsidRPr="004E3C7B">
        <w:rPr>
          <w:rStyle w:val="Code"/>
        </w:rPr>
        <w:t>" %&gt;</w:t>
      </w:r>
    </w:p>
    <w:p w:rsidR="00357A2F" w:rsidRPr="004E3C7B" w:rsidRDefault="00357A2F" w:rsidP="0059662A">
      <w:pPr>
        <w:tabs>
          <w:tab w:val="left" w:pos="540"/>
        </w:tabs>
      </w:pPr>
      <w:r w:rsidRPr="004E3C7B">
        <w:rPr>
          <w:highlight w:val="yellow"/>
        </w:rPr>
        <w:t>c)</w:t>
      </w:r>
      <w:r w:rsidRPr="004E3C7B">
        <w:rPr>
          <w:highlight w:val="yellow"/>
        </w:rPr>
        <w:tab/>
      </w:r>
      <w:r w:rsidRPr="004E3C7B">
        <w:rPr>
          <w:rStyle w:val="Code"/>
          <w:highlight w:val="yellow"/>
        </w:rPr>
        <w:t xml:space="preserve">&lt;% Page Language="c#" </w:t>
      </w:r>
      <w:proofErr w:type="spellStart"/>
      <w:r w:rsidRPr="004E3C7B">
        <w:rPr>
          <w:rStyle w:val="Code"/>
          <w:highlight w:val="yellow"/>
        </w:rPr>
        <w:t>Src</w:t>
      </w:r>
      <w:proofErr w:type="spellEnd"/>
      <w:r w:rsidRPr="004E3C7B">
        <w:rPr>
          <w:rStyle w:val="Code"/>
          <w:highlight w:val="yellow"/>
        </w:rPr>
        <w:t>="</w:t>
      </w:r>
      <w:proofErr w:type="spellStart"/>
      <w:r w:rsidRPr="004E3C7B">
        <w:rPr>
          <w:rStyle w:val="Code"/>
          <w:highlight w:val="yellow"/>
        </w:rPr>
        <w:t>status.aspx.cs</w:t>
      </w:r>
      <w:proofErr w:type="spellEnd"/>
      <w:r w:rsidRPr="004E3C7B">
        <w:rPr>
          <w:rStyle w:val="Code"/>
          <w:highlight w:val="yellow"/>
        </w:rPr>
        <w:t>" Inherits="</w:t>
      </w:r>
      <w:proofErr w:type="spellStart"/>
      <w:r w:rsidRPr="004E3C7B">
        <w:rPr>
          <w:rStyle w:val="Code"/>
          <w:highlight w:val="yellow"/>
        </w:rPr>
        <w:t>Northwind.Status</w:t>
      </w:r>
      <w:proofErr w:type="spellEnd"/>
      <w:r w:rsidRPr="004E3C7B">
        <w:rPr>
          <w:rStyle w:val="Code"/>
          <w:highlight w:val="yellow"/>
        </w:rPr>
        <w:t>" %&gt;</w:t>
      </w:r>
    </w:p>
    <w:p w:rsidR="00357A2F" w:rsidRDefault="00357A2F" w:rsidP="0059662A">
      <w:pPr>
        <w:tabs>
          <w:tab w:val="left" w:pos="540"/>
        </w:tabs>
      </w:pPr>
      <w:r w:rsidRPr="004E3C7B">
        <w:t>d)</w:t>
      </w:r>
      <w:r w:rsidRPr="004E3C7B">
        <w:tab/>
      </w:r>
      <w:r w:rsidRPr="004E3C7B">
        <w:rPr>
          <w:rStyle w:val="Code"/>
        </w:rPr>
        <w:t xml:space="preserve">&lt;% Page Language="c#" </w:t>
      </w:r>
      <w:proofErr w:type="spellStart"/>
      <w:r w:rsidRPr="004E3C7B">
        <w:rPr>
          <w:rStyle w:val="Code"/>
        </w:rPr>
        <w:t>Src</w:t>
      </w:r>
      <w:proofErr w:type="spellEnd"/>
      <w:r w:rsidRPr="004E3C7B">
        <w:rPr>
          <w:rStyle w:val="Code"/>
        </w:rPr>
        <w:t>="</w:t>
      </w:r>
      <w:proofErr w:type="spellStart"/>
      <w:r w:rsidRPr="004E3C7B">
        <w:rPr>
          <w:rStyle w:val="Code"/>
        </w:rPr>
        <w:t>status.aspx.cs</w:t>
      </w:r>
      <w:proofErr w:type="spellEnd"/>
      <w:r w:rsidRPr="004E3C7B">
        <w:rPr>
          <w:rStyle w:val="Code"/>
        </w:rPr>
        <w:t xml:space="preserve">" </w:t>
      </w:r>
      <w:proofErr w:type="spellStart"/>
      <w:r w:rsidRPr="004E3C7B">
        <w:rPr>
          <w:rStyle w:val="Code"/>
        </w:rPr>
        <w:t>ClassName</w:t>
      </w:r>
      <w:proofErr w:type="spellEnd"/>
      <w:r w:rsidRPr="004E3C7B">
        <w:rPr>
          <w:rStyle w:val="Code"/>
        </w:rPr>
        <w:t>="</w:t>
      </w:r>
      <w:proofErr w:type="spellStart"/>
      <w:r w:rsidRPr="004E3C7B">
        <w:rPr>
          <w:rStyle w:val="Code"/>
        </w:rPr>
        <w:t>Northwind.Status</w:t>
      </w:r>
      <w:proofErr w:type="spellEnd"/>
      <w:r w:rsidRPr="004E3C7B">
        <w:rPr>
          <w:rStyle w:val="Code"/>
        </w:rPr>
        <w:t>" %&gt;</w:t>
      </w:r>
    </w:p>
    <w:p w:rsidR="00357A2F" w:rsidRDefault="00357A2F" w:rsidP="0059662A"/>
    <w:p w:rsidR="00357A2F" w:rsidRDefault="00357A2F" w:rsidP="0059662A"/>
    <w:p w:rsidR="00357A2F" w:rsidRPr="004E3C7B" w:rsidRDefault="00357A2F" w:rsidP="0059662A">
      <w:r w:rsidRPr="004E3C7B">
        <w:t>13. You are developing an order-entry application that will be used by all employees in your company. You use ASP.NET to develop this application and deploy it on the company’s Internet Information Services (IIS) server. What should you install on the users’ computers before they can access the order-entry application?</w:t>
      </w:r>
    </w:p>
    <w:p w:rsidR="00357A2F" w:rsidRPr="004E3C7B" w:rsidRDefault="00357A2F" w:rsidP="0059662A">
      <w:r w:rsidRPr="004E3C7B">
        <w:t>a) .NET Framework redistributable</w:t>
      </w:r>
    </w:p>
    <w:p w:rsidR="00357A2F" w:rsidRPr="004E3C7B" w:rsidRDefault="00357A2F" w:rsidP="0059662A">
      <w:proofErr w:type="gramStart"/>
      <w:r w:rsidRPr="004E3C7B">
        <w:t>b</w:t>
      </w:r>
      <w:proofErr w:type="gramEnd"/>
      <w:r w:rsidRPr="004E3C7B">
        <w:t>) .NET Framework Software Development Kit (SDK)</w:t>
      </w:r>
    </w:p>
    <w:p w:rsidR="00357A2F" w:rsidRPr="004E3C7B" w:rsidRDefault="00357A2F" w:rsidP="0059662A">
      <w:r w:rsidRPr="004E3C7B">
        <w:t>c) Visual Studio Express Edition</w:t>
      </w:r>
    </w:p>
    <w:p w:rsidR="00357A2F" w:rsidRDefault="00357A2F" w:rsidP="0059662A">
      <w:r w:rsidRPr="004E3C7B">
        <w:rPr>
          <w:highlight w:val="yellow"/>
        </w:rPr>
        <w:t>d) Web browser</w:t>
      </w:r>
    </w:p>
    <w:p w:rsidR="00357A2F" w:rsidRDefault="00357A2F" w:rsidP="0059662A"/>
    <w:p w:rsidR="00357A2F" w:rsidRDefault="00357A2F" w:rsidP="0059662A"/>
    <w:p w:rsidR="00357A2F" w:rsidRPr="004E3C7B" w:rsidRDefault="00357A2F" w:rsidP="0059662A">
      <w:r w:rsidRPr="004E3C7B">
        <w:t xml:space="preserve">14. You create an ASP.NET Web Service that tracks the shipment of orders. The Web service includes a class named </w:t>
      </w:r>
      <w:proofErr w:type="spellStart"/>
      <w:r w:rsidRPr="004E3C7B">
        <w:rPr>
          <w:rStyle w:val="Code"/>
        </w:rPr>
        <w:t>StatusService</w:t>
      </w:r>
      <w:proofErr w:type="spellEnd"/>
      <w:r w:rsidRPr="004E3C7B">
        <w:t>, which contains the following method:</w:t>
      </w:r>
    </w:p>
    <w:p w:rsidR="00357A2F" w:rsidRPr="004E3C7B" w:rsidRDefault="00357A2F" w:rsidP="0059662A"/>
    <w:p w:rsidR="00357A2F" w:rsidRPr="004E3C7B" w:rsidRDefault="00357A2F" w:rsidP="0059662A">
      <w:pPr>
        <w:ind w:left="540"/>
        <w:rPr>
          <w:rStyle w:val="Code"/>
        </w:rPr>
      </w:pPr>
      <w:proofErr w:type="gramStart"/>
      <w:r w:rsidRPr="004E3C7B">
        <w:rPr>
          <w:rStyle w:val="Code"/>
        </w:rPr>
        <w:t>public</w:t>
      </w:r>
      <w:proofErr w:type="gramEnd"/>
      <w:r w:rsidRPr="004E3C7B">
        <w:rPr>
          <w:rStyle w:val="Code"/>
        </w:rPr>
        <w:t xml:space="preserve"> string </w:t>
      </w:r>
      <w:proofErr w:type="spellStart"/>
      <w:r w:rsidRPr="004E3C7B">
        <w:rPr>
          <w:rStyle w:val="Code"/>
        </w:rPr>
        <w:t>GetStatus</w:t>
      </w:r>
      <w:proofErr w:type="spellEnd"/>
      <w:r w:rsidRPr="004E3C7B">
        <w:rPr>
          <w:rStyle w:val="Code"/>
        </w:rPr>
        <w:t>()</w:t>
      </w:r>
    </w:p>
    <w:p w:rsidR="00357A2F" w:rsidRPr="004E3C7B" w:rsidRDefault="00357A2F" w:rsidP="0059662A">
      <w:pPr>
        <w:ind w:left="540"/>
        <w:rPr>
          <w:rStyle w:val="Code"/>
        </w:rPr>
      </w:pPr>
      <w:r w:rsidRPr="004E3C7B">
        <w:rPr>
          <w:rStyle w:val="Code"/>
        </w:rPr>
        <w:t>{</w:t>
      </w:r>
    </w:p>
    <w:p w:rsidR="00357A2F" w:rsidRPr="004E3C7B" w:rsidRDefault="00357A2F" w:rsidP="0059662A">
      <w:pPr>
        <w:ind w:left="540"/>
        <w:rPr>
          <w:rStyle w:val="Code"/>
        </w:rPr>
      </w:pPr>
      <w:r w:rsidRPr="004E3C7B">
        <w:rPr>
          <w:rStyle w:val="Code"/>
        </w:rPr>
        <w:t xml:space="preserve">    /* additional code here */</w:t>
      </w:r>
    </w:p>
    <w:p w:rsidR="00357A2F" w:rsidRPr="004E3C7B" w:rsidRDefault="00357A2F" w:rsidP="0059662A">
      <w:pPr>
        <w:ind w:left="540"/>
        <w:rPr>
          <w:rStyle w:val="Code"/>
        </w:rPr>
      </w:pPr>
      <w:r w:rsidRPr="004E3C7B">
        <w:rPr>
          <w:rStyle w:val="Code"/>
        </w:rPr>
        <w:t>}</w:t>
      </w:r>
    </w:p>
    <w:p w:rsidR="00357A2F" w:rsidRPr="004E3C7B" w:rsidRDefault="00357A2F" w:rsidP="0059662A"/>
    <w:p w:rsidR="00357A2F" w:rsidRPr="004E3C7B" w:rsidRDefault="00357A2F" w:rsidP="0059662A">
      <w:r w:rsidRPr="004E3C7B">
        <w:t xml:space="preserve">You note that you can instantiate the </w:t>
      </w:r>
      <w:proofErr w:type="spellStart"/>
      <w:r w:rsidRPr="004E3C7B">
        <w:rPr>
          <w:rStyle w:val="Code"/>
        </w:rPr>
        <w:t>StatusService</w:t>
      </w:r>
      <w:proofErr w:type="spellEnd"/>
      <w:r w:rsidRPr="004E3C7B">
        <w:t xml:space="preserve"> class from a Web service client project, but the </w:t>
      </w:r>
      <w:proofErr w:type="spellStart"/>
      <w:r w:rsidRPr="004E3C7B">
        <w:rPr>
          <w:rStyle w:val="Code"/>
        </w:rPr>
        <w:t>GetStatus</w:t>
      </w:r>
      <w:proofErr w:type="spellEnd"/>
      <w:r w:rsidRPr="004E3C7B">
        <w:t xml:space="preserve"> method is not available. What could be the problem?</w:t>
      </w:r>
    </w:p>
    <w:p w:rsidR="00357A2F" w:rsidRPr="004E3C7B" w:rsidRDefault="00357A2F" w:rsidP="0059662A">
      <w:r w:rsidRPr="004E3C7B">
        <w:t>a) Only properties can be part of the public interface of a Web service.</w:t>
      </w:r>
    </w:p>
    <w:p w:rsidR="00357A2F" w:rsidRPr="004E3C7B" w:rsidRDefault="00357A2F" w:rsidP="0059662A">
      <w:r w:rsidRPr="004E3C7B">
        <w:t xml:space="preserve">b) You must mark the method with the </w:t>
      </w:r>
      <w:proofErr w:type="spellStart"/>
      <w:r w:rsidRPr="004E3C7B">
        <w:rPr>
          <w:rStyle w:val="Code"/>
        </w:rPr>
        <w:t>WebService</w:t>
      </w:r>
      <w:proofErr w:type="spellEnd"/>
      <w:r w:rsidRPr="004E3C7B">
        <w:t xml:space="preserve"> attribute.</w:t>
      </w:r>
    </w:p>
    <w:p w:rsidR="00357A2F" w:rsidRPr="004E3C7B" w:rsidRDefault="00357A2F" w:rsidP="0059662A">
      <w:r w:rsidRPr="004E3C7B">
        <w:t>c) The methods of a Web service can return only object data.</w:t>
      </w:r>
    </w:p>
    <w:p w:rsidR="00357A2F" w:rsidRDefault="00357A2F" w:rsidP="0059662A">
      <w:r w:rsidRPr="004E3C7B">
        <w:rPr>
          <w:highlight w:val="yellow"/>
        </w:rPr>
        <w:t xml:space="preserve">d) You must mark the method with the </w:t>
      </w:r>
      <w:proofErr w:type="spellStart"/>
      <w:r w:rsidRPr="004E3C7B">
        <w:rPr>
          <w:rStyle w:val="Code"/>
          <w:highlight w:val="yellow"/>
        </w:rPr>
        <w:t>WebMethod</w:t>
      </w:r>
      <w:proofErr w:type="spellEnd"/>
      <w:r w:rsidRPr="004E3C7B">
        <w:rPr>
          <w:highlight w:val="yellow"/>
        </w:rPr>
        <w:t xml:space="preserve"> attribute.</w:t>
      </w:r>
    </w:p>
    <w:p w:rsidR="00357A2F" w:rsidRDefault="00357A2F" w:rsidP="0059662A"/>
    <w:p w:rsidR="00357A2F" w:rsidRDefault="00357A2F" w:rsidP="0059662A"/>
    <w:p w:rsidR="00357A2F" w:rsidRDefault="00357A2F" w:rsidP="0059662A">
      <w:r>
        <w:t>15</w:t>
      </w:r>
      <w:r w:rsidRPr="0035372B">
        <w:t xml:space="preserve">. </w:t>
      </w:r>
      <w:r>
        <w:t>You have created a new Web service that provides mapping data. You are working in a Visual Studio environment and use C# as your programming language. You need to test the Web service to ensure that it is returning correct results. What is the easiest way to test your new Web service?</w:t>
      </w:r>
    </w:p>
    <w:p w:rsidR="00357A2F" w:rsidRDefault="00357A2F" w:rsidP="0059662A">
      <w:r w:rsidRPr="0035372B">
        <w:t>a)</w:t>
      </w:r>
      <w:r>
        <w:t xml:space="preserve"> Copy and paste the Web service code into an ASP.NET Web Application. Run the Web application to see the results. </w:t>
      </w:r>
    </w:p>
    <w:p w:rsidR="00357A2F" w:rsidRDefault="00357A2F" w:rsidP="0059662A">
      <w:r w:rsidRPr="0035372B">
        <w:t xml:space="preserve">b) </w:t>
      </w:r>
      <w:r>
        <w:t>Invoke the Web service from an ASP.NET client. Run the Web application to see the results.</w:t>
      </w:r>
    </w:p>
    <w:p w:rsidR="00357A2F" w:rsidRDefault="00357A2F" w:rsidP="0059662A">
      <w:r w:rsidRPr="00FB225C">
        <w:rPr>
          <w:highlight w:val="yellow"/>
        </w:rPr>
        <w:t>c) Run the Web services project from within Visual Studio and use the test page that is displayed in the Web browser.</w:t>
      </w:r>
    </w:p>
    <w:p w:rsidR="00357A2F" w:rsidRDefault="00357A2F" w:rsidP="0059662A">
      <w:r>
        <w:t>d</w:t>
      </w:r>
      <w:r w:rsidRPr="0035372B">
        <w:t xml:space="preserve">) </w:t>
      </w:r>
      <w:r>
        <w:t>Have a large number of beta testers use the Web service and check for incorrect results.</w:t>
      </w:r>
    </w:p>
    <w:p w:rsidR="00357A2F" w:rsidRDefault="00357A2F" w:rsidP="0059662A"/>
    <w:p w:rsidR="00357A2F" w:rsidRDefault="00357A2F" w:rsidP="0059662A"/>
    <w:p w:rsidR="00357A2F" w:rsidRDefault="00357A2F" w:rsidP="0059662A">
      <w:r>
        <w:lastRenderedPageBreak/>
        <w:t>16. You are developing an ASP.NET application that calls a Web service to retrieve earthquake predictions for a given geographical area. The Web service performs complex, time-consuming calculations to generate the predictions. It is hosted on a government Web server, where you have permission only to invoke the Web service. The users of your Web application complain that the user interface freezes when they attempt to retrieve the predictions. You have full access to the Web server that hosts your ASP.NET application. Which of the following approach should you use to resolve this issue?</w:t>
      </w:r>
    </w:p>
    <w:p w:rsidR="00357A2F" w:rsidRDefault="00357A2F" w:rsidP="0059662A">
      <w:r w:rsidRPr="0035372B">
        <w:t>a)</w:t>
      </w:r>
      <w:r>
        <w:t xml:space="preserve"> Move the ASP.NET application to a faster computer. </w:t>
      </w:r>
    </w:p>
    <w:p w:rsidR="00357A2F" w:rsidRDefault="00357A2F" w:rsidP="0059662A">
      <w:r w:rsidRPr="0035372B">
        <w:t xml:space="preserve">b) </w:t>
      </w:r>
      <w:r>
        <w:t>Connect to the Web service over a faster Internet connection.</w:t>
      </w:r>
    </w:p>
    <w:p w:rsidR="00357A2F" w:rsidRDefault="00357A2F" w:rsidP="0059662A">
      <w:r>
        <w:t>c</w:t>
      </w:r>
      <w:r w:rsidRPr="0035372B">
        <w:t xml:space="preserve">) </w:t>
      </w:r>
      <w:r>
        <w:t>Install additional memory on the Web server that hosts the ASP.NET application.</w:t>
      </w:r>
    </w:p>
    <w:p w:rsidR="00357A2F" w:rsidRDefault="00357A2F" w:rsidP="0059662A">
      <w:r w:rsidRPr="00FB225C">
        <w:rPr>
          <w:highlight w:val="yellow"/>
        </w:rPr>
        <w:t>d) Use asynchronous calls to invoke the Web service from within your ASP.Net application</w:t>
      </w:r>
      <w:r>
        <w:t xml:space="preserve"> </w:t>
      </w:r>
    </w:p>
    <w:p w:rsidR="00357A2F" w:rsidRDefault="00357A2F" w:rsidP="0059662A"/>
    <w:p w:rsidR="00357A2F" w:rsidRDefault="00357A2F" w:rsidP="0059662A"/>
    <w:p w:rsidR="00357A2F" w:rsidRDefault="00357A2F" w:rsidP="0059662A">
      <w:r>
        <w:t>17. You are developing an ASP.NET application that calls a Web service to retrieve inventory information. You know the URL of the Web service. You need to invoke the methods of this Web service within your Web application. How can you generate the client-side proxy classes so that you can use the Web methods?</w:t>
      </w:r>
    </w:p>
    <w:p w:rsidR="00357A2F" w:rsidRDefault="00357A2F" w:rsidP="0059662A">
      <w:r w:rsidRPr="0035372B">
        <w:t>a)</w:t>
      </w:r>
      <w:r>
        <w:t xml:space="preserve"> Use the Web service discovery tool.</w:t>
      </w:r>
    </w:p>
    <w:p w:rsidR="00357A2F" w:rsidRDefault="00357A2F" w:rsidP="0059662A">
      <w:r w:rsidRPr="0035372B">
        <w:t>b)</w:t>
      </w:r>
      <w:r>
        <w:t xml:space="preserve"> Copy the .ASMX file from the Web server to the ASP.NET application project.</w:t>
      </w:r>
    </w:p>
    <w:p w:rsidR="00357A2F" w:rsidRDefault="00357A2F" w:rsidP="0059662A">
      <w:r>
        <w:t>c</w:t>
      </w:r>
      <w:r w:rsidRPr="0035372B">
        <w:t xml:space="preserve">) </w:t>
      </w:r>
      <w:r>
        <w:t>Copy the build output from the Web server to the ASP.NET application project.</w:t>
      </w:r>
    </w:p>
    <w:p w:rsidR="00357A2F" w:rsidRDefault="00357A2F" w:rsidP="0059662A">
      <w:r w:rsidRPr="004A4EBB">
        <w:rPr>
          <w:highlight w:val="yellow"/>
        </w:rPr>
        <w:t>d) Set a Web reference to point to the Web service.</w:t>
      </w:r>
    </w:p>
    <w:p w:rsidR="00357A2F" w:rsidRDefault="00357A2F" w:rsidP="0059662A"/>
    <w:p w:rsidR="00357A2F" w:rsidRDefault="00357A2F"/>
    <w:p w:rsidR="00357A2F" w:rsidRPr="004E3C7B" w:rsidRDefault="00357A2F" w:rsidP="0059662A">
      <w:r w:rsidRPr="004E3C7B">
        <w:t xml:space="preserve">19. You are developing an ASP.NET application that uses a Web service created by one of your large customers. This Web service provides you with the </w:t>
      </w:r>
      <w:r w:rsidRPr="004E3C7B">
        <w:rPr>
          <w:rStyle w:val="Code"/>
        </w:rPr>
        <w:t>Order</w:t>
      </w:r>
      <w:r w:rsidRPr="004E3C7B">
        <w:t xml:space="preserve"> object, which has several properties. The developer of the Web service has informed you that a new property named </w:t>
      </w:r>
      <w:r w:rsidRPr="004E3C7B">
        <w:rPr>
          <w:rStyle w:val="Code"/>
        </w:rPr>
        <w:t>Priority</w:t>
      </w:r>
      <w:r w:rsidRPr="004E3C7B">
        <w:t xml:space="preserve"> has been added to the </w:t>
      </w:r>
      <w:r w:rsidRPr="004E3C7B">
        <w:rPr>
          <w:rStyle w:val="Code"/>
        </w:rPr>
        <w:t>Order</w:t>
      </w:r>
      <w:r w:rsidRPr="004E3C7B">
        <w:t xml:space="preserve"> object. What should you do to be able to use the </w:t>
      </w:r>
      <w:r w:rsidRPr="004E3C7B">
        <w:rPr>
          <w:rStyle w:val="Code"/>
        </w:rPr>
        <w:t>Priority</w:t>
      </w:r>
      <w:r w:rsidRPr="004E3C7B">
        <w:t xml:space="preserve"> property in your code with minimum effort?</w:t>
      </w:r>
    </w:p>
    <w:p w:rsidR="00357A2F" w:rsidRPr="004E3C7B" w:rsidRDefault="00357A2F" w:rsidP="0059662A">
      <w:r w:rsidRPr="004E3C7B">
        <w:t>a) Create a new ASP.NET application and add a Web reference to the Web service in the new application.</w:t>
      </w:r>
    </w:p>
    <w:p w:rsidR="00357A2F" w:rsidRPr="004E3C7B" w:rsidRDefault="00357A2F" w:rsidP="0059662A">
      <w:r w:rsidRPr="004E3C7B">
        <w:t>b) Delete and re-create the Web reference in the existing ASP.NET application.</w:t>
      </w:r>
    </w:p>
    <w:p w:rsidR="00357A2F" w:rsidRPr="004E3C7B" w:rsidRDefault="00357A2F" w:rsidP="0059662A">
      <w:pPr>
        <w:rPr>
          <w:highlight w:val="yellow"/>
        </w:rPr>
      </w:pPr>
      <w:r w:rsidRPr="004E3C7B">
        <w:rPr>
          <w:highlight w:val="yellow"/>
        </w:rPr>
        <w:t>c) Update the Web reference in the existing ASP.NET application.</w:t>
      </w:r>
    </w:p>
    <w:p w:rsidR="00357A2F" w:rsidRDefault="00357A2F" w:rsidP="0059662A">
      <w:r w:rsidRPr="004E3C7B">
        <w:t>d) Ask the developer of the Web service for the updated DLL file of the Web service. Add a reference to the DLL in your ASP.NET project.</w:t>
      </w:r>
    </w:p>
    <w:p w:rsidR="00357A2F" w:rsidRDefault="00357A2F" w:rsidP="0059662A"/>
    <w:p w:rsidR="00357A2F" w:rsidRDefault="00357A2F"/>
    <w:p w:rsidR="00357A2F" w:rsidRPr="004E3C7B" w:rsidRDefault="00357A2F">
      <w:r w:rsidRPr="004E3C7B">
        <w:t xml:space="preserve">20. You develop a new ASP.NET inventory application on the </w:t>
      </w:r>
      <w:proofErr w:type="spellStart"/>
      <w:r w:rsidRPr="004E3C7B">
        <w:t>Northwind</w:t>
      </w:r>
      <w:proofErr w:type="spellEnd"/>
      <w:r w:rsidRPr="004E3C7B">
        <w:t xml:space="preserve"> Web server. You deploy the files in the folder c:\WebInventory. The application should be available via the URL </w:t>
      </w:r>
      <w:hyperlink r:id="rId6" w:history="1">
        <w:r w:rsidRPr="004E3C7B">
          <w:rPr>
            <w:rStyle w:val="Hyperlink"/>
          </w:rPr>
          <w:t>www.northwind.com/inventory</w:t>
        </w:r>
      </w:hyperlink>
      <w:r w:rsidRPr="004E3C7B">
        <w:t xml:space="preserve">. The URL </w:t>
      </w:r>
      <w:hyperlink r:id="rId7" w:history="1">
        <w:r w:rsidRPr="004E3C7B">
          <w:rPr>
            <w:rStyle w:val="Hyperlink"/>
          </w:rPr>
          <w:t>www.northwind.com</w:t>
        </w:r>
      </w:hyperlink>
      <w:r w:rsidRPr="004E3C7B">
        <w:t xml:space="preserve"> is already set up to point to the </w:t>
      </w:r>
      <w:proofErr w:type="spellStart"/>
      <w:r w:rsidRPr="004E3C7B">
        <w:t>Northwind</w:t>
      </w:r>
      <w:proofErr w:type="spellEnd"/>
      <w:r w:rsidRPr="004E3C7B">
        <w:t xml:space="preserve"> Web server. What should you do to make your inventory application available at the expected URL?</w:t>
      </w:r>
    </w:p>
    <w:p w:rsidR="00357A2F" w:rsidRPr="004E3C7B" w:rsidRDefault="00357A2F">
      <w:r w:rsidRPr="004E3C7B">
        <w:t>a) Change the name of the directory c:\WebInventory to c:\Inventory.</w:t>
      </w:r>
    </w:p>
    <w:p w:rsidR="00357A2F" w:rsidRPr="004E3C7B" w:rsidRDefault="00357A2F">
      <w:r w:rsidRPr="004E3C7B">
        <w:rPr>
          <w:highlight w:val="yellow"/>
        </w:rPr>
        <w:t>b) Create a virtual directory named Inventory and point it to c:\WebInventory.</w:t>
      </w:r>
    </w:p>
    <w:p w:rsidR="00357A2F" w:rsidRPr="004E3C7B" w:rsidRDefault="00357A2F">
      <w:r w:rsidRPr="004E3C7B">
        <w:t xml:space="preserve">c) Create a virtual directory named </w:t>
      </w:r>
      <w:proofErr w:type="spellStart"/>
      <w:r w:rsidRPr="004E3C7B">
        <w:t>WebInventory</w:t>
      </w:r>
      <w:proofErr w:type="spellEnd"/>
      <w:r w:rsidRPr="004E3C7B">
        <w:t xml:space="preserve"> and </w:t>
      </w:r>
      <w:proofErr w:type="gramStart"/>
      <w:r w:rsidRPr="004E3C7B">
        <w:t>point</w:t>
      </w:r>
      <w:proofErr w:type="gramEnd"/>
      <w:r w:rsidRPr="004E3C7B">
        <w:t xml:space="preserve"> it to c:\Inventory.</w:t>
      </w:r>
    </w:p>
    <w:p w:rsidR="00357A2F" w:rsidRDefault="00357A2F">
      <w:r w:rsidRPr="004E3C7B">
        <w:t>d) Move the directory c:\WebInventory to the c:\inetpub\wwwroot directory.</w:t>
      </w:r>
    </w:p>
    <w:p w:rsidR="00357A2F" w:rsidRDefault="00357A2F" w:rsidP="0059662A"/>
    <w:p w:rsidR="00357A2F" w:rsidRPr="0083660F" w:rsidRDefault="00357A2F">
      <w:pPr>
        <w:rPr>
          <w:b/>
        </w:rPr>
      </w:pPr>
      <w:r w:rsidRPr="0083660F">
        <w:rPr>
          <w:b/>
        </w:rPr>
        <w:lastRenderedPageBreak/>
        <w:t>Lesson 5: Understanding Desktop Applications</w:t>
      </w:r>
    </w:p>
    <w:p w:rsidR="00357A2F" w:rsidRPr="0035372B" w:rsidRDefault="00357A2F"/>
    <w:p w:rsidR="00357A2F" w:rsidRPr="0035372B" w:rsidRDefault="00357A2F"/>
    <w:p w:rsidR="00357A2F" w:rsidRDefault="00357A2F" w:rsidP="00D651DA">
      <w:r w:rsidRPr="0035372B">
        <w:t xml:space="preserve">4. </w:t>
      </w:r>
      <w:r>
        <w:t>You are developing a Windows application. The user needs to work with multiple windows of the application at the same time and needs a simplified interface. The application needs to be compatible with different display configurations, such as multiple monitors. Which of the following interfaces should you create?</w:t>
      </w:r>
    </w:p>
    <w:p w:rsidR="00357A2F" w:rsidRPr="0035372B" w:rsidRDefault="00357A2F" w:rsidP="00D651DA">
      <w:r w:rsidRPr="008F498B">
        <w:rPr>
          <w:highlight w:val="yellow"/>
        </w:rPr>
        <w:t>a) Create a Multiple Document Interface (MDI) Application. Open a single instance of the application.</w:t>
      </w:r>
    </w:p>
    <w:p w:rsidR="00357A2F" w:rsidRPr="0035372B" w:rsidRDefault="00357A2F" w:rsidP="00D651DA">
      <w:r w:rsidRPr="0035372B">
        <w:t xml:space="preserve">b) </w:t>
      </w:r>
      <w:r>
        <w:t>Create a Single Document Interface (SDI) Application. Open a single instance of the application.</w:t>
      </w:r>
    </w:p>
    <w:p w:rsidR="00357A2F" w:rsidRPr="0035372B" w:rsidRDefault="00357A2F" w:rsidP="00D651DA">
      <w:r w:rsidRPr="0035372B">
        <w:t xml:space="preserve">c) </w:t>
      </w:r>
      <w:r>
        <w:t>Create a Single Document Interface (SDI) Application. Open multiple instances of the application.</w:t>
      </w:r>
    </w:p>
    <w:p w:rsidR="00357A2F" w:rsidRPr="0035372B" w:rsidRDefault="00357A2F" w:rsidP="0059662A">
      <w:r w:rsidRPr="0035372B">
        <w:t xml:space="preserve">d) </w:t>
      </w:r>
      <w:r>
        <w:t>Create a Multiple Document Interface (MDI) Application. Open multiple instances of the application.</w:t>
      </w:r>
    </w:p>
    <w:p w:rsidR="00357A2F" w:rsidRPr="0035372B" w:rsidRDefault="00357A2F" w:rsidP="00D651DA"/>
    <w:p w:rsidR="00357A2F" w:rsidRPr="0035372B" w:rsidRDefault="00357A2F"/>
    <w:p w:rsidR="00357A2F" w:rsidRPr="0035372B" w:rsidRDefault="00357A2F" w:rsidP="00D651DA">
      <w:r w:rsidRPr="0035372B">
        <w:t xml:space="preserve">5. </w:t>
      </w:r>
      <w:r>
        <w:t>You need an application that updates the inventory every morning when you log in to the workstation. If an error occurs during update, the application needs to log messages to a text file. The application doesn’t need any user interaction. You want to automate the process that launches the application. You want to minimize the efforts for developing, installing, and updating the application. Which type of application should you create?</w:t>
      </w:r>
    </w:p>
    <w:p w:rsidR="00357A2F" w:rsidRPr="0035372B" w:rsidRDefault="00357A2F" w:rsidP="00D651DA">
      <w:r w:rsidRPr="008F498B">
        <w:rPr>
          <w:highlight w:val="yellow"/>
        </w:rPr>
        <w:t>a) Windows Service</w:t>
      </w:r>
    </w:p>
    <w:p w:rsidR="00357A2F" w:rsidRPr="0035372B" w:rsidRDefault="00357A2F" w:rsidP="00D651DA">
      <w:r w:rsidRPr="0035372B">
        <w:t xml:space="preserve">b) </w:t>
      </w:r>
      <w:r>
        <w:t>Windows Form</w:t>
      </w:r>
    </w:p>
    <w:p w:rsidR="00357A2F" w:rsidRPr="0035372B" w:rsidRDefault="00357A2F" w:rsidP="00D651DA">
      <w:r w:rsidRPr="0035372B">
        <w:t xml:space="preserve">c) </w:t>
      </w:r>
      <w:r>
        <w:t>Web Form</w:t>
      </w:r>
    </w:p>
    <w:p w:rsidR="00357A2F" w:rsidRPr="0035372B" w:rsidRDefault="00357A2F" w:rsidP="00D651DA">
      <w:r w:rsidRPr="0035372B">
        <w:t xml:space="preserve">d) </w:t>
      </w:r>
      <w:proofErr w:type="gramStart"/>
      <w:r>
        <w:t>console</w:t>
      </w:r>
      <w:proofErr w:type="gramEnd"/>
      <w:r>
        <w:t xml:space="preserve"> application</w:t>
      </w:r>
    </w:p>
    <w:p w:rsidR="00357A2F" w:rsidRPr="0035372B" w:rsidRDefault="00357A2F"/>
    <w:p w:rsidR="00357A2F" w:rsidRPr="0035372B" w:rsidRDefault="00357A2F"/>
    <w:p w:rsidR="00357A2F" w:rsidRPr="0035372B" w:rsidRDefault="00357A2F" w:rsidP="0059662A">
      <w:r>
        <w:t>7</w:t>
      </w:r>
      <w:r w:rsidRPr="0035372B">
        <w:t xml:space="preserve">. </w:t>
      </w:r>
      <w:r>
        <w:t>You are developing an application that receives orders over the Internet via Electronic Data Interface (EDI). The application needs to run constantly the background and wait for orders. There is no user interface. The application writes messages to the Windows application event log. The application must continue to run even after a user logs off from the computer. Which type of application should you develop for this requirement</w:t>
      </w:r>
      <w:r w:rsidRPr="0035372B">
        <w:t>?</w:t>
      </w:r>
    </w:p>
    <w:p w:rsidR="00357A2F" w:rsidRDefault="00357A2F" w:rsidP="0059662A">
      <w:r w:rsidRPr="008F498B">
        <w:rPr>
          <w:highlight w:val="yellow"/>
        </w:rPr>
        <w:t>a) Windows Service application</w:t>
      </w:r>
    </w:p>
    <w:p w:rsidR="00357A2F" w:rsidRPr="0035372B" w:rsidRDefault="00357A2F" w:rsidP="0059662A">
      <w:r>
        <w:t>b) Windows Forms application</w:t>
      </w:r>
    </w:p>
    <w:p w:rsidR="00357A2F" w:rsidRPr="0035372B" w:rsidRDefault="00357A2F" w:rsidP="0059662A">
      <w:r>
        <w:t>c</w:t>
      </w:r>
      <w:r w:rsidRPr="0035372B">
        <w:t xml:space="preserve">) </w:t>
      </w:r>
      <w:proofErr w:type="gramStart"/>
      <w:r>
        <w:t>console</w:t>
      </w:r>
      <w:proofErr w:type="gramEnd"/>
      <w:r>
        <w:t xml:space="preserve"> application</w:t>
      </w:r>
    </w:p>
    <w:p w:rsidR="00357A2F" w:rsidRPr="0035372B" w:rsidRDefault="00357A2F" w:rsidP="0059662A">
      <w:r>
        <w:t>d</w:t>
      </w:r>
      <w:r w:rsidRPr="0035372B">
        <w:t xml:space="preserve">) </w:t>
      </w:r>
      <w:r>
        <w:t>Web application</w:t>
      </w:r>
    </w:p>
    <w:p w:rsidR="00357A2F" w:rsidRPr="0035372B" w:rsidRDefault="00357A2F" w:rsidP="0059662A"/>
    <w:p w:rsidR="00357A2F" w:rsidRPr="0035372B" w:rsidRDefault="00357A2F"/>
    <w:p w:rsidR="00357A2F" w:rsidRDefault="00357A2F" w:rsidP="00D651DA">
      <w:r w:rsidRPr="0035372B">
        <w:t xml:space="preserve">8. </w:t>
      </w:r>
      <w:r>
        <w:t>You are developing an application that writes messages to the Windows application event log for the local machine. What should you use to view the messages written by the application?</w:t>
      </w:r>
    </w:p>
    <w:p w:rsidR="00357A2F" w:rsidRDefault="00357A2F" w:rsidP="0059662A">
      <w:r w:rsidRPr="0035372B">
        <w:t xml:space="preserve">a) </w:t>
      </w:r>
      <w:r>
        <w:t>Event Viewer</w:t>
      </w:r>
    </w:p>
    <w:p w:rsidR="00357A2F" w:rsidRPr="0035372B" w:rsidRDefault="00357A2F" w:rsidP="0059662A">
      <w:r w:rsidRPr="008F498B">
        <w:rPr>
          <w:highlight w:val="yellow"/>
        </w:rPr>
        <w:t>b) Notepad</w:t>
      </w:r>
    </w:p>
    <w:p w:rsidR="00357A2F" w:rsidRPr="0035372B" w:rsidRDefault="00357A2F" w:rsidP="0059662A">
      <w:r>
        <w:t>c</w:t>
      </w:r>
      <w:r w:rsidRPr="0035372B">
        <w:t xml:space="preserve">) </w:t>
      </w:r>
      <w:r>
        <w:t>XPS Viewer</w:t>
      </w:r>
    </w:p>
    <w:p w:rsidR="00357A2F" w:rsidRDefault="00357A2F" w:rsidP="00D651DA">
      <w:r>
        <w:t>d</w:t>
      </w:r>
      <w:r w:rsidRPr="0035372B">
        <w:t xml:space="preserve">) </w:t>
      </w:r>
      <w:r>
        <w:t>Remote Desktop Connection</w:t>
      </w:r>
    </w:p>
    <w:p w:rsidR="00357A2F" w:rsidRDefault="00357A2F" w:rsidP="00D651DA"/>
    <w:p w:rsidR="00357A2F" w:rsidRDefault="00357A2F" w:rsidP="0059662A">
      <w:r>
        <w:lastRenderedPageBreak/>
        <w:t>9</w:t>
      </w:r>
      <w:r w:rsidRPr="0035372B">
        <w:t xml:space="preserve">. </w:t>
      </w:r>
      <w:r>
        <w:t>You are developing a new Windows service application. The application contains three different Windows services. Each service will have a different start type. Which of the following classes will help you perform the installation tasks specific to each service? You must suggest a solution that requires the least coding effort.</w:t>
      </w:r>
    </w:p>
    <w:p w:rsidR="00357A2F" w:rsidRDefault="00357A2F" w:rsidP="0059662A">
      <w:r w:rsidRPr="0035372B">
        <w:t xml:space="preserve">a) </w:t>
      </w:r>
      <w:proofErr w:type="spellStart"/>
      <w:r w:rsidRPr="00455CD4">
        <w:rPr>
          <w:rStyle w:val="Code"/>
        </w:rPr>
        <w:t>System.ServiceProcess.ServiceProcessInstaller</w:t>
      </w:r>
      <w:proofErr w:type="spellEnd"/>
    </w:p>
    <w:p w:rsidR="00357A2F" w:rsidRPr="0035372B" w:rsidRDefault="00357A2F" w:rsidP="0059662A">
      <w:r w:rsidRPr="008F498B">
        <w:rPr>
          <w:highlight w:val="yellow"/>
        </w:rPr>
        <w:t xml:space="preserve">b) </w:t>
      </w:r>
      <w:proofErr w:type="spellStart"/>
      <w:r w:rsidRPr="008F498B">
        <w:rPr>
          <w:rStyle w:val="Code"/>
          <w:highlight w:val="yellow"/>
        </w:rPr>
        <w:t>System.ServiceProcess.ServiceInstaller</w:t>
      </w:r>
      <w:proofErr w:type="spellEnd"/>
      <w:r w:rsidRPr="008F498B">
        <w:rPr>
          <w:rStyle w:val="Code"/>
          <w:highlight w:val="yellow"/>
        </w:rPr>
        <w:t xml:space="preserve"> class</w:t>
      </w:r>
    </w:p>
    <w:p w:rsidR="00357A2F" w:rsidRPr="0035372B" w:rsidRDefault="00357A2F" w:rsidP="0059662A">
      <w:r>
        <w:t>c</w:t>
      </w:r>
      <w:r w:rsidRPr="0035372B">
        <w:t xml:space="preserve">) </w:t>
      </w:r>
      <w:proofErr w:type="spellStart"/>
      <w:r w:rsidRPr="00455CD4">
        <w:rPr>
          <w:rStyle w:val="Code"/>
        </w:rPr>
        <w:t>System.Configuration.Installer</w:t>
      </w:r>
      <w:proofErr w:type="spellEnd"/>
      <w:r w:rsidRPr="00455CD4">
        <w:rPr>
          <w:rStyle w:val="Code"/>
        </w:rPr>
        <w:t xml:space="preserve"> class</w:t>
      </w:r>
    </w:p>
    <w:p w:rsidR="00357A2F" w:rsidRDefault="00357A2F" w:rsidP="0059662A">
      <w:r>
        <w:t>d</w:t>
      </w:r>
      <w:r w:rsidRPr="0035372B">
        <w:t xml:space="preserve">) </w:t>
      </w:r>
      <w:proofErr w:type="spellStart"/>
      <w:r w:rsidRPr="00455CD4">
        <w:rPr>
          <w:rStyle w:val="Code"/>
        </w:rPr>
        <w:t>System.Configuration.Installer.ComponentInstaller</w:t>
      </w:r>
      <w:proofErr w:type="spellEnd"/>
      <w:r w:rsidRPr="00455CD4">
        <w:rPr>
          <w:rStyle w:val="Code"/>
        </w:rPr>
        <w:t xml:space="preserve"> class</w:t>
      </w:r>
    </w:p>
    <w:p w:rsidR="00357A2F" w:rsidRDefault="00357A2F" w:rsidP="0059662A"/>
    <w:p w:rsidR="00357A2F" w:rsidRDefault="00357A2F" w:rsidP="0059662A"/>
    <w:p w:rsidR="00357A2F" w:rsidRDefault="00357A2F" w:rsidP="0059662A">
      <w:r>
        <w:t>11</w:t>
      </w:r>
      <w:r w:rsidRPr="0035372B">
        <w:t xml:space="preserve">. </w:t>
      </w:r>
      <w:r>
        <w:t>You are developing a new Windows service application. The application contains three different Windows services. Before these services can be used, they must be installed in the Windows service database. What action should you take to ensure that your services can be installed by a Windows installer tool?</w:t>
      </w:r>
    </w:p>
    <w:p w:rsidR="00357A2F" w:rsidRDefault="00357A2F" w:rsidP="0059662A">
      <w:r w:rsidRPr="0035372B">
        <w:t xml:space="preserve">a) </w:t>
      </w:r>
      <w:r>
        <w:t>Copy the service assembly to the global assembly cache.</w:t>
      </w:r>
    </w:p>
    <w:p w:rsidR="00357A2F" w:rsidRPr="0035372B" w:rsidRDefault="00357A2F" w:rsidP="0059662A">
      <w:r>
        <w:t>b) Add an event log installer to the Windows service project.</w:t>
      </w:r>
      <w:r w:rsidRPr="0035372B">
        <w:t xml:space="preserve"> </w:t>
      </w:r>
    </w:p>
    <w:p w:rsidR="00357A2F" w:rsidRPr="0035372B" w:rsidRDefault="00357A2F" w:rsidP="0059662A">
      <w:r>
        <w:t>c</w:t>
      </w:r>
      <w:r w:rsidRPr="0035372B">
        <w:t xml:space="preserve">) </w:t>
      </w:r>
      <w:r>
        <w:t xml:space="preserve">Inherit the service from a </w:t>
      </w:r>
      <w:proofErr w:type="spellStart"/>
      <w:r w:rsidRPr="00455CD4">
        <w:rPr>
          <w:rStyle w:val="Code"/>
        </w:rPr>
        <w:t>ServiceBase</w:t>
      </w:r>
      <w:proofErr w:type="spellEnd"/>
      <w:r>
        <w:t xml:space="preserve"> class.</w:t>
      </w:r>
    </w:p>
    <w:p w:rsidR="00357A2F" w:rsidRDefault="00357A2F" w:rsidP="0059662A">
      <w:r w:rsidRPr="008F498B">
        <w:rPr>
          <w:highlight w:val="yellow"/>
        </w:rPr>
        <w:t>d) Add a service installer to the Windows service project.</w:t>
      </w:r>
    </w:p>
    <w:p w:rsidR="00357A2F" w:rsidRDefault="00357A2F" w:rsidP="0059662A"/>
    <w:p w:rsidR="00357A2F" w:rsidRDefault="00357A2F" w:rsidP="0059662A"/>
    <w:p w:rsidR="00357A2F" w:rsidRDefault="00357A2F" w:rsidP="0059662A">
      <w:r>
        <w:t>13</w:t>
      </w:r>
      <w:r w:rsidRPr="0035372B">
        <w:t xml:space="preserve">. </w:t>
      </w:r>
      <w:r>
        <w:t xml:space="preserve">You are updating an existing Windows Forms application. The form hosts a </w:t>
      </w:r>
      <w:proofErr w:type="spellStart"/>
      <w:r w:rsidRPr="00455CD4">
        <w:rPr>
          <w:rStyle w:val="Code"/>
        </w:rPr>
        <w:t>DateTimePicker</w:t>
      </w:r>
      <w:proofErr w:type="spellEnd"/>
      <w:r>
        <w:t xml:space="preserve"> control named </w:t>
      </w:r>
      <w:r w:rsidRPr="00455CD4">
        <w:rPr>
          <w:rStyle w:val="Code"/>
        </w:rPr>
        <w:t>dateTimePicker1</w:t>
      </w:r>
      <w:r>
        <w:t xml:space="preserve">. You need to write code that executes when the value of the </w:t>
      </w:r>
      <w:r w:rsidRPr="00455CD4">
        <w:rPr>
          <w:rStyle w:val="Code"/>
        </w:rPr>
        <w:t>dateTimePicker1</w:t>
      </w:r>
      <w:r>
        <w:t xml:space="preserve"> control is changed. You write a method, </w:t>
      </w:r>
      <w:proofErr w:type="spellStart"/>
      <w:proofErr w:type="gramStart"/>
      <w:r w:rsidRPr="00455CD4">
        <w:rPr>
          <w:rStyle w:val="Code"/>
        </w:rPr>
        <w:t>ProcessValueChanged</w:t>
      </w:r>
      <w:proofErr w:type="spellEnd"/>
      <w:r>
        <w:t>, that</w:t>
      </w:r>
      <w:proofErr w:type="gramEnd"/>
      <w:r>
        <w:t xml:space="preserve"> contains the code you want to execute. What code should you write to invoke the </w:t>
      </w:r>
      <w:proofErr w:type="spellStart"/>
      <w:r w:rsidRPr="00455CD4">
        <w:rPr>
          <w:rStyle w:val="Code"/>
        </w:rPr>
        <w:t>ProcessValueChanged</w:t>
      </w:r>
      <w:proofErr w:type="spellEnd"/>
      <w:r>
        <w:t xml:space="preserve"> method? Any code that your write must not affect existing functionality of the application.</w:t>
      </w:r>
    </w:p>
    <w:p w:rsidR="00357A2F" w:rsidRPr="008F498B" w:rsidRDefault="00357A2F" w:rsidP="0059662A">
      <w:pPr>
        <w:tabs>
          <w:tab w:val="left" w:pos="540"/>
        </w:tabs>
        <w:rPr>
          <w:rStyle w:val="Code"/>
          <w:highlight w:val="yellow"/>
        </w:rPr>
      </w:pPr>
      <w:r w:rsidRPr="008F498B">
        <w:rPr>
          <w:highlight w:val="yellow"/>
        </w:rPr>
        <w:t>a)</w:t>
      </w:r>
      <w:r w:rsidRPr="008F498B">
        <w:rPr>
          <w:highlight w:val="yellow"/>
        </w:rPr>
        <w:tab/>
      </w:r>
      <w:proofErr w:type="gramStart"/>
      <w:r w:rsidRPr="008F498B">
        <w:rPr>
          <w:rStyle w:val="Code"/>
          <w:highlight w:val="yellow"/>
        </w:rPr>
        <w:t>dateTimePicker1.ValueChanged</w:t>
      </w:r>
      <w:proofErr w:type="gramEnd"/>
      <w:r w:rsidRPr="008F498B">
        <w:rPr>
          <w:rStyle w:val="Code"/>
          <w:highlight w:val="yellow"/>
        </w:rPr>
        <w:t xml:space="preserve"> += new </w:t>
      </w:r>
      <w:proofErr w:type="spellStart"/>
      <w:r w:rsidRPr="008F498B">
        <w:rPr>
          <w:rStyle w:val="Code"/>
          <w:highlight w:val="yellow"/>
        </w:rPr>
        <w:t>System.EventHandler</w:t>
      </w:r>
      <w:proofErr w:type="spellEnd"/>
      <w:r w:rsidRPr="008F498B">
        <w:rPr>
          <w:rStyle w:val="Code"/>
          <w:highlight w:val="yellow"/>
        </w:rPr>
        <w:t>(</w:t>
      </w:r>
    </w:p>
    <w:p w:rsidR="00357A2F" w:rsidRPr="00455CD4" w:rsidRDefault="00357A2F" w:rsidP="0059662A">
      <w:pPr>
        <w:ind w:left="540"/>
        <w:rPr>
          <w:rStyle w:val="Code"/>
        </w:rPr>
      </w:pPr>
      <w:r w:rsidRPr="008F498B">
        <w:rPr>
          <w:rStyle w:val="Code"/>
          <w:highlight w:val="yellow"/>
        </w:rPr>
        <w:t xml:space="preserve">    </w:t>
      </w:r>
      <w:proofErr w:type="spellStart"/>
      <w:r w:rsidRPr="008F498B">
        <w:rPr>
          <w:rStyle w:val="Code"/>
          <w:highlight w:val="yellow"/>
        </w:rPr>
        <w:t>ProcessValueChanged</w:t>
      </w:r>
      <w:proofErr w:type="spellEnd"/>
      <w:r w:rsidRPr="008F498B">
        <w:rPr>
          <w:rStyle w:val="Code"/>
          <w:highlight w:val="yellow"/>
        </w:rPr>
        <w:t>);</w:t>
      </w:r>
    </w:p>
    <w:p w:rsidR="00357A2F" w:rsidRDefault="00357A2F" w:rsidP="0059662A">
      <w:pPr>
        <w:tabs>
          <w:tab w:val="left" w:pos="540"/>
        </w:tabs>
      </w:pPr>
    </w:p>
    <w:p w:rsidR="00357A2F" w:rsidRPr="00455CD4" w:rsidRDefault="00357A2F" w:rsidP="0059662A">
      <w:pPr>
        <w:tabs>
          <w:tab w:val="left" w:pos="540"/>
        </w:tabs>
        <w:rPr>
          <w:rStyle w:val="Code"/>
        </w:rPr>
      </w:pPr>
      <w:r>
        <w:t>b)</w:t>
      </w:r>
      <w:r>
        <w:tab/>
      </w:r>
      <w:proofErr w:type="gramStart"/>
      <w:r w:rsidRPr="00455CD4">
        <w:rPr>
          <w:rStyle w:val="Code"/>
        </w:rPr>
        <w:t>dateTimePicker1.ValueChanged</w:t>
      </w:r>
      <w:proofErr w:type="gramEnd"/>
      <w:r w:rsidRPr="00455CD4">
        <w:rPr>
          <w:rStyle w:val="Code"/>
        </w:rPr>
        <w:t xml:space="preserve"> = new </w:t>
      </w:r>
      <w:proofErr w:type="spellStart"/>
      <w:r w:rsidRPr="00455CD4">
        <w:rPr>
          <w:rStyle w:val="Code"/>
        </w:rPr>
        <w:t>System.EventHandler</w:t>
      </w:r>
      <w:proofErr w:type="spellEnd"/>
      <w:r w:rsidRPr="00455CD4">
        <w:rPr>
          <w:rStyle w:val="Code"/>
        </w:rPr>
        <w:t>(</w:t>
      </w:r>
    </w:p>
    <w:p w:rsidR="00357A2F" w:rsidRPr="00455CD4" w:rsidRDefault="00357A2F" w:rsidP="0059662A">
      <w:pPr>
        <w:ind w:left="540"/>
        <w:rPr>
          <w:rStyle w:val="Code"/>
        </w:rPr>
      </w:pPr>
      <w:r w:rsidRPr="00455CD4">
        <w:rPr>
          <w:rStyle w:val="Code"/>
        </w:rPr>
        <w:t xml:space="preserve">    </w:t>
      </w:r>
      <w:proofErr w:type="spellStart"/>
      <w:r w:rsidRPr="00455CD4">
        <w:rPr>
          <w:rStyle w:val="Code"/>
        </w:rPr>
        <w:t>ProcessValueChanged</w:t>
      </w:r>
      <w:proofErr w:type="spellEnd"/>
      <w:r w:rsidRPr="00455CD4">
        <w:rPr>
          <w:rStyle w:val="Code"/>
        </w:rPr>
        <w:t>);</w:t>
      </w:r>
    </w:p>
    <w:p w:rsidR="00357A2F" w:rsidRDefault="00357A2F" w:rsidP="0059662A"/>
    <w:p w:rsidR="00357A2F" w:rsidRPr="00504BC8" w:rsidRDefault="00357A2F" w:rsidP="0059662A">
      <w:pPr>
        <w:tabs>
          <w:tab w:val="left" w:pos="540"/>
        </w:tabs>
        <w:rPr>
          <w:rStyle w:val="Code"/>
        </w:rPr>
      </w:pPr>
      <w:r>
        <w:t>c</w:t>
      </w:r>
      <w:r w:rsidRPr="0035372B">
        <w:t>)</w:t>
      </w:r>
      <w:r>
        <w:tab/>
      </w:r>
      <w:proofErr w:type="gramStart"/>
      <w:r w:rsidRPr="00504BC8">
        <w:rPr>
          <w:rStyle w:val="Code"/>
        </w:rPr>
        <w:t>dateTimePicker1.Value</w:t>
      </w:r>
      <w:proofErr w:type="gramEnd"/>
      <w:r w:rsidRPr="00504BC8">
        <w:rPr>
          <w:rStyle w:val="Code"/>
        </w:rPr>
        <w:t xml:space="preserve"> += new </w:t>
      </w:r>
      <w:proofErr w:type="spellStart"/>
      <w:r w:rsidRPr="00504BC8">
        <w:rPr>
          <w:rStyle w:val="Code"/>
        </w:rPr>
        <w:t>System.EventHandler</w:t>
      </w:r>
      <w:proofErr w:type="spellEnd"/>
      <w:r w:rsidRPr="00504BC8">
        <w:rPr>
          <w:rStyle w:val="Code"/>
        </w:rPr>
        <w:t>(</w:t>
      </w:r>
    </w:p>
    <w:p w:rsidR="00357A2F" w:rsidRPr="00504BC8" w:rsidRDefault="00357A2F" w:rsidP="0059662A">
      <w:pPr>
        <w:ind w:left="540"/>
        <w:rPr>
          <w:rStyle w:val="Code"/>
        </w:rPr>
      </w:pPr>
      <w:r w:rsidRPr="00504BC8">
        <w:rPr>
          <w:rStyle w:val="Code"/>
        </w:rPr>
        <w:t xml:space="preserve">    </w:t>
      </w:r>
      <w:proofErr w:type="spellStart"/>
      <w:r w:rsidRPr="00504BC8">
        <w:rPr>
          <w:rStyle w:val="Code"/>
        </w:rPr>
        <w:t>ProcessValueChanged</w:t>
      </w:r>
      <w:proofErr w:type="spellEnd"/>
      <w:r w:rsidRPr="00504BC8">
        <w:rPr>
          <w:rStyle w:val="Code"/>
        </w:rPr>
        <w:t>);</w:t>
      </w:r>
    </w:p>
    <w:p w:rsidR="00357A2F" w:rsidRDefault="00357A2F" w:rsidP="0059662A"/>
    <w:p w:rsidR="00357A2F" w:rsidRPr="00504BC8" w:rsidRDefault="00357A2F" w:rsidP="0059662A">
      <w:pPr>
        <w:tabs>
          <w:tab w:val="left" w:pos="540"/>
        </w:tabs>
        <w:rPr>
          <w:rStyle w:val="Code"/>
        </w:rPr>
      </w:pPr>
      <w:r>
        <w:t>d</w:t>
      </w:r>
      <w:r w:rsidRPr="0035372B">
        <w:t>)</w:t>
      </w:r>
      <w:r>
        <w:tab/>
      </w:r>
      <w:proofErr w:type="gramStart"/>
      <w:r w:rsidRPr="00504BC8">
        <w:rPr>
          <w:rStyle w:val="Code"/>
        </w:rPr>
        <w:t>dateTimePicker1.Value</w:t>
      </w:r>
      <w:proofErr w:type="gramEnd"/>
      <w:r w:rsidRPr="00504BC8">
        <w:rPr>
          <w:rStyle w:val="Code"/>
        </w:rPr>
        <w:t xml:space="preserve"> = new </w:t>
      </w:r>
      <w:proofErr w:type="spellStart"/>
      <w:r w:rsidRPr="00504BC8">
        <w:rPr>
          <w:rStyle w:val="Code"/>
        </w:rPr>
        <w:t>System.EventHandler</w:t>
      </w:r>
      <w:proofErr w:type="spellEnd"/>
      <w:r w:rsidRPr="00504BC8">
        <w:rPr>
          <w:rStyle w:val="Code"/>
        </w:rPr>
        <w:t>(</w:t>
      </w:r>
    </w:p>
    <w:p w:rsidR="00357A2F" w:rsidRPr="00504BC8" w:rsidRDefault="00357A2F" w:rsidP="0059662A">
      <w:pPr>
        <w:ind w:left="540"/>
        <w:rPr>
          <w:rStyle w:val="Code"/>
        </w:rPr>
      </w:pPr>
      <w:r w:rsidRPr="00504BC8">
        <w:rPr>
          <w:rStyle w:val="Code"/>
        </w:rPr>
        <w:t xml:space="preserve">    </w:t>
      </w:r>
      <w:proofErr w:type="spellStart"/>
      <w:r w:rsidRPr="00504BC8">
        <w:rPr>
          <w:rStyle w:val="Code"/>
        </w:rPr>
        <w:t>ProcessValueChanged</w:t>
      </w:r>
      <w:proofErr w:type="spellEnd"/>
      <w:r w:rsidRPr="00504BC8">
        <w:rPr>
          <w:rStyle w:val="Code"/>
        </w:rPr>
        <w:t>);</w:t>
      </w:r>
    </w:p>
    <w:p w:rsidR="00357A2F" w:rsidRDefault="00357A2F" w:rsidP="0059662A"/>
    <w:p w:rsidR="00357A2F" w:rsidRDefault="00357A2F" w:rsidP="0059662A"/>
    <w:p w:rsidR="00357A2F" w:rsidRDefault="00357A2F" w:rsidP="0059662A">
      <w:r w:rsidRPr="00980C84">
        <w:t>14.</w:t>
      </w:r>
      <w:r>
        <w:t xml:space="preserve"> You have developed a Windows service that needs to access data stored in the Windows Registry. Which of the following accounts should you use for running this Windows service?</w:t>
      </w:r>
    </w:p>
    <w:p w:rsidR="00357A2F" w:rsidRDefault="00357A2F" w:rsidP="0059662A">
      <w:r>
        <w:t xml:space="preserve">a) </w:t>
      </w:r>
      <w:proofErr w:type="spellStart"/>
      <w:r w:rsidRPr="008447FD">
        <w:rPr>
          <w:rStyle w:val="Code"/>
        </w:rPr>
        <w:t>LocalSystem</w:t>
      </w:r>
      <w:proofErr w:type="spellEnd"/>
    </w:p>
    <w:p w:rsidR="00357A2F" w:rsidRDefault="00357A2F" w:rsidP="0059662A">
      <w:r>
        <w:t xml:space="preserve">b) </w:t>
      </w:r>
      <w:proofErr w:type="spellStart"/>
      <w:r w:rsidRPr="008447FD">
        <w:rPr>
          <w:rStyle w:val="Code"/>
        </w:rPr>
        <w:t>NetworkService</w:t>
      </w:r>
      <w:proofErr w:type="spellEnd"/>
    </w:p>
    <w:p w:rsidR="00357A2F" w:rsidRDefault="00357A2F" w:rsidP="0059662A">
      <w:r w:rsidRPr="008F498B">
        <w:rPr>
          <w:highlight w:val="yellow"/>
        </w:rPr>
        <w:t xml:space="preserve">c) </w:t>
      </w:r>
      <w:proofErr w:type="spellStart"/>
      <w:r w:rsidRPr="008F498B">
        <w:rPr>
          <w:rStyle w:val="Code"/>
          <w:highlight w:val="yellow"/>
        </w:rPr>
        <w:t>LocalService</w:t>
      </w:r>
      <w:proofErr w:type="spellEnd"/>
    </w:p>
    <w:p w:rsidR="00357A2F" w:rsidRDefault="00357A2F" w:rsidP="0059662A">
      <w:r>
        <w:t xml:space="preserve">d) </w:t>
      </w:r>
      <w:r w:rsidRPr="008447FD">
        <w:rPr>
          <w:rStyle w:val="Code"/>
        </w:rPr>
        <w:t>User</w:t>
      </w:r>
      <w:r>
        <w:t xml:space="preserve"> (where the </w:t>
      </w:r>
      <w:proofErr w:type="spellStart"/>
      <w:r w:rsidRPr="008447FD">
        <w:rPr>
          <w:rStyle w:val="Code"/>
        </w:rPr>
        <w:t>UserName</w:t>
      </w:r>
      <w:proofErr w:type="spellEnd"/>
      <w:r>
        <w:t xml:space="preserve"> property is set to a member of non-administrator role)</w:t>
      </w:r>
    </w:p>
    <w:p w:rsidR="00357A2F" w:rsidRDefault="00357A2F" w:rsidP="0059662A"/>
    <w:p w:rsidR="00357A2F" w:rsidRDefault="00357A2F" w:rsidP="0059662A"/>
    <w:p w:rsidR="00357A2F" w:rsidRDefault="00357A2F" w:rsidP="0059662A"/>
    <w:p w:rsidR="00357A2F" w:rsidRDefault="00357A2F" w:rsidP="0059662A">
      <w:r w:rsidRPr="005C15D6">
        <w:t>17.</w:t>
      </w:r>
      <w:r>
        <w:t xml:space="preserve"> You are developing an application that will be run from the command line. Which of the following methods would you use for getting input from to the command line?</w:t>
      </w:r>
    </w:p>
    <w:p w:rsidR="00357A2F" w:rsidRDefault="00357A2F" w:rsidP="0059662A">
      <w:r>
        <w:t xml:space="preserve">a) </w:t>
      </w:r>
      <w:proofErr w:type="spellStart"/>
      <w:r w:rsidRPr="00A93984">
        <w:rPr>
          <w:rStyle w:val="Code"/>
        </w:rPr>
        <w:t>File.Read</w:t>
      </w:r>
      <w:proofErr w:type="spellEnd"/>
    </w:p>
    <w:p w:rsidR="00357A2F" w:rsidRDefault="00357A2F" w:rsidP="0059662A">
      <w:r>
        <w:t xml:space="preserve">b) </w:t>
      </w:r>
      <w:proofErr w:type="spellStart"/>
      <w:r w:rsidRPr="00A93984">
        <w:rPr>
          <w:rStyle w:val="Code"/>
        </w:rPr>
        <w:t>File.Write</w:t>
      </w:r>
      <w:proofErr w:type="spellEnd"/>
    </w:p>
    <w:p w:rsidR="00357A2F" w:rsidRDefault="00357A2F" w:rsidP="0059662A">
      <w:r w:rsidRPr="00765AC5">
        <w:rPr>
          <w:highlight w:val="yellow"/>
        </w:rPr>
        <w:t xml:space="preserve">c) </w:t>
      </w:r>
      <w:proofErr w:type="spellStart"/>
      <w:r w:rsidRPr="00765AC5">
        <w:rPr>
          <w:rStyle w:val="Code"/>
          <w:highlight w:val="yellow"/>
        </w:rPr>
        <w:t>Console.Read</w:t>
      </w:r>
      <w:proofErr w:type="spellEnd"/>
    </w:p>
    <w:p w:rsidR="00357A2F" w:rsidRDefault="00357A2F" w:rsidP="0059662A">
      <w:r>
        <w:t xml:space="preserve">d) </w:t>
      </w:r>
      <w:proofErr w:type="spellStart"/>
      <w:r w:rsidRPr="00A93984">
        <w:rPr>
          <w:rStyle w:val="Code"/>
        </w:rPr>
        <w:t>Console.Write</w:t>
      </w:r>
      <w:proofErr w:type="spellEnd"/>
    </w:p>
    <w:p w:rsidR="00357A2F" w:rsidRDefault="00357A2F" w:rsidP="0059662A"/>
    <w:p w:rsidR="00357A2F" w:rsidRDefault="00357A2F" w:rsidP="0059662A"/>
    <w:p w:rsidR="00357A2F" w:rsidRDefault="00357A2F" w:rsidP="0059662A">
      <w:r w:rsidRPr="00246E88">
        <w:t>19.</w:t>
      </w:r>
      <w:r>
        <w:t xml:space="preserve"> You need to start a Windows service named </w:t>
      </w:r>
      <w:proofErr w:type="spellStart"/>
      <w:r w:rsidRPr="00725421">
        <w:rPr>
          <w:rStyle w:val="Code"/>
        </w:rPr>
        <w:t>ProcService</w:t>
      </w:r>
      <w:proofErr w:type="spellEnd"/>
      <w:r>
        <w:t xml:space="preserve"> from the command line. Which command should you use?</w:t>
      </w:r>
    </w:p>
    <w:p w:rsidR="00357A2F" w:rsidRDefault="00357A2F" w:rsidP="0059662A">
      <w:r w:rsidRPr="00765AC5">
        <w:rPr>
          <w:highlight w:val="yellow"/>
        </w:rPr>
        <w:t xml:space="preserve">a) </w:t>
      </w:r>
      <w:proofErr w:type="gramStart"/>
      <w:r w:rsidRPr="00765AC5">
        <w:rPr>
          <w:rStyle w:val="Code"/>
          <w:highlight w:val="yellow"/>
        </w:rPr>
        <w:t>net</w:t>
      </w:r>
      <w:proofErr w:type="gramEnd"/>
      <w:r w:rsidRPr="00765AC5">
        <w:rPr>
          <w:rStyle w:val="Code"/>
          <w:highlight w:val="yellow"/>
        </w:rPr>
        <w:t xml:space="preserve"> start </w:t>
      </w:r>
      <w:proofErr w:type="spellStart"/>
      <w:r w:rsidRPr="00765AC5">
        <w:rPr>
          <w:rStyle w:val="Code"/>
          <w:highlight w:val="yellow"/>
        </w:rPr>
        <w:t>ProcService</w:t>
      </w:r>
      <w:proofErr w:type="spellEnd"/>
    </w:p>
    <w:p w:rsidR="00357A2F" w:rsidRDefault="00357A2F" w:rsidP="0059662A">
      <w:r>
        <w:t xml:space="preserve">b) </w:t>
      </w:r>
      <w:proofErr w:type="gramStart"/>
      <w:r w:rsidRPr="00A93984">
        <w:rPr>
          <w:rStyle w:val="Code"/>
        </w:rPr>
        <w:t>net</w:t>
      </w:r>
      <w:proofErr w:type="gramEnd"/>
      <w:r w:rsidRPr="00A93984">
        <w:rPr>
          <w:rStyle w:val="Code"/>
        </w:rPr>
        <w:t xml:space="preserve"> pause </w:t>
      </w:r>
      <w:proofErr w:type="spellStart"/>
      <w:r w:rsidRPr="00A93984">
        <w:rPr>
          <w:rStyle w:val="Code"/>
        </w:rPr>
        <w:t>ProcService</w:t>
      </w:r>
      <w:proofErr w:type="spellEnd"/>
    </w:p>
    <w:p w:rsidR="00357A2F" w:rsidRDefault="00357A2F" w:rsidP="0059662A">
      <w:r>
        <w:t xml:space="preserve">c) </w:t>
      </w:r>
      <w:proofErr w:type="gramStart"/>
      <w:r w:rsidRPr="00A93984">
        <w:rPr>
          <w:rStyle w:val="Code"/>
        </w:rPr>
        <w:t>net</w:t>
      </w:r>
      <w:proofErr w:type="gramEnd"/>
      <w:r w:rsidRPr="00A93984">
        <w:rPr>
          <w:rStyle w:val="Code"/>
        </w:rPr>
        <w:t xml:space="preserve"> continue </w:t>
      </w:r>
      <w:proofErr w:type="spellStart"/>
      <w:r w:rsidRPr="00A93984">
        <w:rPr>
          <w:rStyle w:val="Code"/>
        </w:rPr>
        <w:t>ProcService</w:t>
      </w:r>
      <w:proofErr w:type="spellEnd"/>
    </w:p>
    <w:p w:rsidR="00357A2F" w:rsidRDefault="00357A2F" w:rsidP="0059662A">
      <w:r>
        <w:t xml:space="preserve">d) </w:t>
      </w:r>
      <w:proofErr w:type="gramStart"/>
      <w:r w:rsidRPr="00A93984">
        <w:rPr>
          <w:rStyle w:val="Code"/>
        </w:rPr>
        <w:t>net</w:t>
      </w:r>
      <w:proofErr w:type="gramEnd"/>
      <w:r w:rsidRPr="00A93984">
        <w:rPr>
          <w:rStyle w:val="Code"/>
        </w:rPr>
        <w:t xml:space="preserve"> stop </w:t>
      </w:r>
      <w:proofErr w:type="spellStart"/>
      <w:r w:rsidRPr="00A93984">
        <w:rPr>
          <w:rStyle w:val="Code"/>
        </w:rPr>
        <w:t>ProcService</w:t>
      </w:r>
      <w:proofErr w:type="spellEnd"/>
    </w:p>
    <w:p w:rsidR="00357A2F" w:rsidRDefault="00357A2F" w:rsidP="0059662A"/>
    <w:p w:rsidR="00357A2F" w:rsidRDefault="00357A2F" w:rsidP="0059662A"/>
    <w:p w:rsidR="00357A2F" w:rsidRDefault="00357A2F" w:rsidP="0059662A">
      <w:r>
        <w:t>20. You have developed a Windows service and need to install it to implement its functionality. Which of the following options should you use to accomplish this task?</w:t>
      </w:r>
    </w:p>
    <w:p w:rsidR="00357A2F" w:rsidRDefault="00357A2F" w:rsidP="0059662A">
      <w:r>
        <w:t>a) Visual Studio Server Explorer</w:t>
      </w:r>
    </w:p>
    <w:p w:rsidR="00357A2F" w:rsidRDefault="00357A2F" w:rsidP="0059662A">
      <w:r>
        <w:t>b) Services node in the Computer Management window</w:t>
      </w:r>
    </w:p>
    <w:p w:rsidR="00357A2F" w:rsidRDefault="00357A2F" w:rsidP="0059662A">
      <w:r w:rsidRPr="00765AC5">
        <w:rPr>
          <w:highlight w:val="yellow"/>
        </w:rPr>
        <w:t>c) InstallUtil.exe</w:t>
      </w:r>
    </w:p>
    <w:p w:rsidR="00357A2F" w:rsidRDefault="00357A2F" w:rsidP="0059662A">
      <w:r>
        <w:t xml:space="preserve">d) </w:t>
      </w:r>
      <w:proofErr w:type="gramStart"/>
      <w:r>
        <w:t>gacutil.exe</w:t>
      </w:r>
      <w:proofErr w:type="gramEnd"/>
    </w:p>
    <w:p w:rsidR="00357A2F" w:rsidRDefault="00357A2F" w:rsidP="0059662A"/>
    <w:p w:rsidR="00357A2F" w:rsidRDefault="00357A2F" w:rsidP="00E1560A"/>
    <w:p w:rsidR="00357A2F" w:rsidRPr="0083660F" w:rsidRDefault="00357A2F">
      <w:pPr>
        <w:rPr>
          <w:b/>
        </w:rPr>
      </w:pPr>
      <w:r w:rsidRPr="0083660F">
        <w:rPr>
          <w:b/>
        </w:rPr>
        <w:t>Lesson 6: Understanding Databases</w:t>
      </w:r>
    </w:p>
    <w:p w:rsidR="00357A2F" w:rsidRPr="0035372B" w:rsidRDefault="00357A2F"/>
    <w:p w:rsidR="00357A2F" w:rsidRDefault="00357A2F" w:rsidP="0059662A">
      <w:r>
        <w:t>1. Your application needs to store the customer list in a text file. You want to minimize the size of this disk file and be able to open it in common text editors. Which of the following classes should you use to write the file?</w:t>
      </w:r>
    </w:p>
    <w:p w:rsidR="00357A2F" w:rsidRDefault="00357A2F" w:rsidP="0059662A">
      <w:r>
        <w:t xml:space="preserve">a) </w:t>
      </w:r>
      <w:proofErr w:type="spellStart"/>
      <w:r w:rsidRPr="000F28BB">
        <w:rPr>
          <w:rStyle w:val="Code"/>
        </w:rPr>
        <w:t>StreamReader</w:t>
      </w:r>
      <w:proofErr w:type="spellEnd"/>
    </w:p>
    <w:p w:rsidR="00357A2F" w:rsidRDefault="00357A2F" w:rsidP="0059662A">
      <w:r w:rsidRPr="00F44DC7">
        <w:rPr>
          <w:highlight w:val="yellow"/>
        </w:rPr>
        <w:t xml:space="preserve">b) </w:t>
      </w:r>
      <w:proofErr w:type="spellStart"/>
      <w:r w:rsidRPr="00F44DC7">
        <w:rPr>
          <w:rStyle w:val="Code"/>
          <w:highlight w:val="yellow"/>
        </w:rPr>
        <w:t>StreamWriter</w:t>
      </w:r>
      <w:proofErr w:type="spellEnd"/>
    </w:p>
    <w:p w:rsidR="00357A2F" w:rsidRDefault="00357A2F" w:rsidP="0059662A">
      <w:r>
        <w:t xml:space="preserve">c) </w:t>
      </w:r>
      <w:proofErr w:type="spellStart"/>
      <w:r w:rsidRPr="000F28BB">
        <w:rPr>
          <w:rStyle w:val="Code"/>
        </w:rPr>
        <w:t>BinaryWriter</w:t>
      </w:r>
      <w:proofErr w:type="spellEnd"/>
    </w:p>
    <w:p w:rsidR="00357A2F" w:rsidRDefault="00357A2F" w:rsidP="0059662A">
      <w:r>
        <w:t xml:space="preserve">d) </w:t>
      </w:r>
      <w:proofErr w:type="spellStart"/>
      <w:r w:rsidRPr="000F28BB">
        <w:rPr>
          <w:rStyle w:val="Code"/>
        </w:rPr>
        <w:t>XmlWriter</w:t>
      </w:r>
      <w:proofErr w:type="spellEnd"/>
    </w:p>
    <w:p w:rsidR="00357A2F" w:rsidRPr="0035372B" w:rsidRDefault="00357A2F" w:rsidP="0059662A"/>
    <w:p w:rsidR="00357A2F" w:rsidRDefault="00357A2F" w:rsidP="0059662A"/>
    <w:p w:rsidR="00357A2F" w:rsidRDefault="00357A2F" w:rsidP="0059662A">
      <w:r>
        <w:t>2. Your C# program needs to return the total number of customers in a SQL Server database. The program will be used several times a day. What is the fastest way to return this information from your program? (Select all answers that apply.)</w:t>
      </w:r>
    </w:p>
    <w:p w:rsidR="00357A2F" w:rsidRDefault="00357A2F" w:rsidP="0059662A">
      <w:r>
        <w:t>a) Write a SQL query.</w:t>
      </w:r>
    </w:p>
    <w:p w:rsidR="00357A2F" w:rsidRDefault="00357A2F" w:rsidP="0059662A">
      <w:r w:rsidRPr="00F44DC7">
        <w:rPr>
          <w:highlight w:val="yellow"/>
        </w:rPr>
        <w:t>b) Write a stored procedure.</w:t>
      </w:r>
    </w:p>
    <w:p w:rsidR="00357A2F" w:rsidRDefault="00357A2F" w:rsidP="0059662A">
      <w:r>
        <w:t xml:space="preserve">c) Use the </w:t>
      </w:r>
      <w:proofErr w:type="spellStart"/>
      <w:r w:rsidRPr="000F28BB">
        <w:rPr>
          <w:rStyle w:val="Code"/>
        </w:rPr>
        <w:t>SqlDataAdapter.Fill</w:t>
      </w:r>
      <w:proofErr w:type="spellEnd"/>
      <w:r>
        <w:t xml:space="preserve"> method.</w:t>
      </w:r>
    </w:p>
    <w:p w:rsidR="00357A2F" w:rsidRDefault="00357A2F" w:rsidP="0059662A">
      <w:r>
        <w:t xml:space="preserve">d) Use the </w:t>
      </w:r>
      <w:proofErr w:type="spellStart"/>
      <w:r w:rsidRPr="000F28BB">
        <w:rPr>
          <w:rStyle w:val="Code"/>
        </w:rPr>
        <w:t>SqlCommand.ExecuteScalar</w:t>
      </w:r>
      <w:proofErr w:type="spellEnd"/>
      <w:r>
        <w:t xml:space="preserve"> method.</w:t>
      </w:r>
    </w:p>
    <w:p w:rsidR="00357A2F" w:rsidRDefault="00357A2F" w:rsidP="0059662A">
      <w:r>
        <w:t xml:space="preserve">e) Use the </w:t>
      </w:r>
      <w:proofErr w:type="spellStart"/>
      <w:r w:rsidRPr="000F28BB">
        <w:rPr>
          <w:rStyle w:val="Code"/>
        </w:rPr>
        <w:t>OleDbDataAdapter.Fill</w:t>
      </w:r>
      <w:proofErr w:type="spellEnd"/>
      <w:r>
        <w:t xml:space="preserve"> method.</w:t>
      </w:r>
    </w:p>
    <w:p w:rsidR="00357A2F" w:rsidRDefault="00357A2F" w:rsidP="0059662A"/>
    <w:p w:rsidR="00357A2F" w:rsidRDefault="00357A2F" w:rsidP="0059662A"/>
    <w:p w:rsidR="00357A2F" w:rsidRDefault="00357A2F" w:rsidP="0059662A">
      <w:r>
        <w:lastRenderedPageBreak/>
        <w:t>3. You need to update the Products table and remove all discontinued products. When the products are discontinued, the value of the field Discontinued is set to true. Which of the following SQL statements should you use to make changes to the Products table?</w:t>
      </w:r>
    </w:p>
    <w:p w:rsidR="00357A2F" w:rsidRDefault="00357A2F" w:rsidP="0059662A">
      <w:r>
        <w:t xml:space="preserve">a) </w:t>
      </w:r>
      <w:r w:rsidRPr="000F28BB">
        <w:rPr>
          <w:rStyle w:val="Code"/>
        </w:rPr>
        <w:t>INSERT</w:t>
      </w:r>
    </w:p>
    <w:p w:rsidR="00357A2F" w:rsidRDefault="00357A2F" w:rsidP="0059662A">
      <w:r>
        <w:t xml:space="preserve">b) </w:t>
      </w:r>
      <w:r w:rsidRPr="000F28BB">
        <w:rPr>
          <w:rStyle w:val="Code"/>
        </w:rPr>
        <w:t>SELECT</w:t>
      </w:r>
    </w:p>
    <w:p w:rsidR="00357A2F" w:rsidRDefault="00357A2F" w:rsidP="0059662A">
      <w:r w:rsidRPr="005A1B22">
        <w:rPr>
          <w:highlight w:val="yellow"/>
        </w:rPr>
        <w:t xml:space="preserve">c) </w:t>
      </w:r>
      <w:r w:rsidRPr="005A1B22">
        <w:rPr>
          <w:rStyle w:val="Code"/>
          <w:highlight w:val="yellow"/>
        </w:rPr>
        <w:t>UPDATE</w:t>
      </w:r>
    </w:p>
    <w:p w:rsidR="00357A2F" w:rsidRDefault="00357A2F" w:rsidP="0059662A">
      <w:r>
        <w:t xml:space="preserve">d) </w:t>
      </w:r>
      <w:r w:rsidRPr="000F28BB">
        <w:rPr>
          <w:rStyle w:val="Code"/>
        </w:rPr>
        <w:t>DELETE</w:t>
      </w:r>
    </w:p>
    <w:p w:rsidR="00357A2F" w:rsidRDefault="00357A2F" w:rsidP="0059662A"/>
    <w:p w:rsidR="00357A2F" w:rsidRDefault="00357A2F" w:rsidP="0059662A"/>
    <w:p w:rsidR="00357A2F" w:rsidRDefault="00357A2F" w:rsidP="0059662A">
      <w:r>
        <w:t xml:space="preserve">4. You need to update the Region fields for customers whose reference code is </w:t>
      </w:r>
      <w:r w:rsidRPr="00B0489A">
        <w:rPr>
          <w:rStyle w:val="Code"/>
        </w:rPr>
        <w:t>"TKY"</w:t>
      </w:r>
      <w:r>
        <w:t xml:space="preserve">. The updated Region should be set to </w:t>
      </w:r>
      <w:r w:rsidRPr="00B0489A">
        <w:rPr>
          <w:rStyle w:val="Code"/>
        </w:rPr>
        <w:t>"Japan"</w:t>
      </w:r>
      <w:r>
        <w:t>. Also, this change should affect only customers who live in Tokyo. Which of the following SQL statement should you use?</w:t>
      </w:r>
    </w:p>
    <w:p w:rsidR="00357A2F" w:rsidRPr="005A1B22" w:rsidRDefault="00357A2F" w:rsidP="0059662A">
      <w:pPr>
        <w:tabs>
          <w:tab w:val="left" w:pos="540"/>
        </w:tabs>
        <w:rPr>
          <w:rStyle w:val="Code"/>
          <w:highlight w:val="yellow"/>
        </w:rPr>
      </w:pPr>
      <w:r w:rsidRPr="005A1B22">
        <w:rPr>
          <w:highlight w:val="yellow"/>
        </w:rPr>
        <w:t>a)</w:t>
      </w:r>
      <w:r w:rsidRPr="005A1B22">
        <w:rPr>
          <w:highlight w:val="yellow"/>
        </w:rPr>
        <w:tab/>
      </w:r>
      <w:r w:rsidRPr="005A1B22">
        <w:rPr>
          <w:rStyle w:val="Code"/>
          <w:highlight w:val="yellow"/>
        </w:rPr>
        <w:t>UPDATE Customers</w:t>
      </w:r>
    </w:p>
    <w:p w:rsidR="00357A2F" w:rsidRPr="005A1B22" w:rsidRDefault="00357A2F" w:rsidP="0059662A">
      <w:pPr>
        <w:ind w:left="540"/>
        <w:rPr>
          <w:rStyle w:val="Code"/>
          <w:highlight w:val="yellow"/>
        </w:rPr>
      </w:pPr>
      <w:r w:rsidRPr="005A1B22">
        <w:rPr>
          <w:rStyle w:val="Code"/>
          <w:highlight w:val="yellow"/>
        </w:rPr>
        <w:t>SET Region = 'Japan'</w:t>
      </w:r>
    </w:p>
    <w:p w:rsidR="00357A2F" w:rsidRPr="005A1B22" w:rsidRDefault="00357A2F" w:rsidP="0059662A">
      <w:pPr>
        <w:ind w:left="540"/>
        <w:rPr>
          <w:rStyle w:val="Code"/>
          <w:highlight w:val="yellow"/>
        </w:rPr>
      </w:pPr>
      <w:r w:rsidRPr="005A1B22">
        <w:rPr>
          <w:rStyle w:val="Code"/>
          <w:highlight w:val="yellow"/>
        </w:rPr>
        <w:t xml:space="preserve">WHERE </w:t>
      </w:r>
      <w:proofErr w:type="spellStart"/>
      <w:r w:rsidRPr="005A1B22">
        <w:rPr>
          <w:rStyle w:val="Code"/>
          <w:highlight w:val="yellow"/>
        </w:rPr>
        <w:t>RefCode</w:t>
      </w:r>
      <w:proofErr w:type="spellEnd"/>
      <w:r w:rsidRPr="005A1B22">
        <w:rPr>
          <w:rStyle w:val="Code"/>
          <w:highlight w:val="yellow"/>
        </w:rPr>
        <w:t xml:space="preserve"> = 'TKY'</w:t>
      </w:r>
    </w:p>
    <w:p w:rsidR="00357A2F" w:rsidRPr="00B62ED4" w:rsidRDefault="00357A2F" w:rsidP="0059662A">
      <w:pPr>
        <w:ind w:left="540"/>
        <w:rPr>
          <w:rStyle w:val="Code"/>
        </w:rPr>
      </w:pPr>
      <w:r w:rsidRPr="005A1B22">
        <w:rPr>
          <w:rStyle w:val="Code"/>
          <w:highlight w:val="yellow"/>
        </w:rPr>
        <w:t>AND City = 'TOKYO'</w:t>
      </w:r>
    </w:p>
    <w:p w:rsidR="00357A2F" w:rsidRDefault="00357A2F" w:rsidP="0059662A"/>
    <w:p w:rsidR="00357A2F" w:rsidRPr="00B62ED4" w:rsidRDefault="00357A2F" w:rsidP="0059662A">
      <w:pPr>
        <w:tabs>
          <w:tab w:val="left" w:pos="540"/>
        </w:tabs>
        <w:rPr>
          <w:rStyle w:val="Code"/>
        </w:rPr>
      </w:pPr>
      <w:r>
        <w:t>b)</w:t>
      </w:r>
      <w:r>
        <w:tab/>
      </w:r>
      <w:r w:rsidRPr="00B62ED4">
        <w:rPr>
          <w:rStyle w:val="Code"/>
        </w:rPr>
        <w:t>UPDATE Customers</w:t>
      </w:r>
    </w:p>
    <w:p w:rsidR="00357A2F" w:rsidRPr="00B62ED4" w:rsidRDefault="00357A2F" w:rsidP="0059662A">
      <w:pPr>
        <w:ind w:left="540"/>
        <w:rPr>
          <w:rStyle w:val="Code"/>
        </w:rPr>
      </w:pPr>
      <w:r w:rsidRPr="00B62ED4">
        <w:rPr>
          <w:rStyle w:val="Code"/>
        </w:rPr>
        <w:t>SET Region = 'Tokyo'</w:t>
      </w:r>
    </w:p>
    <w:p w:rsidR="00357A2F" w:rsidRPr="00B62ED4" w:rsidRDefault="00357A2F" w:rsidP="0059662A">
      <w:pPr>
        <w:ind w:left="540"/>
        <w:rPr>
          <w:rStyle w:val="Code"/>
        </w:rPr>
      </w:pPr>
      <w:r w:rsidRPr="00B62ED4">
        <w:rPr>
          <w:rStyle w:val="Code"/>
        </w:rPr>
        <w:t xml:space="preserve">WHERE </w:t>
      </w:r>
      <w:proofErr w:type="spellStart"/>
      <w:r w:rsidRPr="00B62ED4">
        <w:rPr>
          <w:rStyle w:val="Code"/>
        </w:rPr>
        <w:t>RefCode</w:t>
      </w:r>
      <w:proofErr w:type="spellEnd"/>
      <w:r w:rsidRPr="00B62ED4">
        <w:rPr>
          <w:rStyle w:val="Code"/>
        </w:rPr>
        <w:t xml:space="preserve"> = 'TKY'</w:t>
      </w:r>
    </w:p>
    <w:p w:rsidR="00357A2F" w:rsidRPr="00B62ED4" w:rsidRDefault="00357A2F" w:rsidP="0059662A">
      <w:pPr>
        <w:ind w:left="540"/>
        <w:rPr>
          <w:rStyle w:val="Code"/>
        </w:rPr>
      </w:pPr>
      <w:r w:rsidRPr="00B62ED4">
        <w:rPr>
          <w:rStyle w:val="Code"/>
        </w:rPr>
        <w:t>AND City = 'Japan'</w:t>
      </w:r>
    </w:p>
    <w:p w:rsidR="00357A2F" w:rsidRDefault="00357A2F" w:rsidP="0059662A"/>
    <w:p w:rsidR="00357A2F" w:rsidRPr="00B62ED4" w:rsidRDefault="00357A2F" w:rsidP="0059662A">
      <w:pPr>
        <w:tabs>
          <w:tab w:val="left" w:pos="540"/>
        </w:tabs>
        <w:rPr>
          <w:rStyle w:val="Code"/>
        </w:rPr>
      </w:pPr>
      <w:r>
        <w:t>c)</w:t>
      </w:r>
      <w:r>
        <w:tab/>
      </w:r>
      <w:r w:rsidRPr="00B62ED4">
        <w:rPr>
          <w:rStyle w:val="Code"/>
        </w:rPr>
        <w:t>UPDATE Customers</w:t>
      </w:r>
    </w:p>
    <w:p w:rsidR="00357A2F" w:rsidRPr="00B62ED4" w:rsidRDefault="00357A2F" w:rsidP="0059662A">
      <w:pPr>
        <w:ind w:left="540"/>
        <w:rPr>
          <w:rStyle w:val="Code"/>
        </w:rPr>
      </w:pPr>
      <w:r w:rsidRPr="00B62ED4">
        <w:rPr>
          <w:rStyle w:val="Code"/>
        </w:rPr>
        <w:t>SET Region = 'Tokyo'</w:t>
      </w:r>
    </w:p>
    <w:p w:rsidR="00357A2F" w:rsidRPr="00B62ED4" w:rsidRDefault="00357A2F" w:rsidP="0059662A">
      <w:pPr>
        <w:ind w:left="540"/>
        <w:rPr>
          <w:rStyle w:val="Code"/>
        </w:rPr>
      </w:pPr>
      <w:r w:rsidRPr="00B62ED4">
        <w:rPr>
          <w:rStyle w:val="Code"/>
        </w:rPr>
        <w:t xml:space="preserve">WHERE </w:t>
      </w:r>
      <w:proofErr w:type="spellStart"/>
      <w:r w:rsidRPr="00B62ED4">
        <w:rPr>
          <w:rStyle w:val="Code"/>
        </w:rPr>
        <w:t>RefCode</w:t>
      </w:r>
      <w:proofErr w:type="spellEnd"/>
      <w:r w:rsidRPr="00B62ED4">
        <w:rPr>
          <w:rStyle w:val="Code"/>
        </w:rPr>
        <w:t xml:space="preserve"> = 'TKY'</w:t>
      </w:r>
    </w:p>
    <w:p w:rsidR="00357A2F" w:rsidRDefault="00357A2F" w:rsidP="0059662A"/>
    <w:p w:rsidR="00357A2F" w:rsidRPr="00B62ED4" w:rsidRDefault="00357A2F" w:rsidP="0059662A">
      <w:pPr>
        <w:tabs>
          <w:tab w:val="left" w:pos="540"/>
        </w:tabs>
        <w:rPr>
          <w:rStyle w:val="Code"/>
        </w:rPr>
      </w:pPr>
      <w:r>
        <w:t>d)</w:t>
      </w:r>
      <w:r>
        <w:tab/>
      </w:r>
      <w:r w:rsidRPr="00B62ED4">
        <w:rPr>
          <w:rStyle w:val="Code"/>
        </w:rPr>
        <w:t>UPDATE Customers</w:t>
      </w:r>
    </w:p>
    <w:p w:rsidR="00357A2F" w:rsidRPr="00B62ED4" w:rsidRDefault="00357A2F" w:rsidP="0059662A">
      <w:pPr>
        <w:ind w:left="540"/>
        <w:rPr>
          <w:rStyle w:val="Code"/>
        </w:rPr>
      </w:pPr>
      <w:r w:rsidRPr="00B62ED4">
        <w:rPr>
          <w:rStyle w:val="Code"/>
        </w:rPr>
        <w:t>SET Region = 'Japan'</w:t>
      </w:r>
    </w:p>
    <w:p w:rsidR="00357A2F" w:rsidRPr="00B62ED4" w:rsidRDefault="00357A2F" w:rsidP="0059662A">
      <w:pPr>
        <w:ind w:left="540"/>
        <w:rPr>
          <w:rStyle w:val="Code"/>
        </w:rPr>
      </w:pPr>
      <w:r w:rsidRPr="00B62ED4">
        <w:rPr>
          <w:rStyle w:val="Code"/>
        </w:rPr>
        <w:t xml:space="preserve">WHERE </w:t>
      </w:r>
      <w:proofErr w:type="spellStart"/>
      <w:r w:rsidRPr="00B62ED4">
        <w:rPr>
          <w:rStyle w:val="Code"/>
        </w:rPr>
        <w:t>RefCode</w:t>
      </w:r>
      <w:proofErr w:type="spellEnd"/>
      <w:r w:rsidRPr="00B62ED4">
        <w:rPr>
          <w:rStyle w:val="Code"/>
        </w:rPr>
        <w:t xml:space="preserve"> = 'TKY'</w:t>
      </w:r>
    </w:p>
    <w:p w:rsidR="00357A2F" w:rsidRDefault="00357A2F" w:rsidP="0059662A"/>
    <w:p w:rsidR="00357A2F" w:rsidRDefault="00357A2F" w:rsidP="0059662A"/>
    <w:p w:rsidR="00357A2F" w:rsidRDefault="00357A2F" w:rsidP="0059662A">
      <w:r>
        <w:t>5. You are developing an application that needs to retrieve a list of customers and their orders from a SQL Server database. After the list is retrieved, you should be able to display this data, even when a connection to the SQL Server is not available. Which of the following classes should you use to hold the data?</w:t>
      </w:r>
    </w:p>
    <w:p w:rsidR="00357A2F" w:rsidRDefault="00357A2F" w:rsidP="0059662A">
      <w:r>
        <w:t xml:space="preserve">a) </w:t>
      </w:r>
      <w:proofErr w:type="spellStart"/>
      <w:r w:rsidRPr="00B62ED4">
        <w:rPr>
          <w:rStyle w:val="Code"/>
        </w:rPr>
        <w:t>DataAdapter</w:t>
      </w:r>
      <w:proofErr w:type="spellEnd"/>
    </w:p>
    <w:p w:rsidR="00357A2F" w:rsidRDefault="00357A2F" w:rsidP="0059662A">
      <w:r>
        <w:t xml:space="preserve">b) </w:t>
      </w:r>
      <w:proofErr w:type="spellStart"/>
      <w:r w:rsidRPr="00B62ED4">
        <w:rPr>
          <w:rStyle w:val="Code"/>
        </w:rPr>
        <w:t>DataSet</w:t>
      </w:r>
      <w:proofErr w:type="spellEnd"/>
    </w:p>
    <w:p w:rsidR="00357A2F" w:rsidRDefault="00357A2F" w:rsidP="0059662A">
      <w:r w:rsidRPr="005A1B22">
        <w:rPr>
          <w:highlight w:val="yellow"/>
        </w:rPr>
        <w:t xml:space="preserve">c) </w:t>
      </w:r>
      <w:proofErr w:type="spellStart"/>
      <w:r w:rsidRPr="005A1B22">
        <w:rPr>
          <w:rStyle w:val="Code"/>
          <w:highlight w:val="yellow"/>
        </w:rPr>
        <w:t>DataView</w:t>
      </w:r>
      <w:proofErr w:type="spellEnd"/>
    </w:p>
    <w:p w:rsidR="00357A2F" w:rsidRDefault="00357A2F" w:rsidP="0059662A">
      <w:r>
        <w:t xml:space="preserve">d) </w:t>
      </w:r>
      <w:proofErr w:type="spellStart"/>
      <w:r w:rsidRPr="00B62ED4">
        <w:rPr>
          <w:rStyle w:val="Code"/>
        </w:rPr>
        <w:t>SqlDataReader</w:t>
      </w:r>
      <w:proofErr w:type="spellEnd"/>
    </w:p>
    <w:p w:rsidR="00357A2F" w:rsidRDefault="00357A2F" w:rsidP="0059662A"/>
    <w:p w:rsidR="00357A2F" w:rsidRDefault="00357A2F" w:rsidP="0059662A"/>
    <w:p w:rsidR="00357A2F" w:rsidRDefault="00357A2F" w:rsidP="0059662A">
      <w:r>
        <w:t xml:space="preserve">7. You are developing an application that needs to copy data from a SQL Server table to a </w:t>
      </w:r>
      <w:proofErr w:type="spellStart"/>
      <w:r w:rsidRPr="00B62ED4">
        <w:rPr>
          <w:rStyle w:val="Code"/>
        </w:rPr>
        <w:t>DataSet</w:t>
      </w:r>
      <w:proofErr w:type="spellEnd"/>
      <w:r>
        <w:t>. Which of the following methods should you use to copy the data?</w:t>
      </w:r>
    </w:p>
    <w:p w:rsidR="00357A2F" w:rsidRDefault="00357A2F" w:rsidP="0059662A">
      <w:r w:rsidRPr="00A10E81">
        <w:rPr>
          <w:highlight w:val="yellow"/>
        </w:rPr>
        <w:t xml:space="preserve">a) </w:t>
      </w:r>
      <w:r w:rsidRPr="00A10E81">
        <w:rPr>
          <w:rStyle w:val="Code"/>
          <w:highlight w:val="yellow"/>
        </w:rPr>
        <w:t>Fill</w:t>
      </w:r>
    </w:p>
    <w:p w:rsidR="00357A2F" w:rsidRDefault="00357A2F" w:rsidP="0059662A">
      <w:r>
        <w:t xml:space="preserve">b) </w:t>
      </w:r>
      <w:proofErr w:type="spellStart"/>
      <w:r w:rsidRPr="00B62ED4">
        <w:rPr>
          <w:rStyle w:val="Code"/>
        </w:rPr>
        <w:t>FillSchema</w:t>
      </w:r>
      <w:proofErr w:type="spellEnd"/>
    </w:p>
    <w:p w:rsidR="00357A2F" w:rsidRDefault="00357A2F" w:rsidP="0059662A">
      <w:r>
        <w:t xml:space="preserve">c) </w:t>
      </w:r>
      <w:proofErr w:type="spellStart"/>
      <w:r w:rsidRPr="00B62ED4">
        <w:rPr>
          <w:rStyle w:val="Code"/>
        </w:rPr>
        <w:t>GetFillParameters</w:t>
      </w:r>
      <w:proofErr w:type="spellEnd"/>
    </w:p>
    <w:p w:rsidR="00357A2F" w:rsidRDefault="00357A2F" w:rsidP="0059662A">
      <w:r>
        <w:t xml:space="preserve">d) </w:t>
      </w:r>
      <w:r w:rsidRPr="00B62ED4">
        <w:rPr>
          <w:rStyle w:val="Code"/>
        </w:rPr>
        <w:t>Update</w:t>
      </w:r>
      <w:r>
        <w:t xml:space="preserve"> </w:t>
      </w:r>
    </w:p>
    <w:p w:rsidR="00357A2F" w:rsidRDefault="00357A2F" w:rsidP="0059662A"/>
    <w:p w:rsidR="00357A2F" w:rsidRDefault="00357A2F" w:rsidP="0059662A">
      <w:r w:rsidRPr="00E121C8">
        <w:lastRenderedPageBreak/>
        <w:t>8.</w:t>
      </w:r>
      <w:r>
        <w:t xml:space="preserve"> You are developing an application that manages customers and their orders. Any solution that you develop must take the least amount of effort but offer the best performance</w:t>
      </w:r>
      <w:proofErr w:type="gramStart"/>
      <w:r>
        <w:t>..</w:t>
      </w:r>
      <w:proofErr w:type="gramEnd"/>
      <w:r>
        <w:t xml:space="preserve"> Which of the following situations is not a good candidate for implementation with stored procedures in your application?</w:t>
      </w:r>
    </w:p>
    <w:p w:rsidR="00357A2F" w:rsidRDefault="00357A2F" w:rsidP="0059662A">
      <w:r>
        <w:t>a) Retrieving the list of all customers in the database</w:t>
      </w:r>
    </w:p>
    <w:p w:rsidR="00357A2F" w:rsidRDefault="00357A2F" w:rsidP="0059662A">
      <w:r>
        <w:t>b) Retrieving the list of all orders for particular customers</w:t>
      </w:r>
    </w:p>
    <w:p w:rsidR="00357A2F" w:rsidRDefault="00357A2F" w:rsidP="0059662A">
      <w:r>
        <w:t>c) Inserting a new order into the Orders table</w:t>
      </w:r>
    </w:p>
    <w:p w:rsidR="00357A2F" w:rsidRDefault="00357A2F" w:rsidP="0059662A">
      <w:r w:rsidRPr="00D57752">
        <w:rPr>
          <w:highlight w:val="yellow"/>
        </w:rPr>
        <w:t>d) Ad hoc querying by the database administrator</w:t>
      </w:r>
    </w:p>
    <w:p w:rsidR="00357A2F" w:rsidRDefault="00357A2F" w:rsidP="0059662A"/>
    <w:p w:rsidR="00357A2F" w:rsidRDefault="00357A2F" w:rsidP="0059662A"/>
    <w:p w:rsidR="00357A2F" w:rsidRDefault="00357A2F" w:rsidP="0059662A">
      <w:r>
        <w:t>9. Your application connects to a SQL Server database that contains a table called Employees with the following columns:</w:t>
      </w:r>
    </w:p>
    <w:p w:rsidR="00357A2F" w:rsidRDefault="00357A2F" w:rsidP="0059662A"/>
    <w:p w:rsidR="00357A2F" w:rsidRPr="00B62ED4" w:rsidRDefault="00357A2F" w:rsidP="0059662A">
      <w:pPr>
        <w:ind w:left="540"/>
        <w:rPr>
          <w:rStyle w:val="Code"/>
        </w:rPr>
      </w:pPr>
      <w:proofErr w:type="spellStart"/>
      <w:r w:rsidRPr="00B62ED4">
        <w:rPr>
          <w:rStyle w:val="Code"/>
        </w:rPr>
        <w:t>EmployeeID</w:t>
      </w:r>
      <w:proofErr w:type="spellEnd"/>
      <w:r w:rsidRPr="00B62ED4">
        <w:rPr>
          <w:rStyle w:val="Code"/>
        </w:rPr>
        <w:t xml:space="preserve"> (</w:t>
      </w:r>
      <w:proofErr w:type="spellStart"/>
      <w:r w:rsidRPr="00B62ED4">
        <w:rPr>
          <w:rStyle w:val="Code"/>
        </w:rPr>
        <w:t>int</w:t>
      </w:r>
      <w:proofErr w:type="spellEnd"/>
      <w:r w:rsidRPr="00B62ED4">
        <w:rPr>
          <w:rStyle w:val="Code"/>
        </w:rPr>
        <w:t>, identity)</w:t>
      </w:r>
    </w:p>
    <w:p w:rsidR="00357A2F" w:rsidRPr="00B62ED4" w:rsidRDefault="00357A2F" w:rsidP="0059662A">
      <w:pPr>
        <w:ind w:left="540"/>
        <w:rPr>
          <w:rStyle w:val="Code"/>
        </w:rPr>
      </w:pPr>
      <w:proofErr w:type="spellStart"/>
      <w:r w:rsidRPr="00B62ED4">
        <w:rPr>
          <w:rStyle w:val="Code"/>
        </w:rPr>
        <w:t>EmployeeType</w:t>
      </w:r>
      <w:proofErr w:type="spellEnd"/>
      <w:r w:rsidRPr="00B62ED4">
        <w:rPr>
          <w:rStyle w:val="Code"/>
        </w:rPr>
        <w:t xml:space="preserve"> (</w:t>
      </w:r>
      <w:proofErr w:type="gramStart"/>
      <w:r w:rsidRPr="00B62ED4">
        <w:rPr>
          <w:rStyle w:val="Code"/>
        </w:rPr>
        <w:t>char(</w:t>
      </w:r>
      <w:proofErr w:type="gramEnd"/>
      <w:r w:rsidRPr="00B62ED4">
        <w:rPr>
          <w:rStyle w:val="Code"/>
        </w:rPr>
        <w:t>1))</w:t>
      </w:r>
    </w:p>
    <w:p w:rsidR="00357A2F" w:rsidRPr="00B62ED4" w:rsidRDefault="00357A2F" w:rsidP="0059662A">
      <w:pPr>
        <w:ind w:left="540"/>
        <w:rPr>
          <w:rStyle w:val="Code"/>
        </w:rPr>
      </w:pPr>
      <w:proofErr w:type="spellStart"/>
      <w:r w:rsidRPr="00B62ED4">
        <w:rPr>
          <w:rStyle w:val="Code"/>
        </w:rPr>
        <w:t>EmployeeDate</w:t>
      </w:r>
      <w:proofErr w:type="spellEnd"/>
      <w:r w:rsidRPr="00B62ED4">
        <w:rPr>
          <w:rStyle w:val="Code"/>
        </w:rPr>
        <w:t xml:space="preserve"> (</w:t>
      </w:r>
      <w:proofErr w:type="spellStart"/>
      <w:r w:rsidRPr="00B62ED4">
        <w:rPr>
          <w:rStyle w:val="Code"/>
        </w:rPr>
        <w:t>datetime</w:t>
      </w:r>
      <w:proofErr w:type="spellEnd"/>
      <w:r w:rsidRPr="00B62ED4">
        <w:rPr>
          <w:rStyle w:val="Code"/>
        </w:rPr>
        <w:t>)</w:t>
      </w:r>
    </w:p>
    <w:p w:rsidR="00357A2F" w:rsidRDefault="00357A2F" w:rsidP="0059662A"/>
    <w:p w:rsidR="00357A2F" w:rsidRDefault="00357A2F" w:rsidP="0059662A">
      <w:r>
        <w:t xml:space="preserve">You need to write a query that selects all rows from the table where the </w:t>
      </w:r>
      <w:proofErr w:type="spellStart"/>
      <w:r w:rsidRPr="00B62ED4">
        <w:rPr>
          <w:rStyle w:val="Code"/>
        </w:rPr>
        <w:t>EmployeeType</w:t>
      </w:r>
      <w:proofErr w:type="spellEnd"/>
      <w:r>
        <w:t xml:space="preserve"> value is either </w:t>
      </w:r>
      <w:r w:rsidRPr="00B62ED4">
        <w:rPr>
          <w:rStyle w:val="Code"/>
        </w:rPr>
        <w:t>C</w:t>
      </w:r>
      <w:r>
        <w:t xml:space="preserve"> or </w:t>
      </w:r>
      <w:r w:rsidRPr="00B62ED4">
        <w:rPr>
          <w:rStyle w:val="Code"/>
        </w:rPr>
        <w:t>T</w:t>
      </w:r>
      <w:r>
        <w:t>. Which statement should you use?</w:t>
      </w:r>
    </w:p>
    <w:p w:rsidR="00357A2F" w:rsidRPr="00B62ED4" w:rsidRDefault="00357A2F" w:rsidP="0059662A">
      <w:pPr>
        <w:tabs>
          <w:tab w:val="left" w:pos="540"/>
        </w:tabs>
        <w:rPr>
          <w:rStyle w:val="Code"/>
        </w:rPr>
      </w:pPr>
      <w:r>
        <w:t>a)</w:t>
      </w:r>
      <w:r>
        <w:tab/>
      </w:r>
      <w:proofErr w:type="gramStart"/>
      <w:r w:rsidRPr="00B62ED4">
        <w:rPr>
          <w:rStyle w:val="Code"/>
        </w:rPr>
        <w:t>SELECT  *</w:t>
      </w:r>
      <w:proofErr w:type="gramEnd"/>
      <w:r w:rsidRPr="00B62ED4">
        <w:rPr>
          <w:rStyle w:val="Code"/>
        </w:rPr>
        <w:t xml:space="preserve"> FROM Employees</w:t>
      </w:r>
    </w:p>
    <w:p w:rsidR="00357A2F" w:rsidRPr="00B62ED4" w:rsidRDefault="00357A2F" w:rsidP="0059662A">
      <w:pPr>
        <w:ind w:left="540"/>
        <w:rPr>
          <w:rStyle w:val="Code"/>
        </w:rPr>
      </w:pPr>
      <w:r w:rsidRPr="00B62ED4">
        <w:rPr>
          <w:rStyle w:val="Code"/>
        </w:rPr>
        <w:t xml:space="preserve">WHERE </w:t>
      </w:r>
      <w:proofErr w:type="spellStart"/>
      <w:r w:rsidRPr="00B62ED4">
        <w:rPr>
          <w:rStyle w:val="Code"/>
        </w:rPr>
        <w:t>EmployeeType</w:t>
      </w:r>
      <w:proofErr w:type="spellEnd"/>
      <w:r w:rsidRPr="00B62ED4">
        <w:rPr>
          <w:rStyle w:val="Code"/>
        </w:rPr>
        <w:t xml:space="preserve"> LIKE ‘[CT]’</w:t>
      </w:r>
    </w:p>
    <w:p w:rsidR="00357A2F" w:rsidRDefault="00357A2F" w:rsidP="0059662A"/>
    <w:p w:rsidR="00357A2F" w:rsidRPr="00B62ED4" w:rsidRDefault="00357A2F" w:rsidP="0059662A">
      <w:pPr>
        <w:tabs>
          <w:tab w:val="left" w:pos="540"/>
        </w:tabs>
        <w:rPr>
          <w:rStyle w:val="Code"/>
        </w:rPr>
      </w:pPr>
      <w:r>
        <w:t>b)</w:t>
      </w:r>
      <w:r>
        <w:tab/>
      </w:r>
      <w:proofErr w:type="gramStart"/>
      <w:r w:rsidRPr="00B62ED4">
        <w:rPr>
          <w:rStyle w:val="Code"/>
        </w:rPr>
        <w:t>SELECT  *</w:t>
      </w:r>
      <w:proofErr w:type="gramEnd"/>
      <w:r w:rsidRPr="00B62ED4">
        <w:rPr>
          <w:rStyle w:val="Code"/>
        </w:rPr>
        <w:t xml:space="preserve"> FROM Employees</w:t>
      </w:r>
    </w:p>
    <w:p w:rsidR="00357A2F" w:rsidRPr="00B62ED4" w:rsidRDefault="00357A2F" w:rsidP="0059662A">
      <w:pPr>
        <w:ind w:left="540"/>
        <w:rPr>
          <w:rStyle w:val="Code"/>
        </w:rPr>
      </w:pPr>
      <w:r w:rsidRPr="00B62ED4">
        <w:rPr>
          <w:rStyle w:val="Code"/>
        </w:rPr>
        <w:t xml:space="preserve">WHERE </w:t>
      </w:r>
      <w:proofErr w:type="spellStart"/>
      <w:r w:rsidRPr="00B62ED4">
        <w:rPr>
          <w:rStyle w:val="Code"/>
        </w:rPr>
        <w:t>EmployeeType</w:t>
      </w:r>
      <w:proofErr w:type="spellEnd"/>
      <w:r w:rsidRPr="00B62ED4">
        <w:rPr>
          <w:rStyle w:val="Code"/>
        </w:rPr>
        <w:t xml:space="preserve"> LIKE ‘[C-T]’</w:t>
      </w:r>
    </w:p>
    <w:p w:rsidR="00357A2F" w:rsidRDefault="00357A2F" w:rsidP="0059662A"/>
    <w:p w:rsidR="00357A2F" w:rsidRPr="00B62ED4" w:rsidRDefault="00357A2F" w:rsidP="0059662A">
      <w:pPr>
        <w:tabs>
          <w:tab w:val="left" w:pos="540"/>
        </w:tabs>
        <w:rPr>
          <w:rStyle w:val="Code"/>
        </w:rPr>
      </w:pPr>
      <w:r>
        <w:t>c)</w:t>
      </w:r>
      <w:r>
        <w:tab/>
      </w:r>
      <w:proofErr w:type="gramStart"/>
      <w:r w:rsidRPr="00B62ED4">
        <w:rPr>
          <w:rStyle w:val="Code"/>
        </w:rPr>
        <w:t>SELECT  *</w:t>
      </w:r>
      <w:proofErr w:type="gramEnd"/>
      <w:r w:rsidRPr="00B62ED4">
        <w:rPr>
          <w:rStyle w:val="Code"/>
        </w:rPr>
        <w:t xml:space="preserve"> FROM Employees</w:t>
      </w:r>
    </w:p>
    <w:p w:rsidR="00357A2F" w:rsidRPr="00B62ED4" w:rsidRDefault="00357A2F" w:rsidP="0059662A">
      <w:pPr>
        <w:ind w:left="540"/>
        <w:rPr>
          <w:rStyle w:val="Code"/>
        </w:rPr>
      </w:pPr>
      <w:r w:rsidRPr="00B62ED4">
        <w:rPr>
          <w:rStyle w:val="Code"/>
        </w:rPr>
        <w:t xml:space="preserve">WHERE </w:t>
      </w:r>
      <w:proofErr w:type="spellStart"/>
      <w:r w:rsidRPr="00B62ED4">
        <w:rPr>
          <w:rStyle w:val="Code"/>
        </w:rPr>
        <w:t>EmployeeType</w:t>
      </w:r>
      <w:proofErr w:type="spellEnd"/>
      <w:r w:rsidRPr="00B62ED4">
        <w:rPr>
          <w:rStyle w:val="Code"/>
        </w:rPr>
        <w:t xml:space="preserve"> LIKE ‘C’ OR ‘T’</w:t>
      </w:r>
    </w:p>
    <w:p w:rsidR="00357A2F" w:rsidRDefault="00357A2F" w:rsidP="0059662A"/>
    <w:p w:rsidR="00357A2F" w:rsidRPr="00D57752" w:rsidRDefault="00357A2F" w:rsidP="0059662A">
      <w:pPr>
        <w:tabs>
          <w:tab w:val="left" w:pos="540"/>
        </w:tabs>
        <w:rPr>
          <w:rStyle w:val="Code"/>
          <w:highlight w:val="yellow"/>
        </w:rPr>
      </w:pPr>
      <w:r w:rsidRPr="00D57752">
        <w:rPr>
          <w:highlight w:val="yellow"/>
        </w:rPr>
        <w:t>d)</w:t>
      </w:r>
      <w:r w:rsidRPr="00D57752">
        <w:rPr>
          <w:highlight w:val="yellow"/>
        </w:rPr>
        <w:tab/>
      </w:r>
      <w:proofErr w:type="gramStart"/>
      <w:r w:rsidRPr="00D57752">
        <w:rPr>
          <w:rStyle w:val="Code"/>
          <w:highlight w:val="yellow"/>
        </w:rPr>
        <w:t>SELECT  FROM</w:t>
      </w:r>
      <w:proofErr w:type="gramEnd"/>
      <w:r w:rsidRPr="00D57752">
        <w:rPr>
          <w:rStyle w:val="Code"/>
          <w:highlight w:val="yellow"/>
        </w:rPr>
        <w:t xml:space="preserve"> Employees</w:t>
      </w:r>
    </w:p>
    <w:p w:rsidR="00357A2F" w:rsidRPr="00B62ED4" w:rsidRDefault="00357A2F" w:rsidP="0059662A">
      <w:pPr>
        <w:ind w:left="540"/>
        <w:rPr>
          <w:rStyle w:val="Code"/>
        </w:rPr>
      </w:pPr>
      <w:r w:rsidRPr="00D57752">
        <w:rPr>
          <w:rStyle w:val="Code"/>
          <w:highlight w:val="yellow"/>
        </w:rPr>
        <w:t xml:space="preserve">WHERE </w:t>
      </w:r>
      <w:proofErr w:type="spellStart"/>
      <w:r w:rsidRPr="00D57752">
        <w:rPr>
          <w:rStyle w:val="Code"/>
          <w:highlight w:val="yellow"/>
        </w:rPr>
        <w:t>EmployeeType</w:t>
      </w:r>
      <w:proofErr w:type="spellEnd"/>
      <w:r w:rsidRPr="00D57752">
        <w:rPr>
          <w:rStyle w:val="Code"/>
          <w:highlight w:val="yellow"/>
        </w:rPr>
        <w:t xml:space="preserve"> IN (‘C’, ‘T’)</w:t>
      </w:r>
    </w:p>
    <w:p w:rsidR="00357A2F" w:rsidRDefault="00357A2F" w:rsidP="0059662A"/>
    <w:p w:rsidR="00357A2F" w:rsidRDefault="00357A2F" w:rsidP="0059662A"/>
    <w:p w:rsidR="00357A2F" w:rsidRPr="00AC406A" w:rsidRDefault="00357A2F" w:rsidP="0059662A">
      <w:r w:rsidRPr="00AC406A">
        <w:t xml:space="preserve">10. Your application includes a </w:t>
      </w:r>
      <w:proofErr w:type="spellStart"/>
      <w:r w:rsidRPr="00AC406A">
        <w:rPr>
          <w:rStyle w:val="Code"/>
        </w:rPr>
        <w:t>SqlDataAdapter</w:t>
      </w:r>
      <w:proofErr w:type="spellEnd"/>
      <w:r w:rsidRPr="00AC406A">
        <w:t xml:space="preserve"> object named </w:t>
      </w:r>
      <w:proofErr w:type="spellStart"/>
      <w:r w:rsidRPr="00AC406A">
        <w:rPr>
          <w:rStyle w:val="Code"/>
        </w:rPr>
        <w:t>sqlDataAdapter</w:t>
      </w:r>
      <w:proofErr w:type="spellEnd"/>
      <w:r w:rsidRPr="00AC406A">
        <w:t xml:space="preserve"> and an </w:t>
      </w:r>
      <w:proofErr w:type="spellStart"/>
      <w:r w:rsidRPr="00AC406A">
        <w:rPr>
          <w:rStyle w:val="Code"/>
        </w:rPr>
        <w:t>OleDbDataAdapter</w:t>
      </w:r>
      <w:proofErr w:type="spellEnd"/>
      <w:r w:rsidRPr="00AC406A">
        <w:t xml:space="preserve"> object named </w:t>
      </w:r>
      <w:proofErr w:type="spellStart"/>
      <w:r w:rsidRPr="00AC406A">
        <w:rPr>
          <w:rStyle w:val="Code"/>
        </w:rPr>
        <w:t>oledbdataAdapter</w:t>
      </w:r>
      <w:proofErr w:type="spellEnd"/>
      <w:r w:rsidRPr="00AC406A">
        <w:t xml:space="preserve">. You need to connect to the Employees table of a SQL Server database. Your application also includes a </w:t>
      </w:r>
      <w:proofErr w:type="spellStart"/>
      <w:r w:rsidRPr="00AC406A">
        <w:rPr>
          <w:rStyle w:val="Code"/>
        </w:rPr>
        <w:t>DataSet</w:t>
      </w:r>
      <w:proofErr w:type="spellEnd"/>
      <w:r w:rsidRPr="00AC406A">
        <w:t xml:space="preserve"> object named </w:t>
      </w:r>
      <w:proofErr w:type="spellStart"/>
      <w:r w:rsidRPr="00AC406A">
        <w:rPr>
          <w:rStyle w:val="Code"/>
        </w:rPr>
        <w:t>dsEmployees</w:t>
      </w:r>
      <w:proofErr w:type="spellEnd"/>
      <w:r w:rsidRPr="00AC406A">
        <w:t xml:space="preserve">. You need to load the data from the database into the </w:t>
      </w:r>
      <w:proofErr w:type="spellStart"/>
      <w:r w:rsidRPr="00AC406A">
        <w:rPr>
          <w:rStyle w:val="Code"/>
        </w:rPr>
        <w:t>DataSet</w:t>
      </w:r>
      <w:proofErr w:type="spellEnd"/>
      <w:r w:rsidRPr="00AC406A">
        <w:t xml:space="preserve"> object. You must select a solution that gives you the best performance. Which of the following lines of code should you choose?</w:t>
      </w:r>
    </w:p>
    <w:p w:rsidR="00357A2F" w:rsidRPr="00AC406A" w:rsidRDefault="00357A2F" w:rsidP="0059662A">
      <w:pPr>
        <w:tabs>
          <w:tab w:val="left" w:pos="540"/>
        </w:tabs>
      </w:pPr>
      <w:r w:rsidRPr="00AC406A">
        <w:rPr>
          <w:highlight w:val="yellow"/>
        </w:rPr>
        <w:t>a)</w:t>
      </w:r>
      <w:r w:rsidRPr="00AC406A">
        <w:rPr>
          <w:highlight w:val="yellow"/>
        </w:rPr>
        <w:tab/>
      </w:r>
      <w:proofErr w:type="spellStart"/>
      <w:proofErr w:type="gramStart"/>
      <w:r w:rsidRPr="00AC406A">
        <w:rPr>
          <w:rStyle w:val="Code"/>
          <w:highlight w:val="yellow"/>
        </w:rPr>
        <w:t>dsEmployees</w:t>
      </w:r>
      <w:proofErr w:type="spellEnd"/>
      <w:proofErr w:type="gramEnd"/>
      <w:r w:rsidRPr="00AC406A">
        <w:rPr>
          <w:rStyle w:val="Code"/>
          <w:highlight w:val="yellow"/>
        </w:rPr>
        <w:t xml:space="preserve"> = </w:t>
      </w:r>
      <w:proofErr w:type="spellStart"/>
      <w:r w:rsidRPr="00AC406A">
        <w:rPr>
          <w:rStyle w:val="Code"/>
          <w:highlight w:val="yellow"/>
        </w:rPr>
        <w:t>sqlDataAdapter.Fill</w:t>
      </w:r>
      <w:proofErr w:type="spellEnd"/>
      <w:r w:rsidRPr="00AC406A">
        <w:rPr>
          <w:rStyle w:val="Code"/>
          <w:highlight w:val="yellow"/>
        </w:rPr>
        <w:t>(“Employees”);</w:t>
      </w:r>
    </w:p>
    <w:p w:rsidR="00357A2F" w:rsidRPr="00AC406A" w:rsidRDefault="00357A2F" w:rsidP="0059662A">
      <w:pPr>
        <w:tabs>
          <w:tab w:val="left" w:pos="540"/>
        </w:tabs>
      </w:pPr>
      <w:r w:rsidRPr="00AC406A">
        <w:t>b)</w:t>
      </w:r>
      <w:r w:rsidRPr="00AC406A">
        <w:tab/>
      </w:r>
      <w:proofErr w:type="spellStart"/>
      <w:proofErr w:type="gramStart"/>
      <w:r w:rsidRPr="00AC406A">
        <w:rPr>
          <w:rStyle w:val="Code"/>
        </w:rPr>
        <w:t>dsEmployees</w:t>
      </w:r>
      <w:proofErr w:type="spellEnd"/>
      <w:proofErr w:type="gramEnd"/>
      <w:r w:rsidRPr="00AC406A">
        <w:rPr>
          <w:rStyle w:val="Code"/>
        </w:rPr>
        <w:t xml:space="preserve"> = </w:t>
      </w:r>
      <w:proofErr w:type="spellStart"/>
      <w:r w:rsidRPr="00AC406A">
        <w:rPr>
          <w:rStyle w:val="Code"/>
        </w:rPr>
        <w:t>oledbDataAdapter.Fill</w:t>
      </w:r>
      <w:proofErr w:type="spellEnd"/>
      <w:r w:rsidRPr="00AC406A">
        <w:rPr>
          <w:rStyle w:val="Code"/>
        </w:rPr>
        <w:t>(“Employees”);</w:t>
      </w:r>
    </w:p>
    <w:p w:rsidR="00357A2F" w:rsidRPr="00AC406A" w:rsidRDefault="00357A2F" w:rsidP="0059662A">
      <w:pPr>
        <w:tabs>
          <w:tab w:val="left" w:pos="540"/>
        </w:tabs>
      </w:pPr>
      <w:r w:rsidRPr="00AC406A">
        <w:t>c)</w:t>
      </w:r>
      <w:r w:rsidRPr="00AC406A">
        <w:tab/>
      </w:r>
      <w:proofErr w:type="spellStart"/>
      <w:proofErr w:type="gramStart"/>
      <w:r w:rsidRPr="00AC406A">
        <w:rPr>
          <w:rStyle w:val="Code"/>
        </w:rPr>
        <w:t>oledbDataAdapter.Fill</w:t>
      </w:r>
      <w:proofErr w:type="spellEnd"/>
      <w:r w:rsidRPr="00AC406A">
        <w:rPr>
          <w:rStyle w:val="Code"/>
        </w:rPr>
        <w:t>(</w:t>
      </w:r>
      <w:proofErr w:type="spellStart"/>
      <w:proofErr w:type="gramEnd"/>
      <w:r w:rsidRPr="00AC406A">
        <w:rPr>
          <w:rStyle w:val="Code"/>
        </w:rPr>
        <w:t>dsEmployees</w:t>
      </w:r>
      <w:proofErr w:type="spellEnd"/>
      <w:r w:rsidRPr="00AC406A">
        <w:rPr>
          <w:rStyle w:val="Code"/>
        </w:rPr>
        <w:t>, "Employees");</w:t>
      </w:r>
    </w:p>
    <w:p w:rsidR="00357A2F" w:rsidRDefault="00357A2F" w:rsidP="0059662A">
      <w:pPr>
        <w:tabs>
          <w:tab w:val="left" w:pos="540"/>
        </w:tabs>
      </w:pPr>
      <w:r w:rsidRPr="00AC406A">
        <w:t>d)</w:t>
      </w:r>
      <w:r w:rsidRPr="00AC406A">
        <w:tab/>
      </w:r>
      <w:proofErr w:type="spellStart"/>
      <w:proofErr w:type="gramStart"/>
      <w:r w:rsidRPr="00AC406A">
        <w:rPr>
          <w:rStyle w:val="Code"/>
        </w:rPr>
        <w:t>sqlDataAdapter.Fill</w:t>
      </w:r>
      <w:proofErr w:type="spellEnd"/>
      <w:r w:rsidRPr="00AC406A">
        <w:rPr>
          <w:rStyle w:val="Code"/>
        </w:rPr>
        <w:t>(</w:t>
      </w:r>
      <w:proofErr w:type="spellStart"/>
      <w:proofErr w:type="gramEnd"/>
      <w:r w:rsidRPr="00AC406A">
        <w:rPr>
          <w:rStyle w:val="Code"/>
        </w:rPr>
        <w:t>dsEmployees</w:t>
      </w:r>
      <w:proofErr w:type="spellEnd"/>
      <w:r w:rsidRPr="00AC406A">
        <w:rPr>
          <w:rStyle w:val="Code"/>
        </w:rPr>
        <w:t>, “Employees”);</w:t>
      </w:r>
    </w:p>
    <w:p w:rsidR="00357A2F" w:rsidRDefault="00357A2F" w:rsidP="0059662A"/>
    <w:p w:rsidR="00357A2F" w:rsidRDefault="00357A2F" w:rsidP="0059662A"/>
    <w:p w:rsidR="00357A2F" w:rsidRPr="00AC406A" w:rsidRDefault="00357A2F" w:rsidP="0059662A">
      <w:r w:rsidRPr="00AC406A">
        <w:t xml:space="preserve">11. Your application includes a </w:t>
      </w:r>
      <w:proofErr w:type="spellStart"/>
      <w:r w:rsidRPr="00AC406A">
        <w:rPr>
          <w:rStyle w:val="Code"/>
        </w:rPr>
        <w:t>SqlDataAdapter</w:t>
      </w:r>
      <w:proofErr w:type="spellEnd"/>
      <w:r w:rsidRPr="00AC406A">
        <w:t xml:space="preserve"> object named </w:t>
      </w:r>
      <w:proofErr w:type="spellStart"/>
      <w:r w:rsidRPr="00AC406A">
        <w:rPr>
          <w:rStyle w:val="Code"/>
        </w:rPr>
        <w:t>sqlDataAdapter</w:t>
      </w:r>
      <w:proofErr w:type="spellEnd"/>
      <w:r w:rsidRPr="00AC406A">
        <w:t xml:space="preserve"> that connects to the Employees table. You use the </w:t>
      </w:r>
      <w:r w:rsidRPr="00AC406A">
        <w:rPr>
          <w:rStyle w:val="Code"/>
        </w:rPr>
        <w:t>Fill</w:t>
      </w:r>
      <w:r w:rsidRPr="00AC406A">
        <w:t xml:space="preserve"> method to retrieve the data from the Employees table. The </w:t>
      </w:r>
      <w:proofErr w:type="spellStart"/>
      <w:r w:rsidRPr="00AC406A">
        <w:rPr>
          <w:rStyle w:val="Code"/>
        </w:rPr>
        <w:t>SqlDataAdapter</w:t>
      </w:r>
      <w:r w:rsidRPr="00AC406A">
        <w:t>'s</w:t>
      </w:r>
      <w:proofErr w:type="spellEnd"/>
      <w:r w:rsidRPr="00AC406A">
        <w:t xml:space="preserve"> </w:t>
      </w:r>
      <w:r w:rsidRPr="00AC406A">
        <w:rPr>
          <w:rStyle w:val="Code"/>
        </w:rPr>
        <w:t>Connection</w:t>
      </w:r>
      <w:r w:rsidRPr="00AC406A">
        <w:t xml:space="preserve"> property is set to a valid connection to the SQL Server </w:t>
      </w:r>
      <w:r w:rsidRPr="00AC406A">
        <w:lastRenderedPageBreak/>
        <w:t xml:space="preserve">database, but the connection is in the closed state. Which of the following statements is true about the working of the </w:t>
      </w:r>
      <w:r w:rsidRPr="00AC406A">
        <w:rPr>
          <w:rStyle w:val="Code"/>
        </w:rPr>
        <w:t>Fill</w:t>
      </w:r>
      <w:r w:rsidRPr="00AC406A">
        <w:t xml:space="preserve"> method?</w:t>
      </w:r>
    </w:p>
    <w:p w:rsidR="00357A2F" w:rsidRPr="00AC406A" w:rsidRDefault="00357A2F" w:rsidP="0059662A">
      <w:r w:rsidRPr="00AC406A">
        <w:rPr>
          <w:highlight w:val="yellow"/>
        </w:rPr>
        <w:t xml:space="preserve">a) The </w:t>
      </w:r>
      <w:r w:rsidRPr="00AC406A">
        <w:rPr>
          <w:rStyle w:val="Code"/>
          <w:highlight w:val="yellow"/>
        </w:rPr>
        <w:t>Fill</w:t>
      </w:r>
      <w:r w:rsidRPr="00AC406A">
        <w:rPr>
          <w:highlight w:val="yellow"/>
        </w:rPr>
        <w:t xml:space="preserve"> method will throw an exception because the connection is closed.</w:t>
      </w:r>
      <w:r w:rsidRPr="00AC406A">
        <w:t xml:space="preserve"> </w:t>
      </w:r>
    </w:p>
    <w:p w:rsidR="00357A2F" w:rsidRPr="00AC406A" w:rsidRDefault="00357A2F" w:rsidP="0059662A">
      <w:r w:rsidRPr="00AC406A">
        <w:t xml:space="preserve">b) The </w:t>
      </w:r>
      <w:r w:rsidRPr="00AC406A">
        <w:rPr>
          <w:rStyle w:val="Code"/>
        </w:rPr>
        <w:t>Fill</w:t>
      </w:r>
      <w:r w:rsidRPr="00AC406A">
        <w:t xml:space="preserve"> method will open the conn</w:t>
      </w:r>
      <w:bookmarkStart w:id="0" w:name="_GoBack"/>
      <w:bookmarkEnd w:id="0"/>
      <w:r w:rsidRPr="00AC406A">
        <w:t>ection, read the data, and leave the connection open.</w:t>
      </w:r>
    </w:p>
    <w:p w:rsidR="00357A2F" w:rsidRPr="00AC406A" w:rsidRDefault="00357A2F" w:rsidP="0059662A">
      <w:r w:rsidRPr="00AC406A">
        <w:t xml:space="preserve">c) The </w:t>
      </w:r>
      <w:r w:rsidRPr="00AC406A">
        <w:rPr>
          <w:rStyle w:val="Code"/>
        </w:rPr>
        <w:t>Fill</w:t>
      </w:r>
      <w:r w:rsidRPr="00AC406A">
        <w:t xml:space="preserve"> method will open the connection, read the data, and leave the connection closed.</w:t>
      </w:r>
    </w:p>
    <w:p w:rsidR="00357A2F" w:rsidRDefault="00357A2F" w:rsidP="0059662A">
      <w:r w:rsidRPr="00AC406A">
        <w:t xml:space="preserve">d) The </w:t>
      </w:r>
      <w:r w:rsidRPr="00AC406A">
        <w:rPr>
          <w:rStyle w:val="Code"/>
        </w:rPr>
        <w:t>Fill</w:t>
      </w:r>
      <w:r w:rsidRPr="00AC406A">
        <w:t xml:space="preserve"> method will return an empty </w:t>
      </w:r>
      <w:proofErr w:type="spellStart"/>
      <w:r w:rsidRPr="00AC406A">
        <w:t>resultset</w:t>
      </w:r>
      <w:proofErr w:type="spellEnd"/>
      <w:r w:rsidRPr="00AC406A">
        <w:t xml:space="preserve"> because the connection is closed.</w:t>
      </w:r>
    </w:p>
    <w:p w:rsidR="00357A2F" w:rsidRDefault="00357A2F" w:rsidP="0059662A"/>
    <w:p w:rsidR="00357A2F" w:rsidRDefault="00357A2F" w:rsidP="0059662A"/>
    <w:p w:rsidR="00357A2F" w:rsidRPr="00447637" w:rsidRDefault="00357A2F" w:rsidP="0059662A">
      <w:r w:rsidRPr="00447637">
        <w:t>13. You are designing a database for your company. You are reviewing the normalization for the database tables. You review the following Orders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281"/>
        <w:gridCol w:w="1239"/>
        <w:gridCol w:w="1593"/>
        <w:gridCol w:w="1593"/>
      </w:tblGrid>
      <w:tr w:rsidR="00357A2F" w:rsidRPr="00447637" w:rsidTr="0059662A">
        <w:tc>
          <w:tcPr>
            <w:tcW w:w="1037" w:type="dxa"/>
            <w:shd w:val="clear" w:color="auto" w:fill="auto"/>
          </w:tcPr>
          <w:p w:rsidR="00357A2F" w:rsidRPr="00447637" w:rsidRDefault="00357A2F" w:rsidP="0059662A">
            <w:pPr>
              <w:pStyle w:val="TCH"/>
            </w:pPr>
            <w:proofErr w:type="spellStart"/>
            <w:r w:rsidRPr="00447637">
              <w:rPr>
                <w:u w:val="single"/>
              </w:rPr>
              <w:t>OrderId</w:t>
            </w:r>
            <w:proofErr w:type="spellEnd"/>
          </w:p>
        </w:tc>
        <w:tc>
          <w:tcPr>
            <w:tcW w:w="1281" w:type="dxa"/>
          </w:tcPr>
          <w:p w:rsidR="00357A2F" w:rsidRPr="00447637" w:rsidRDefault="00357A2F" w:rsidP="0059662A">
            <w:pPr>
              <w:pStyle w:val="TCH"/>
            </w:pPr>
            <w:proofErr w:type="spellStart"/>
            <w:r w:rsidRPr="00447637">
              <w:rPr>
                <w:u w:val="single"/>
              </w:rPr>
              <w:t>CustomerId</w:t>
            </w:r>
            <w:proofErr w:type="spellEnd"/>
          </w:p>
        </w:tc>
        <w:tc>
          <w:tcPr>
            <w:tcW w:w="1239" w:type="dxa"/>
            <w:shd w:val="clear" w:color="auto" w:fill="auto"/>
          </w:tcPr>
          <w:p w:rsidR="00357A2F" w:rsidRPr="00447637" w:rsidRDefault="00357A2F" w:rsidP="0059662A">
            <w:pPr>
              <w:pStyle w:val="TCH"/>
            </w:pPr>
            <w:proofErr w:type="spellStart"/>
            <w:r w:rsidRPr="00447637">
              <w:t>OrderDate</w:t>
            </w:r>
            <w:proofErr w:type="spellEnd"/>
          </w:p>
        </w:tc>
        <w:tc>
          <w:tcPr>
            <w:tcW w:w="1593" w:type="dxa"/>
            <w:shd w:val="clear" w:color="auto" w:fill="auto"/>
          </w:tcPr>
          <w:p w:rsidR="00357A2F" w:rsidRPr="00447637" w:rsidRDefault="00357A2F" w:rsidP="0059662A">
            <w:pPr>
              <w:pStyle w:val="TCH"/>
            </w:pPr>
            <w:proofErr w:type="spellStart"/>
            <w:r w:rsidRPr="00447637">
              <w:t>FirstName</w:t>
            </w:r>
            <w:proofErr w:type="spellEnd"/>
          </w:p>
        </w:tc>
        <w:tc>
          <w:tcPr>
            <w:tcW w:w="1593" w:type="dxa"/>
          </w:tcPr>
          <w:p w:rsidR="00357A2F" w:rsidRPr="00447637" w:rsidRDefault="00357A2F" w:rsidP="0059662A">
            <w:pPr>
              <w:pStyle w:val="TCH"/>
            </w:pPr>
            <w:proofErr w:type="spellStart"/>
            <w:r w:rsidRPr="00447637">
              <w:t>LastName</w:t>
            </w:r>
            <w:proofErr w:type="spellEnd"/>
          </w:p>
        </w:tc>
      </w:tr>
      <w:tr w:rsidR="00357A2F" w:rsidRPr="00447637" w:rsidTr="0059662A">
        <w:tc>
          <w:tcPr>
            <w:tcW w:w="1037" w:type="dxa"/>
            <w:shd w:val="clear" w:color="auto" w:fill="auto"/>
          </w:tcPr>
          <w:p w:rsidR="00357A2F" w:rsidRPr="00447637" w:rsidRDefault="00357A2F" w:rsidP="0059662A">
            <w:pPr>
              <w:pStyle w:val="TX"/>
            </w:pPr>
            <w:r w:rsidRPr="00447637">
              <w:t>101</w:t>
            </w:r>
          </w:p>
        </w:tc>
        <w:tc>
          <w:tcPr>
            <w:tcW w:w="1281" w:type="dxa"/>
          </w:tcPr>
          <w:p w:rsidR="00357A2F" w:rsidRPr="00447637" w:rsidRDefault="00357A2F" w:rsidP="0059662A">
            <w:pPr>
              <w:pStyle w:val="TX"/>
            </w:pPr>
            <w:r w:rsidRPr="00447637">
              <w:t>1</w:t>
            </w:r>
          </w:p>
        </w:tc>
        <w:tc>
          <w:tcPr>
            <w:tcW w:w="1239" w:type="dxa"/>
            <w:shd w:val="clear" w:color="auto" w:fill="auto"/>
          </w:tcPr>
          <w:p w:rsidR="00357A2F" w:rsidRPr="00447637" w:rsidRDefault="00357A2F" w:rsidP="0059662A">
            <w:pPr>
              <w:pStyle w:val="TX"/>
            </w:pPr>
            <w:r w:rsidRPr="00447637">
              <w:t>10/1/2010</w:t>
            </w:r>
          </w:p>
        </w:tc>
        <w:tc>
          <w:tcPr>
            <w:tcW w:w="1593" w:type="dxa"/>
            <w:shd w:val="clear" w:color="auto" w:fill="auto"/>
          </w:tcPr>
          <w:p w:rsidR="00357A2F" w:rsidRPr="00447637" w:rsidRDefault="00357A2F" w:rsidP="0059662A">
            <w:pPr>
              <w:pStyle w:val="TX"/>
            </w:pPr>
            <w:r w:rsidRPr="00447637">
              <w:t>Jane</w:t>
            </w:r>
          </w:p>
        </w:tc>
        <w:tc>
          <w:tcPr>
            <w:tcW w:w="1593" w:type="dxa"/>
          </w:tcPr>
          <w:p w:rsidR="00357A2F" w:rsidRPr="00447637" w:rsidRDefault="00357A2F" w:rsidP="0059662A">
            <w:pPr>
              <w:pStyle w:val="TX"/>
            </w:pPr>
            <w:r w:rsidRPr="00447637">
              <w:t>Doe</w:t>
            </w:r>
          </w:p>
        </w:tc>
      </w:tr>
      <w:tr w:rsidR="00357A2F" w:rsidRPr="00447637" w:rsidTr="0059662A">
        <w:tc>
          <w:tcPr>
            <w:tcW w:w="1037" w:type="dxa"/>
            <w:shd w:val="clear" w:color="auto" w:fill="auto"/>
          </w:tcPr>
          <w:p w:rsidR="00357A2F" w:rsidRPr="00447637" w:rsidRDefault="00357A2F" w:rsidP="0059662A">
            <w:pPr>
              <w:pStyle w:val="TX"/>
            </w:pPr>
            <w:r w:rsidRPr="00447637">
              <w:t>102</w:t>
            </w:r>
          </w:p>
        </w:tc>
        <w:tc>
          <w:tcPr>
            <w:tcW w:w="1281" w:type="dxa"/>
          </w:tcPr>
          <w:p w:rsidR="00357A2F" w:rsidRPr="00447637" w:rsidRDefault="00357A2F" w:rsidP="0059662A">
            <w:pPr>
              <w:pStyle w:val="TX"/>
            </w:pPr>
            <w:r w:rsidRPr="00447637">
              <w:t>2</w:t>
            </w:r>
          </w:p>
        </w:tc>
        <w:tc>
          <w:tcPr>
            <w:tcW w:w="1239" w:type="dxa"/>
            <w:shd w:val="clear" w:color="auto" w:fill="auto"/>
          </w:tcPr>
          <w:p w:rsidR="00357A2F" w:rsidRPr="00447637" w:rsidRDefault="00357A2F" w:rsidP="0059662A">
            <w:pPr>
              <w:pStyle w:val="TX"/>
            </w:pPr>
            <w:r w:rsidRPr="00447637">
              <w:t>10/5/2010</w:t>
            </w:r>
          </w:p>
        </w:tc>
        <w:tc>
          <w:tcPr>
            <w:tcW w:w="1593" w:type="dxa"/>
            <w:shd w:val="clear" w:color="auto" w:fill="auto"/>
          </w:tcPr>
          <w:p w:rsidR="00357A2F" w:rsidRPr="00447637" w:rsidRDefault="00357A2F" w:rsidP="0059662A">
            <w:pPr>
              <w:pStyle w:val="TX"/>
            </w:pPr>
            <w:r w:rsidRPr="00447637">
              <w:t>John</w:t>
            </w:r>
          </w:p>
        </w:tc>
        <w:tc>
          <w:tcPr>
            <w:tcW w:w="1593" w:type="dxa"/>
          </w:tcPr>
          <w:p w:rsidR="00357A2F" w:rsidRPr="00447637" w:rsidRDefault="00357A2F" w:rsidP="0059662A">
            <w:pPr>
              <w:pStyle w:val="TX"/>
            </w:pPr>
            <w:r w:rsidRPr="00447637">
              <w:t>Doe</w:t>
            </w:r>
          </w:p>
        </w:tc>
      </w:tr>
      <w:tr w:rsidR="00357A2F" w:rsidRPr="00447637" w:rsidTr="0059662A">
        <w:tc>
          <w:tcPr>
            <w:tcW w:w="1037" w:type="dxa"/>
            <w:shd w:val="clear" w:color="auto" w:fill="auto"/>
          </w:tcPr>
          <w:p w:rsidR="00357A2F" w:rsidRPr="00447637" w:rsidRDefault="00357A2F" w:rsidP="0059662A">
            <w:pPr>
              <w:pStyle w:val="TXlast"/>
            </w:pPr>
            <w:r w:rsidRPr="00447637">
              <w:t>103</w:t>
            </w:r>
          </w:p>
        </w:tc>
        <w:tc>
          <w:tcPr>
            <w:tcW w:w="1281" w:type="dxa"/>
          </w:tcPr>
          <w:p w:rsidR="00357A2F" w:rsidRPr="00447637" w:rsidRDefault="00357A2F" w:rsidP="0059662A">
            <w:pPr>
              <w:pStyle w:val="TXlast"/>
            </w:pPr>
            <w:r w:rsidRPr="00447637">
              <w:t>1</w:t>
            </w:r>
          </w:p>
        </w:tc>
        <w:tc>
          <w:tcPr>
            <w:tcW w:w="1239" w:type="dxa"/>
            <w:shd w:val="clear" w:color="auto" w:fill="auto"/>
          </w:tcPr>
          <w:p w:rsidR="00357A2F" w:rsidRPr="00447637" w:rsidRDefault="00357A2F" w:rsidP="0059662A">
            <w:pPr>
              <w:pStyle w:val="TXlast"/>
            </w:pPr>
            <w:r w:rsidRPr="00447637">
              <w:t>10/4/2010</w:t>
            </w:r>
          </w:p>
        </w:tc>
        <w:tc>
          <w:tcPr>
            <w:tcW w:w="1593" w:type="dxa"/>
            <w:shd w:val="clear" w:color="auto" w:fill="auto"/>
          </w:tcPr>
          <w:p w:rsidR="00357A2F" w:rsidRPr="00447637" w:rsidRDefault="00357A2F" w:rsidP="0059662A">
            <w:pPr>
              <w:pStyle w:val="TXlast"/>
            </w:pPr>
            <w:r w:rsidRPr="00447637">
              <w:t>Jane</w:t>
            </w:r>
          </w:p>
        </w:tc>
        <w:tc>
          <w:tcPr>
            <w:tcW w:w="1593" w:type="dxa"/>
          </w:tcPr>
          <w:p w:rsidR="00357A2F" w:rsidRPr="00447637" w:rsidRDefault="00357A2F" w:rsidP="0059662A">
            <w:pPr>
              <w:pStyle w:val="TXlast"/>
            </w:pPr>
            <w:r w:rsidRPr="00447637">
              <w:t>Doe</w:t>
            </w:r>
          </w:p>
        </w:tc>
      </w:tr>
    </w:tbl>
    <w:p w:rsidR="00357A2F" w:rsidRPr="00447637" w:rsidRDefault="00357A2F" w:rsidP="0059662A"/>
    <w:p w:rsidR="00357A2F" w:rsidRPr="00447637" w:rsidRDefault="00357A2F" w:rsidP="0059662A">
      <w:r w:rsidRPr="00447637">
        <w:t>Which of the following statement is true for the Orders table?</w:t>
      </w:r>
    </w:p>
    <w:p w:rsidR="00357A2F" w:rsidRPr="00447637" w:rsidRDefault="00357A2F" w:rsidP="0059662A">
      <w:r w:rsidRPr="00B01FAD">
        <w:rPr>
          <w:highlight w:val="yellow"/>
        </w:rPr>
        <w:t>a) It meets the requirements for the first normal form.</w:t>
      </w:r>
      <w:r w:rsidRPr="00447637">
        <w:t xml:space="preserve"> </w:t>
      </w:r>
    </w:p>
    <w:p w:rsidR="00357A2F" w:rsidRPr="00447637" w:rsidRDefault="00357A2F" w:rsidP="0059662A">
      <w:r w:rsidRPr="00447637">
        <w:t>b) It meets the requirements for the second normal form.</w:t>
      </w:r>
    </w:p>
    <w:p w:rsidR="00357A2F" w:rsidRPr="00447637" w:rsidRDefault="00357A2F" w:rsidP="0059662A">
      <w:r w:rsidRPr="00447637">
        <w:t>c) It meets the requirements for the third normal form.</w:t>
      </w:r>
    </w:p>
    <w:p w:rsidR="00357A2F" w:rsidRDefault="00357A2F" w:rsidP="0059662A">
      <w:r w:rsidRPr="00447637">
        <w:t>d) It meets the requirements for the fourth normal form.</w:t>
      </w:r>
    </w:p>
    <w:p w:rsidR="00357A2F" w:rsidRDefault="00357A2F" w:rsidP="0059662A"/>
    <w:p w:rsidR="0083660F" w:rsidRDefault="0083660F" w:rsidP="0059662A"/>
    <w:p w:rsidR="00357A2F" w:rsidRPr="00447637" w:rsidRDefault="00357A2F" w:rsidP="0059662A">
      <w:r w:rsidRPr="00447637">
        <w:t>14. You are designing a database for your company and are reviewing the normalization for the database tables. You review the following Customer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718"/>
        <w:gridCol w:w="1709"/>
        <w:gridCol w:w="1874"/>
      </w:tblGrid>
      <w:tr w:rsidR="00357A2F" w:rsidRPr="00447637" w:rsidTr="0059662A">
        <w:tc>
          <w:tcPr>
            <w:tcW w:w="1395" w:type="dxa"/>
            <w:shd w:val="clear" w:color="auto" w:fill="auto"/>
          </w:tcPr>
          <w:p w:rsidR="00357A2F" w:rsidRPr="00447637" w:rsidRDefault="00357A2F" w:rsidP="0059662A">
            <w:pPr>
              <w:pStyle w:val="TCH"/>
              <w:ind w:left="90"/>
              <w:rPr>
                <w:u w:val="single"/>
              </w:rPr>
            </w:pPr>
            <w:r w:rsidRPr="00447637">
              <w:rPr>
                <w:u w:val="single"/>
              </w:rPr>
              <w:t>Id</w:t>
            </w:r>
          </w:p>
        </w:tc>
        <w:tc>
          <w:tcPr>
            <w:tcW w:w="1718" w:type="dxa"/>
            <w:shd w:val="clear" w:color="auto" w:fill="auto"/>
          </w:tcPr>
          <w:p w:rsidR="00357A2F" w:rsidRPr="00447637" w:rsidRDefault="00357A2F" w:rsidP="0059662A">
            <w:pPr>
              <w:pStyle w:val="TCH"/>
              <w:ind w:left="90"/>
            </w:pPr>
            <w:proofErr w:type="spellStart"/>
            <w:r w:rsidRPr="00447637">
              <w:t>FirstName</w:t>
            </w:r>
            <w:proofErr w:type="spellEnd"/>
          </w:p>
        </w:tc>
        <w:tc>
          <w:tcPr>
            <w:tcW w:w="1709" w:type="dxa"/>
            <w:shd w:val="clear" w:color="auto" w:fill="auto"/>
          </w:tcPr>
          <w:p w:rsidR="00357A2F" w:rsidRPr="00447637" w:rsidRDefault="00357A2F" w:rsidP="0059662A">
            <w:pPr>
              <w:pStyle w:val="TCH"/>
              <w:ind w:left="90"/>
            </w:pPr>
            <w:proofErr w:type="spellStart"/>
            <w:r w:rsidRPr="00447637">
              <w:t>LastName</w:t>
            </w:r>
            <w:proofErr w:type="spellEnd"/>
          </w:p>
        </w:tc>
        <w:tc>
          <w:tcPr>
            <w:tcW w:w="1874" w:type="dxa"/>
            <w:shd w:val="clear" w:color="auto" w:fill="auto"/>
          </w:tcPr>
          <w:p w:rsidR="00357A2F" w:rsidRPr="00447637" w:rsidRDefault="00357A2F" w:rsidP="0059662A">
            <w:pPr>
              <w:pStyle w:val="TCH"/>
              <w:ind w:left="90"/>
            </w:pPr>
            <w:proofErr w:type="spellStart"/>
            <w:r w:rsidRPr="00447637">
              <w:t>PhoneNumber</w:t>
            </w:r>
            <w:proofErr w:type="spellEnd"/>
          </w:p>
        </w:tc>
      </w:tr>
      <w:tr w:rsidR="00357A2F" w:rsidRPr="00447637" w:rsidTr="0059662A">
        <w:tc>
          <w:tcPr>
            <w:tcW w:w="1395" w:type="dxa"/>
            <w:shd w:val="clear" w:color="auto" w:fill="auto"/>
          </w:tcPr>
          <w:p w:rsidR="00357A2F" w:rsidRPr="00447637" w:rsidRDefault="00357A2F" w:rsidP="0059662A">
            <w:pPr>
              <w:pStyle w:val="TX"/>
              <w:ind w:left="90"/>
            </w:pPr>
            <w:r w:rsidRPr="00447637">
              <w:t>1</w:t>
            </w:r>
          </w:p>
        </w:tc>
        <w:tc>
          <w:tcPr>
            <w:tcW w:w="1718" w:type="dxa"/>
            <w:shd w:val="clear" w:color="auto" w:fill="auto"/>
          </w:tcPr>
          <w:p w:rsidR="00357A2F" w:rsidRPr="00447637" w:rsidRDefault="00357A2F" w:rsidP="0059662A">
            <w:pPr>
              <w:pStyle w:val="TX"/>
              <w:ind w:left="90"/>
            </w:pPr>
            <w:r w:rsidRPr="00447637">
              <w:t>Jane</w:t>
            </w:r>
          </w:p>
        </w:tc>
        <w:tc>
          <w:tcPr>
            <w:tcW w:w="1709" w:type="dxa"/>
            <w:shd w:val="clear" w:color="auto" w:fill="auto"/>
          </w:tcPr>
          <w:p w:rsidR="00357A2F" w:rsidRPr="00447637" w:rsidRDefault="00357A2F" w:rsidP="0059662A">
            <w:pPr>
              <w:pStyle w:val="TX"/>
              <w:ind w:left="90"/>
            </w:pPr>
            <w:r w:rsidRPr="00447637">
              <w:t>Doe</w:t>
            </w:r>
          </w:p>
        </w:tc>
        <w:tc>
          <w:tcPr>
            <w:tcW w:w="1874" w:type="dxa"/>
            <w:shd w:val="clear" w:color="auto" w:fill="auto"/>
          </w:tcPr>
          <w:p w:rsidR="00357A2F" w:rsidRPr="00447637" w:rsidRDefault="00357A2F" w:rsidP="0059662A">
            <w:pPr>
              <w:pStyle w:val="TX"/>
              <w:ind w:left="90"/>
            </w:pPr>
            <w:r w:rsidRPr="00447637">
              <w:t>(503) 555-6874</w:t>
            </w:r>
          </w:p>
        </w:tc>
      </w:tr>
      <w:tr w:rsidR="00357A2F" w:rsidRPr="00447637" w:rsidTr="0059662A">
        <w:tc>
          <w:tcPr>
            <w:tcW w:w="1395" w:type="dxa"/>
            <w:shd w:val="clear" w:color="auto" w:fill="auto"/>
          </w:tcPr>
          <w:p w:rsidR="00357A2F" w:rsidRPr="00447637" w:rsidRDefault="00357A2F" w:rsidP="0059662A">
            <w:pPr>
              <w:pStyle w:val="TX"/>
              <w:ind w:left="90"/>
            </w:pPr>
            <w:r w:rsidRPr="00447637">
              <w:t>2</w:t>
            </w:r>
          </w:p>
        </w:tc>
        <w:tc>
          <w:tcPr>
            <w:tcW w:w="1718" w:type="dxa"/>
            <w:shd w:val="clear" w:color="auto" w:fill="auto"/>
          </w:tcPr>
          <w:p w:rsidR="00357A2F" w:rsidRPr="00447637" w:rsidRDefault="00357A2F" w:rsidP="0059662A">
            <w:pPr>
              <w:pStyle w:val="TX"/>
              <w:ind w:left="90"/>
            </w:pPr>
            <w:r w:rsidRPr="00447637">
              <w:t>John</w:t>
            </w:r>
          </w:p>
        </w:tc>
        <w:tc>
          <w:tcPr>
            <w:tcW w:w="1709" w:type="dxa"/>
            <w:shd w:val="clear" w:color="auto" w:fill="auto"/>
          </w:tcPr>
          <w:p w:rsidR="00357A2F" w:rsidRPr="00447637" w:rsidRDefault="00357A2F" w:rsidP="0059662A">
            <w:pPr>
              <w:pStyle w:val="TX"/>
              <w:ind w:left="90"/>
            </w:pPr>
            <w:r w:rsidRPr="00447637">
              <w:t>Doe</w:t>
            </w:r>
          </w:p>
        </w:tc>
        <w:tc>
          <w:tcPr>
            <w:tcW w:w="1874" w:type="dxa"/>
            <w:shd w:val="clear" w:color="auto" w:fill="auto"/>
          </w:tcPr>
          <w:p w:rsidR="00357A2F" w:rsidRPr="00447637" w:rsidRDefault="00357A2F" w:rsidP="0059662A">
            <w:pPr>
              <w:pStyle w:val="TX"/>
              <w:ind w:left="90"/>
            </w:pPr>
            <w:r w:rsidRPr="00447637">
              <w:t>(509) 555-7969, (509) 555-7970</w:t>
            </w:r>
          </w:p>
        </w:tc>
      </w:tr>
      <w:tr w:rsidR="00357A2F" w:rsidRPr="00447637" w:rsidTr="0059662A">
        <w:tc>
          <w:tcPr>
            <w:tcW w:w="1395" w:type="dxa"/>
            <w:shd w:val="clear" w:color="auto" w:fill="auto"/>
          </w:tcPr>
          <w:p w:rsidR="00357A2F" w:rsidRPr="00447637" w:rsidRDefault="00357A2F" w:rsidP="0059662A">
            <w:pPr>
              <w:pStyle w:val="TXlast"/>
              <w:ind w:left="90"/>
            </w:pPr>
            <w:r w:rsidRPr="00447637">
              <w:t>3.</w:t>
            </w:r>
          </w:p>
        </w:tc>
        <w:tc>
          <w:tcPr>
            <w:tcW w:w="1718" w:type="dxa"/>
            <w:shd w:val="clear" w:color="auto" w:fill="auto"/>
          </w:tcPr>
          <w:p w:rsidR="00357A2F" w:rsidRPr="00447637" w:rsidRDefault="00357A2F" w:rsidP="0059662A">
            <w:pPr>
              <w:pStyle w:val="TXlast"/>
              <w:ind w:left="90"/>
            </w:pPr>
            <w:r w:rsidRPr="00447637">
              <w:t xml:space="preserve">Howard </w:t>
            </w:r>
          </w:p>
        </w:tc>
        <w:tc>
          <w:tcPr>
            <w:tcW w:w="1709" w:type="dxa"/>
            <w:shd w:val="clear" w:color="auto" w:fill="auto"/>
          </w:tcPr>
          <w:p w:rsidR="00357A2F" w:rsidRPr="00447637" w:rsidRDefault="00357A2F" w:rsidP="0059662A">
            <w:pPr>
              <w:pStyle w:val="TXlast"/>
              <w:ind w:left="90"/>
            </w:pPr>
            <w:r w:rsidRPr="00447637">
              <w:t>Steel</w:t>
            </w:r>
          </w:p>
        </w:tc>
        <w:tc>
          <w:tcPr>
            <w:tcW w:w="1874" w:type="dxa"/>
            <w:shd w:val="clear" w:color="auto" w:fill="auto"/>
          </w:tcPr>
          <w:p w:rsidR="00357A2F" w:rsidRPr="00447637" w:rsidRDefault="00357A2F" w:rsidP="0059662A">
            <w:pPr>
              <w:pStyle w:val="TXlast"/>
              <w:ind w:left="90"/>
            </w:pPr>
            <w:r w:rsidRPr="00447637">
              <w:t>(604) 555-3392, (604) 555-3393</w:t>
            </w:r>
          </w:p>
        </w:tc>
      </w:tr>
    </w:tbl>
    <w:p w:rsidR="00357A2F" w:rsidRPr="00447637" w:rsidRDefault="00357A2F" w:rsidP="0059662A">
      <w:pPr>
        <w:ind w:left="90"/>
      </w:pPr>
    </w:p>
    <w:p w:rsidR="00357A2F" w:rsidRPr="00447637" w:rsidRDefault="00357A2F" w:rsidP="0059662A">
      <w:r w:rsidRPr="00447637">
        <w:t>Which of the following statements is true?</w:t>
      </w:r>
    </w:p>
    <w:p w:rsidR="00357A2F" w:rsidRPr="00447637" w:rsidRDefault="00357A2F" w:rsidP="0059662A">
      <w:r w:rsidRPr="00447637">
        <w:t>a) The Customer table meets the requirements for the first normal form.</w:t>
      </w:r>
    </w:p>
    <w:p w:rsidR="00357A2F" w:rsidRPr="00447637" w:rsidRDefault="00357A2F" w:rsidP="0059662A">
      <w:r w:rsidRPr="00447637">
        <w:t>b) It meets the requirements for the second normal form.</w:t>
      </w:r>
    </w:p>
    <w:p w:rsidR="00357A2F" w:rsidRPr="00447637" w:rsidRDefault="00357A2F" w:rsidP="0059662A">
      <w:r w:rsidRPr="00447637">
        <w:t>c) It meets the requirements for the third normal form.</w:t>
      </w:r>
    </w:p>
    <w:p w:rsidR="00357A2F" w:rsidRDefault="00357A2F" w:rsidP="0059662A">
      <w:r w:rsidRPr="00447637">
        <w:rPr>
          <w:highlight w:val="yellow"/>
        </w:rPr>
        <w:t>d) It is not normalized.</w:t>
      </w:r>
    </w:p>
    <w:p w:rsidR="00357A2F" w:rsidRDefault="00357A2F" w:rsidP="0059662A"/>
    <w:p w:rsidR="0083660F" w:rsidRDefault="0083660F" w:rsidP="0059662A"/>
    <w:p w:rsidR="00103AD9" w:rsidRDefault="00103AD9">
      <w:r>
        <w:br w:type="page"/>
      </w:r>
    </w:p>
    <w:p w:rsidR="00357A2F" w:rsidRPr="00447637" w:rsidRDefault="00357A2F" w:rsidP="0059662A">
      <w:r w:rsidRPr="00447637">
        <w:lastRenderedPageBreak/>
        <w:t>15. You are designing a database for your company and are reviewing the normalization for the database tables. You review the following Customer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718"/>
        <w:gridCol w:w="1709"/>
      </w:tblGrid>
      <w:tr w:rsidR="00357A2F" w:rsidRPr="00447637" w:rsidTr="0059662A">
        <w:tc>
          <w:tcPr>
            <w:tcW w:w="1395" w:type="dxa"/>
            <w:shd w:val="clear" w:color="auto" w:fill="auto"/>
          </w:tcPr>
          <w:p w:rsidR="00357A2F" w:rsidRPr="00447637" w:rsidRDefault="00357A2F" w:rsidP="0059662A">
            <w:pPr>
              <w:pStyle w:val="TCH"/>
              <w:rPr>
                <w:u w:val="single"/>
              </w:rPr>
            </w:pPr>
            <w:r w:rsidRPr="00447637">
              <w:rPr>
                <w:u w:val="single"/>
              </w:rPr>
              <w:t>Id</w:t>
            </w:r>
          </w:p>
        </w:tc>
        <w:tc>
          <w:tcPr>
            <w:tcW w:w="1718" w:type="dxa"/>
            <w:shd w:val="clear" w:color="auto" w:fill="auto"/>
          </w:tcPr>
          <w:p w:rsidR="00357A2F" w:rsidRPr="00447637" w:rsidRDefault="00357A2F" w:rsidP="0059662A">
            <w:pPr>
              <w:pStyle w:val="TCH"/>
            </w:pPr>
            <w:proofErr w:type="spellStart"/>
            <w:r w:rsidRPr="00447637">
              <w:t>FirstName</w:t>
            </w:r>
            <w:proofErr w:type="spellEnd"/>
          </w:p>
        </w:tc>
        <w:tc>
          <w:tcPr>
            <w:tcW w:w="1709" w:type="dxa"/>
            <w:shd w:val="clear" w:color="auto" w:fill="auto"/>
          </w:tcPr>
          <w:p w:rsidR="00357A2F" w:rsidRPr="00447637" w:rsidRDefault="00357A2F" w:rsidP="0059662A">
            <w:pPr>
              <w:pStyle w:val="TCH"/>
            </w:pPr>
            <w:proofErr w:type="spellStart"/>
            <w:r w:rsidRPr="00447637">
              <w:t>LastName</w:t>
            </w:r>
            <w:proofErr w:type="spellEnd"/>
          </w:p>
        </w:tc>
      </w:tr>
      <w:tr w:rsidR="00357A2F" w:rsidRPr="00447637" w:rsidTr="0059662A">
        <w:tc>
          <w:tcPr>
            <w:tcW w:w="1395" w:type="dxa"/>
            <w:shd w:val="clear" w:color="auto" w:fill="auto"/>
          </w:tcPr>
          <w:p w:rsidR="00357A2F" w:rsidRPr="00447637" w:rsidRDefault="00357A2F" w:rsidP="0059662A">
            <w:pPr>
              <w:pStyle w:val="TX"/>
            </w:pPr>
            <w:r w:rsidRPr="00447637">
              <w:t>1</w:t>
            </w:r>
          </w:p>
        </w:tc>
        <w:tc>
          <w:tcPr>
            <w:tcW w:w="1718" w:type="dxa"/>
            <w:shd w:val="clear" w:color="auto" w:fill="auto"/>
          </w:tcPr>
          <w:p w:rsidR="00357A2F" w:rsidRPr="00447637" w:rsidRDefault="00357A2F" w:rsidP="0059662A">
            <w:pPr>
              <w:pStyle w:val="TX"/>
            </w:pPr>
            <w:r w:rsidRPr="00447637">
              <w:t>Jane</w:t>
            </w:r>
          </w:p>
        </w:tc>
        <w:tc>
          <w:tcPr>
            <w:tcW w:w="1709" w:type="dxa"/>
            <w:shd w:val="clear" w:color="auto" w:fill="auto"/>
          </w:tcPr>
          <w:p w:rsidR="00357A2F" w:rsidRPr="00447637" w:rsidRDefault="00357A2F" w:rsidP="0059662A">
            <w:pPr>
              <w:pStyle w:val="TX"/>
            </w:pPr>
            <w:r w:rsidRPr="00447637">
              <w:t>Doe</w:t>
            </w:r>
          </w:p>
        </w:tc>
      </w:tr>
      <w:tr w:rsidR="00357A2F" w:rsidRPr="00447637" w:rsidTr="0059662A">
        <w:tc>
          <w:tcPr>
            <w:tcW w:w="1395" w:type="dxa"/>
            <w:shd w:val="clear" w:color="auto" w:fill="auto"/>
          </w:tcPr>
          <w:p w:rsidR="00357A2F" w:rsidRPr="00447637" w:rsidRDefault="00357A2F" w:rsidP="0059662A">
            <w:pPr>
              <w:pStyle w:val="TX"/>
            </w:pPr>
            <w:r w:rsidRPr="00447637">
              <w:t>2</w:t>
            </w:r>
          </w:p>
        </w:tc>
        <w:tc>
          <w:tcPr>
            <w:tcW w:w="1718" w:type="dxa"/>
            <w:shd w:val="clear" w:color="auto" w:fill="auto"/>
          </w:tcPr>
          <w:p w:rsidR="00357A2F" w:rsidRPr="00447637" w:rsidRDefault="00357A2F" w:rsidP="0059662A">
            <w:pPr>
              <w:pStyle w:val="TX"/>
            </w:pPr>
            <w:r w:rsidRPr="00447637">
              <w:t>John</w:t>
            </w:r>
          </w:p>
        </w:tc>
        <w:tc>
          <w:tcPr>
            <w:tcW w:w="1709" w:type="dxa"/>
            <w:shd w:val="clear" w:color="auto" w:fill="auto"/>
          </w:tcPr>
          <w:p w:rsidR="00357A2F" w:rsidRPr="00447637" w:rsidRDefault="00357A2F" w:rsidP="0059662A">
            <w:pPr>
              <w:pStyle w:val="TX"/>
            </w:pPr>
            <w:r w:rsidRPr="00447637">
              <w:t>Doe</w:t>
            </w:r>
          </w:p>
        </w:tc>
      </w:tr>
      <w:tr w:rsidR="00357A2F" w:rsidRPr="00447637" w:rsidTr="0059662A">
        <w:tc>
          <w:tcPr>
            <w:tcW w:w="1395" w:type="dxa"/>
            <w:shd w:val="clear" w:color="auto" w:fill="auto"/>
          </w:tcPr>
          <w:p w:rsidR="00357A2F" w:rsidRPr="00447637" w:rsidRDefault="00357A2F" w:rsidP="0059662A">
            <w:pPr>
              <w:pStyle w:val="TXlast"/>
            </w:pPr>
            <w:r w:rsidRPr="00447637">
              <w:t>3</w:t>
            </w:r>
          </w:p>
        </w:tc>
        <w:tc>
          <w:tcPr>
            <w:tcW w:w="1718" w:type="dxa"/>
            <w:shd w:val="clear" w:color="auto" w:fill="auto"/>
          </w:tcPr>
          <w:p w:rsidR="00357A2F" w:rsidRPr="00447637" w:rsidRDefault="00357A2F" w:rsidP="0059662A">
            <w:pPr>
              <w:pStyle w:val="TXlast"/>
            </w:pPr>
            <w:r w:rsidRPr="00447637">
              <w:t xml:space="preserve">Howard </w:t>
            </w:r>
          </w:p>
        </w:tc>
        <w:tc>
          <w:tcPr>
            <w:tcW w:w="1709" w:type="dxa"/>
            <w:shd w:val="clear" w:color="auto" w:fill="auto"/>
          </w:tcPr>
          <w:p w:rsidR="00357A2F" w:rsidRPr="00447637" w:rsidRDefault="00357A2F" w:rsidP="0059662A">
            <w:pPr>
              <w:pStyle w:val="TXlast"/>
            </w:pPr>
            <w:r w:rsidRPr="00447637">
              <w:t>Steel</w:t>
            </w:r>
          </w:p>
        </w:tc>
      </w:tr>
    </w:tbl>
    <w:p w:rsidR="00357A2F" w:rsidRPr="00447637" w:rsidRDefault="00357A2F" w:rsidP="0059662A">
      <w:pPr>
        <w:ind w:left="90"/>
      </w:pPr>
    </w:p>
    <w:p w:rsidR="00357A2F" w:rsidRPr="00447637" w:rsidRDefault="00357A2F" w:rsidP="0059662A">
      <w:r w:rsidRPr="00447637">
        <w:t>Which of the following statements is true?</w:t>
      </w:r>
    </w:p>
    <w:p w:rsidR="00357A2F" w:rsidRPr="00447637" w:rsidRDefault="00357A2F" w:rsidP="0059662A">
      <w:r w:rsidRPr="00447637">
        <w:t>a) The highest normal form of the Customer table is the first normal form.</w:t>
      </w:r>
    </w:p>
    <w:p w:rsidR="00357A2F" w:rsidRPr="00447637" w:rsidRDefault="00357A2F" w:rsidP="0059662A">
      <w:r w:rsidRPr="00447637">
        <w:rPr>
          <w:highlight w:val="yellow"/>
        </w:rPr>
        <w:t>b) The highest normal form of the Customer table is the second normal form</w:t>
      </w:r>
      <w:r w:rsidRPr="00447637">
        <w:t>.</w:t>
      </w:r>
    </w:p>
    <w:p w:rsidR="00357A2F" w:rsidRPr="00447637" w:rsidRDefault="00357A2F" w:rsidP="0059662A">
      <w:r w:rsidRPr="00447637">
        <w:t>c) The highest normal form of the Customer table is the third normal form.</w:t>
      </w:r>
    </w:p>
    <w:p w:rsidR="00357A2F" w:rsidRDefault="00357A2F" w:rsidP="0059662A">
      <w:r w:rsidRPr="00447637">
        <w:t>d) The Customer table is not normalized.</w:t>
      </w:r>
    </w:p>
    <w:p w:rsidR="00357A2F" w:rsidRDefault="00357A2F" w:rsidP="0059662A"/>
    <w:p w:rsidR="0083660F" w:rsidRDefault="0083660F" w:rsidP="0059662A"/>
    <w:p w:rsidR="00357A2F" w:rsidRPr="00E70358" w:rsidRDefault="00357A2F" w:rsidP="0059662A">
      <w:r w:rsidRPr="00E70358">
        <w:t>16. As you design a database for your company, you review the normalization rules for the database tables. You need to ensure that your table design meets the requirements for the third normal form. Which of the following statements must be true for your tables? (Choose all that apply.)</w:t>
      </w:r>
    </w:p>
    <w:p w:rsidR="00357A2F" w:rsidRPr="00E70358" w:rsidRDefault="00357A2F" w:rsidP="0059662A">
      <w:r w:rsidRPr="00E70358">
        <w:t xml:space="preserve">a) None of the columns in the table should have multiple values in the same row of data. </w:t>
      </w:r>
    </w:p>
    <w:p w:rsidR="00357A2F" w:rsidRPr="00E70358" w:rsidRDefault="00357A2F" w:rsidP="0059662A">
      <w:r w:rsidRPr="00E70358">
        <w:t>b) All non-key columns are functionally dependent on the entire primary key.</w:t>
      </w:r>
    </w:p>
    <w:p w:rsidR="00357A2F" w:rsidRPr="00E70358" w:rsidRDefault="00357A2F" w:rsidP="0059662A">
      <w:r w:rsidRPr="00E70358">
        <w:t>c) At least one non-key column is functionally dependent on the entire primary key.</w:t>
      </w:r>
    </w:p>
    <w:p w:rsidR="00357A2F" w:rsidRPr="00E70358" w:rsidRDefault="00357A2F" w:rsidP="0059662A">
      <w:r w:rsidRPr="00E70358">
        <w:rPr>
          <w:highlight w:val="yellow"/>
        </w:rPr>
        <w:t>d) Non-key attributes don’t share any functional dependency</w:t>
      </w:r>
      <w:r w:rsidRPr="00E70358">
        <w:t>.</w:t>
      </w:r>
    </w:p>
    <w:p w:rsidR="00357A2F" w:rsidRDefault="00357A2F" w:rsidP="0059662A">
      <w:r w:rsidRPr="00E70358">
        <w:t>e) Non-key attributes share functional dependency.</w:t>
      </w:r>
    </w:p>
    <w:p w:rsidR="00357A2F" w:rsidRDefault="00357A2F" w:rsidP="0059662A"/>
    <w:p w:rsidR="0083660F" w:rsidRDefault="0083660F" w:rsidP="0059662A"/>
    <w:p w:rsidR="00357A2F" w:rsidRPr="00A42FB7" w:rsidRDefault="00357A2F" w:rsidP="0059662A">
      <w:r w:rsidRPr="00A42FB7">
        <w:t xml:space="preserve">17. You are designing database for a new Web application. You need to identify appropriate relational database structure to satisfy business requirements. Which of the following activities should you </w:t>
      </w:r>
      <w:r w:rsidRPr="00A42FB7">
        <w:rPr>
          <w:i/>
        </w:rPr>
        <w:t>not</w:t>
      </w:r>
      <w:r w:rsidRPr="00A42FB7">
        <w:t xml:space="preserve"> perform as part of the design process?</w:t>
      </w:r>
    </w:p>
    <w:p w:rsidR="00357A2F" w:rsidRPr="00A42FB7" w:rsidRDefault="00357A2F" w:rsidP="0059662A">
      <w:r w:rsidRPr="00A42FB7">
        <w:t xml:space="preserve">a) Identify tables and columns. </w:t>
      </w:r>
    </w:p>
    <w:p w:rsidR="00357A2F" w:rsidRPr="00A42FB7" w:rsidRDefault="00357A2F" w:rsidP="0059662A">
      <w:r w:rsidRPr="00A42FB7">
        <w:t>b) Choose primary keys for the tables.</w:t>
      </w:r>
    </w:p>
    <w:p w:rsidR="00357A2F" w:rsidRPr="00A42FB7" w:rsidRDefault="00357A2F" w:rsidP="0059662A">
      <w:r w:rsidRPr="00A42FB7">
        <w:t>c) Identify table relationships.</w:t>
      </w:r>
    </w:p>
    <w:p w:rsidR="00357A2F" w:rsidRPr="00A42FB7" w:rsidRDefault="00357A2F" w:rsidP="0059662A">
      <w:pPr>
        <w:rPr>
          <w:highlight w:val="yellow"/>
        </w:rPr>
      </w:pPr>
      <w:r w:rsidRPr="00A42FB7">
        <w:rPr>
          <w:highlight w:val="yellow"/>
        </w:rPr>
        <w:t>d) Apply the normalization process.</w:t>
      </w:r>
    </w:p>
    <w:p w:rsidR="00357A2F" w:rsidRDefault="00357A2F" w:rsidP="0059662A">
      <w:r w:rsidRPr="00A42FB7">
        <w:t>e) Write stored procedures.</w:t>
      </w:r>
    </w:p>
    <w:p w:rsidR="00357A2F" w:rsidRDefault="00357A2F" w:rsidP="0059662A"/>
    <w:p w:rsidR="00357A2F" w:rsidRPr="0035372B" w:rsidRDefault="00357A2F" w:rsidP="0059662A"/>
    <w:p w:rsidR="00357A2F" w:rsidRPr="00EE2C83" w:rsidRDefault="00357A2F" w:rsidP="0059662A">
      <w:r w:rsidRPr="00EE2C83">
        <w:t>20. You are developing an application that stores data in SQL Server 2005 database. You need to write a query that retrieves all orders in the orders table that were placed on January 1, 2011. You write the following query:</w:t>
      </w:r>
    </w:p>
    <w:p w:rsidR="00357A2F" w:rsidRPr="00EE2C83" w:rsidRDefault="00357A2F" w:rsidP="0059662A"/>
    <w:p w:rsidR="00357A2F" w:rsidRPr="00EE2C83" w:rsidRDefault="00357A2F" w:rsidP="0059662A">
      <w:pPr>
        <w:ind w:left="540"/>
        <w:rPr>
          <w:rStyle w:val="Code"/>
        </w:rPr>
      </w:pPr>
      <w:r w:rsidRPr="00EE2C83">
        <w:rPr>
          <w:rStyle w:val="Code"/>
        </w:rPr>
        <w:t>SELECT * FROM Orders</w:t>
      </w:r>
    </w:p>
    <w:p w:rsidR="00357A2F" w:rsidRPr="00EE2C83" w:rsidRDefault="00357A2F" w:rsidP="0059662A">
      <w:pPr>
        <w:ind w:left="540"/>
        <w:rPr>
          <w:rStyle w:val="Code"/>
        </w:rPr>
      </w:pPr>
      <w:r w:rsidRPr="00EE2C83">
        <w:rPr>
          <w:rStyle w:val="Code"/>
        </w:rPr>
        <w:t xml:space="preserve">WHERE </w:t>
      </w:r>
      <w:proofErr w:type="spellStart"/>
      <w:r w:rsidRPr="00EE2C83">
        <w:rPr>
          <w:rStyle w:val="Code"/>
        </w:rPr>
        <w:t>OrderDate</w:t>
      </w:r>
      <w:proofErr w:type="spellEnd"/>
      <w:r w:rsidRPr="00EE2C83">
        <w:rPr>
          <w:rStyle w:val="Code"/>
        </w:rPr>
        <w:t xml:space="preserve"> = 01/01/2011</w:t>
      </w:r>
    </w:p>
    <w:p w:rsidR="00357A2F" w:rsidRPr="00EE2C83" w:rsidRDefault="00357A2F" w:rsidP="0059662A"/>
    <w:p w:rsidR="00357A2F" w:rsidRPr="00EE2C83" w:rsidRDefault="00357A2F" w:rsidP="0059662A">
      <w:r w:rsidRPr="00EE2C83">
        <w:t>The statement executes without any error but does not return any data. You are certain that the database contains order from this date. How should you correct the SQL statement?</w:t>
      </w:r>
    </w:p>
    <w:p w:rsidR="00357A2F" w:rsidRPr="00EE2C83" w:rsidRDefault="00357A2F" w:rsidP="0059662A"/>
    <w:p w:rsidR="00357A2F" w:rsidRPr="00EE2C83" w:rsidRDefault="00357A2F" w:rsidP="0059662A">
      <w:pPr>
        <w:tabs>
          <w:tab w:val="left" w:pos="540"/>
        </w:tabs>
        <w:rPr>
          <w:rStyle w:val="Code"/>
        </w:rPr>
      </w:pPr>
      <w:r w:rsidRPr="00EE2C83">
        <w:t>a)</w:t>
      </w:r>
      <w:r w:rsidRPr="00EE2C83">
        <w:tab/>
      </w:r>
      <w:r w:rsidRPr="00EE2C83">
        <w:rPr>
          <w:rStyle w:val="Code"/>
        </w:rPr>
        <w:t>SELECT * FROM Orders</w:t>
      </w:r>
    </w:p>
    <w:p w:rsidR="00357A2F" w:rsidRPr="00EE2C83" w:rsidRDefault="00357A2F" w:rsidP="0059662A">
      <w:pPr>
        <w:ind w:left="540"/>
        <w:rPr>
          <w:rStyle w:val="Code"/>
        </w:rPr>
      </w:pPr>
      <w:r w:rsidRPr="00EE2C83">
        <w:rPr>
          <w:rStyle w:val="Code"/>
        </w:rPr>
        <w:t xml:space="preserve">WHERE </w:t>
      </w:r>
      <w:proofErr w:type="spellStart"/>
      <w:r w:rsidRPr="00EE2C83">
        <w:rPr>
          <w:rStyle w:val="Code"/>
        </w:rPr>
        <w:t>OrderDate</w:t>
      </w:r>
      <w:proofErr w:type="spellEnd"/>
      <w:r w:rsidRPr="00EE2C83">
        <w:rPr>
          <w:rStyle w:val="Code"/>
        </w:rPr>
        <w:t xml:space="preserve"> = #01/01/2011#</w:t>
      </w:r>
    </w:p>
    <w:p w:rsidR="00357A2F" w:rsidRPr="00EE2C83" w:rsidRDefault="00357A2F" w:rsidP="0059662A"/>
    <w:p w:rsidR="00357A2F" w:rsidRPr="00EE2C83" w:rsidRDefault="00357A2F" w:rsidP="0059662A">
      <w:pPr>
        <w:tabs>
          <w:tab w:val="left" w:pos="540"/>
        </w:tabs>
        <w:rPr>
          <w:rStyle w:val="Code"/>
        </w:rPr>
      </w:pPr>
      <w:r w:rsidRPr="00EE2C83">
        <w:t>b)</w:t>
      </w:r>
      <w:r w:rsidRPr="00EE2C83">
        <w:tab/>
      </w:r>
      <w:r w:rsidRPr="00EE2C83">
        <w:rPr>
          <w:rStyle w:val="Code"/>
        </w:rPr>
        <w:t>SELECT * FROM Orders</w:t>
      </w:r>
    </w:p>
    <w:p w:rsidR="00357A2F" w:rsidRPr="00EE2C83" w:rsidRDefault="00357A2F" w:rsidP="0059662A">
      <w:pPr>
        <w:ind w:left="540"/>
        <w:rPr>
          <w:rStyle w:val="Code"/>
        </w:rPr>
      </w:pPr>
      <w:r w:rsidRPr="00EE2C83">
        <w:rPr>
          <w:rStyle w:val="Code"/>
        </w:rPr>
        <w:t xml:space="preserve">WHERE </w:t>
      </w:r>
      <w:proofErr w:type="spellStart"/>
      <w:r w:rsidRPr="00EE2C83">
        <w:rPr>
          <w:rStyle w:val="Code"/>
        </w:rPr>
        <w:t>OrderDate</w:t>
      </w:r>
      <w:proofErr w:type="spellEnd"/>
      <w:r w:rsidRPr="00EE2C83">
        <w:rPr>
          <w:rStyle w:val="Code"/>
        </w:rPr>
        <w:t xml:space="preserve"> = %01/01/2011%</w:t>
      </w:r>
    </w:p>
    <w:p w:rsidR="00357A2F" w:rsidRPr="00EE2C83" w:rsidRDefault="00357A2F" w:rsidP="0059662A"/>
    <w:p w:rsidR="00357A2F" w:rsidRPr="00EE2C83" w:rsidRDefault="00357A2F" w:rsidP="0059662A">
      <w:pPr>
        <w:tabs>
          <w:tab w:val="left" w:pos="540"/>
        </w:tabs>
        <w:rPr>
          <w:rStyle w:val="Code"/>
          <w:highlight w:val="yellow"/>
        </w:rPr>
      </w:pPr>
      <w:r w:rsidRPr="00EE2C83">
        <w:rPr>
          <w:highlight w:val="yellow"/>
        </w:rPr>
        <w:t>c)</w:t>
      </w:r>
      <w:r w:rsidRPr="00EE2C83">
        <w:rPr>
          <w:highlight w:val="yellow"/>
        </w:rPr>
        <w:tab/>
      </w:r>
      <w:r w:rsidRPr="00EE2C83">
        <w:rPr>
          <w:rStyle w:val="Code"/>
          <w:highlight w:val="yellow"/>
        </w:rPr>
        <w:t>SELECT * FROM Orders</w:t>
      </w:r>
    </w:p>
    <w:p w:rsidR="00357A2F" w:rsidRPr="00EE2C83" w:rsidRDefault="00357A2F" w:rsidP="0059662A">
      <w:pPr>
        <w:ind w:left="540"/>
        <w:rPr>
          <w:rStyle w:val="Code"/>
        </w:rPr>
      </w:pPr>
      <w:r w:rsidRPr="00EE2C83">
        <w:rPr>
          <w:rStyle w:val="Code"/>
          <w:highlight w:val="yellow"/>
        </w:rPr>
        <w:t xml:space="preserve">WHERE </w:t>
      </w:r>
      <w:proofErr w:type="spellStart"/>
      <w:r w:rsidRPr="00EE2C83">
        <w:rPr>
          <w:rStyle w:val="Code"/>
          <w:highlight w:val="yellow"/>
        </w:rPr>
        <w:t>OrderDate</w:t>
      </w:r>
      <w:proofErr w:type="spellEnd"/>
      <w:r w:rsidRPr="00EE2C83">
        <w:rPr>
          <w:rStyle w:val="Code"/>
          <w:highlight w:val="yellow"/>
        </w:rPr>
        <w:t xml:space="preserve"> = '01/01/2011'</w:t>
      </w:r>
    </w:p>
    <w:p w:rsidR="00357A2F" w:rsidRPr="00EE2C83" w:rsidRDefault="00357A2F" w:rsidP="0059662A"/>
    <w:p w:rsidR="00357A2F" w:rsidRPr="00EE2C83" w:rsidRDefault="00357A2F" w:rsidP="0059662A">
      <w:pPr>
        <w:tabs>
          <w:tab w:val="left" w:pos="540"/>
        </w:tabs>
        <w:rPr>
          <w:rStyle w:val="Code"/>
        </w:rPr>
      </w:pPr>
      <w:r w:rsidRPr="00EE2C83">
        <w:t>d)</w:t>
      </w:r>
      <w:r w:rsidRPr="00EE2C83">
        <w:tab/>
      </w:r>
      <w:r w:rsidRPr="00EE2C83">
        <w:rPr>
          <w:rStyle w:val="Code"/>
        </w:rPr>
        <w:t>SELECT * FROM Orders</w:t>
      </w:r>
    </w:p>
    <w:p w:rsidR="00357A2F" w:rsidRPr="000579DB" w:rsidRDefault="00357A2F" w:rsidP="0059662A">
      <w:pPr>
        <w:ind w:left="540"/>
        <w:rPr>
          <w:rStyle w:val="Code"/>
        </w:rPr>
      </w:pPr>
      <w:r w:rsidRPr="00EE2C83">
        <w:rPr>
          <w:rStyle w:val="Code"/>
        </w:rPr>
        <w:t xml:space="preserve">WHERE </w:t>
      </w:r>
      <w:proofErr w:type="spellStart"/>
      <w:r w:rsidRPr="00EE2C83">
        <w:rPr>
          <w:rStyle w:val="Code"/>
        </w:rPr>
        <w:t>OrderDate</w:t>
      </w:r>
      <w:proofErr w:type="spellEnd"/>
      <w:r w:rsidRPr="00EE2C83">
        <w:rPr>
          <w:rStyle w:val="Code"/>
        </w:rPr>
        <w:t xml:space="preserve"> = "01/01/2011"</w:t>
      </w:r>
    </w:p>
    <w:p w:rsidR="00357A2F" w:rsidRDefault="00357A2F" w:rsidP="0059662A"/>
    <w:p w:rsidR="00357A2F" w:rsidRDefault="00357A2F" w:rsidP="00E1560A"/>
    <w:p w:rsidR="0083660F" w:rsidRPr="0035372B" w:rsidRDefault="0083660F" w:rsidP="00E1560A"/>
    <w:sectPr w:rsidR="0083660F" w:rsidRPr="0035372B" w:rsidSect="003B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D67B8"/>
    <w:multiLevelType w:val="hybridMultilevel"/>
    <w:tmpl w:val="8142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proofState w:spelling="clean" w:grammar="clean"/>
  <w:attachedTemplate r:id="rId1"/>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249"/>
    <w:rsid w:val="00001116"/>
    <w:rsid w:val="0000753B"/>
    <w:rsid w:val="00010E16"/>
    <w:rsid w:val="00025436"/>
    <w:rsid w:val="00030729"/>
    <w:rsid w:val="0003133C"/>
    <w:rsid w:val="00036FBA"/>
    <w:rsid w:val="00044125"/>
    <w:rsid w:val="00050D34"/>
    <w:rsid w:val="0005448F"/>
    <w:rsid w:val="00061F3C"/>
    <w:rsid w:val="000634FB"/>
    <w:rsid w:val="000640BE"/>
    <w:rsid w:val="000655D0"/>
    <w:rsid w:val="000718ED"/>
    <w:rsid w:val="00080621"/>
    <w:rsid w:val="00080FDA"/>
    <w:rsid w:val="00081E7D"/>
    <w:rsid w:val="000820FE"/>
    <w:rsid w:val="00087471"/>
    <w:rsid w:val="000955C2"/>
    <w:rsid w:val="00095AC4"/>
    <w:rsid w:val="00096A10"/>
    <w:rsid w:val="000A4838"/>
    <w:rsid w:val="000A5706"/>
    <w:rsid w:val="000A68D3"/>
    <w:rsid w:val="000B0A8D"/>
    <w:rsid w:val="000C2C4F"/>
    <w:rsid w:val="000C41A9"/>
    <w:rsid w:val="000E5B03"/>
    <w:rsid w:val="000E5EAB"/>
    <w:rsid w:val="000E6EC9"/>
    <w:rsid w:val="000F2EC0"/>
    <w:rsid w:val="000F2F2B"/>
    <w:rsid w:val="000F3FF1"/>
    <w:rsid w:val="000F546D"/>
    <w:rsid w:val="000F6DE5"/>
    <w:rsid w:val="00103AD9"/>
    <w:rsid w:val="00106096"/>
    <w:rsid w:val="00107CF8"/>
    <w:rsid w:val="001126A9"/>
    <w:rsid w:val="001226B8"/>
    <w:rsid w:val="00124B13"/>
    <w:rsid w:val="00124DFA"/>
    <w:rsid w:val="0012652F"/>
    <w:rsid w:val="00127CC9"/>
    <w:rsid w:val="0013186E"/>
    <w:rsid w:val="00140109"/>
    <w:rsid w:val="001401CC"/>
    <w:rsid w:val="001404FD"/>
    <w:rsid w:val="0014234F"/>
    <w:rsid w:val="00142402"/>
    <w:rsid w:val="0014288E"/>
    <w:rsid w:val="00142E76"/>
    <w:rsid w:val="001455F2"/>
    <w:rsid w:val="001466A8"/>
    <w:rsid w:val="001468A8"/>
    <w:rsid w:val="00161005"/>
    <w:rsid w:val="0016229C"/>
    <w:rsid w:val="00162862"/>
    <w:rsid w:val="00167685"/>
    <w:rsid w:val="001735A7"/>
    <w:rsid w:val="00173665"/>
    <w:rsid w:val="001737F6"/>
    <w:rsid w:val="001740AF"/>
    <w:rsid w:val="00181C4D"/>
    <w:rsid w:val="00181CD7"/>
    <w:rsid w:val="00184AB9"/>
    <w:rsid w:val="001915C2"/>
    <w:rsid w:val="00193A27"/>
    <w:rsid w:val="00196F18"/>
    <w:rsid w:val="001A1BEB"/>
    <w:rsid w:val="001A248A"/>
    <w:rsid w:val="001A302D"/>
    <w:rsid w:val="001A6FEE"/>
    <w:rsid w:val="001C1CBD"/>
    <w:rsid w:val="001C3DAB"/>
    <w:rsid w:val="001D3ACC"/>
    <w:rsid w:val="001D3C2B"/>
    <w:rsid w:val="001D4EB9"/>
    <w:rsid w:val="001D75DF"/>
    <w:rsid w:val="001E089C"/>
    <w:rsid w:val="001E0E82"/>
    <w:rsid w:val="001E124C"/>
    <w:rsid w:val="001E3465"/>
    <w:rsid w:val="001F3D82"/>
    <w:rsid w:val="001F3F21"/>
    <w:rsid w:val="00207D67"/>
    <w:rsid w:val="00216939"/>
    <w:rsid w:val="00217249"/>
    <w:rsid w:val="00223DA9"/>
    <w:rsid w:val="00231127"/>
    <w:rsid w:val="002371F0"/>
    <w:rsid w:val="00240FB3"/>
    <w:rsid w:val="00243066"/>
    <w:rsid w:val="002444A5"/>
    <w:rsid w:val="00245459"/>
    <w:rsid w:val="00250A2F"/>
    <w:rsid w:val="002514A8"/>
    <w:rsid w:val="00261CA9"/>
    <w:rsid w:val="00262903"/>
    <w:rsid w:val="002660AB"/>
    <w:rsid w:val="0027707D"/>
    <w:rsid w:val="00277301"/>
    <w:rsid w:val="002807A0"/>
    <w:rsid w:val="00285F1D"/>
    <w:rsid w:val="00291357"/>
    <w:rsid w:val="002946CA"/>
    <w:rsid w:val="002A04E4"/>
    <w:rsid w:val="002A35E7"/>
    <w:rsid w:val="002A6615"/>
    <w:rsid w:val="002B05D0"/>
    <w:rsid w:val="002B5E54"/>
    <w:rsid w:val="002C0932"/>
    <w:rsid w:val="002C1F43"/>
    <w:rsid w:val="002C215A"/>
    <w:rsid w:val="002C4308"/>
    <w:rsid w:val="002C7EAD"/>
    <w:rsid w:val="002D531E"/>
    <w:rsid w:val="002F1DD6"/>
    <w:rsid w:val="00303E27"/>
    <w:rsid w:val="00307A45"/>
    <w:rsid w:val="00311526"/>
    <w:rsid w:val="00327574"/>
    <w:rsid w:val="003330DA"/>
    <w:rsid w:val="00333787"/>
    <w:rsid w:val="0033566F"/>
    <w:rsid w:val="00340472"/>
    <w:rsid w:val="00342FD6"/>
    <w:rsid w:val="003453C5"/>
    <w:rsid w:val="00351EED"/>
    <w:rsid w:val="0035372B"/>
    <w:rsid w:val="003543BF"/>
    <w:rsid w:val="00354BF4"/>
    <w:rsid w:val="00357A2F"/>
    <w:rsid w:val="00365AD0"/>
    <w:rsid w:val="003660F4"/>
    <w:rsid w:val="003674D1"/>
    <w:rsid w:val="003722BB"/>
    <w:rsid w:val="00373D2F"/>
    <w:rsid w:val="003834B8"/>
    <w:rsid w:val="0039257F"/>
    <w:rsid w:val="00395637"/>
    <w:rsid w:val="00396B46"/>
    <w:rsid w:val="003974F0"/>
    <w:rsid w:val="003B54D1"/>
    <w:rsid w:val="003B5C2C"/>
    <w:rsid w:val="003B6D0B"/>
    <w:rsid w:val="003C79D0"/>
    <w:rsid w:val="003D1C2F"/>
    <w:rsid w:val="003D240A"/>
    <w:rsid w:val="003D3747"/>
    <w:rsid w:val="003D6010"/>
    <w:rsid w:val="003E2559"/>
    <w:rsid w:val="003E25EA"/>
    <w:rsid w:val="003E3741"/>
    <w:rsid w:val="003F5CD6"/>
    <w:rsid w:val="003F7012"/>
    <w:rsid w:val="003F7306"/>
    <w:rsid w:val="00410DB5"/>
    <w:rsid w:val="00411A3A"/>
    <w:rsid w:val="004135BB"/>
    <w:rsid w:val="00413B9A"/>
    <w:rsid w:val="00416DAB"/>
    <w:rsid w:val="00420BD8"/>
    <w:rsid w:val="004248F5"/>
    <w:rsid w:val="00425269"/>
    <w:rsid w:val="00425792"/>
    <w:rsid w:val="004305F4"/>
    <w:rsid w:val="00430E43"/>
    <w:rsid w:val="00431EA0"/>
    <w:rsid w:val="00435CEB"/>
    <w:rsid w:val="0043680D"/>
    <w:rsid w:val="00437BF8"/>
    <w:rsid w:val="00440613"/>
    <w:rsid w:val="00444A9B"/>
    <w:rsid w:val="00447637"/>
    <w:rsid w:val="0045102F"/>
    <w:rsid w:val="0046056E"/>
    <w:rsid w:val="004758CD"/>
    <w:rsid w:val="0048051E"/>
    <w:rsid w:val="0049219A"/>
    <w:rsid w:val="00492B17"/>
    <w:rsid w:val="004A3203"/>
    <w:rsid w:val="004A4EAA"/>
    <w:rsid w:val="004A4EBB"/>
    <w:rsid w:val="004A6302"/>
    <w:rsid w:val="004B15A1"/>
    <w:rsid w:val="004B3C8A"/>
    <w:rsid w:val="004B6C67"/>
    <w:rsid w:val="004C1B78"/>
    <w:rsid w:val="004C1D60"/>
    <w:rsid w:val="004C3346"/>
    <w:rsid w:val="004C3FF6"/>
    <w:rsid w:val="004D66D8"/>
    <w:rsid w:val="004E3C7B"/>
    <w:rsid w:val="004E7358"/>
    <w:rsid w:val="004F0A97"/>
    <w:rsid w:val="004F7292"/>
    <w:rsid w:val="00502048"/>
    <w:rsid w:val="00512C64"/>
    <w:rsid w:val="00515CD6"/>
    <w:rsid w:val="00521A32"/>
    <w:rsid w:val="00524475"/>
    <w:rsid w:val="00525896"/>
    <w:rsid w:val="00527E9F"/>
    <w:rsid w:val="005357C3"/>
    <w:rsid w:val="0054223F"/>
    <w:rsid w:val="00545311"/>
    <w:rsid w:val="005457D9"/>
    <w:rsid w:val="00545EB0"/>
    <w:rsid w:val="0054636F"/>
    <w:rsid w:val="00551199"/>
    <w:rsid w:val="00552384"/>
    <w:rsid w:val="00557C14"/>
    <w:rsid w:val="00557CAF"/>
    <w:rsid w:val="005641CB"/>
    <w:rsid w:val="0056775A"/>
    <w:rsid w:val="00570B42"/>
    <w:rsid w:val="0058175E"/>
    <w:rsid w:val="00581E9C"/>
    <w:rsid w:val="0058221B"/>
    <w:rsid w:val="005878E9"/>
    <w:rsid w:val="00592316"/>
    <w:rsid w:val="00592D80"/>
    <w:rsid w:val="00592E64"/>
    <w:rsid w:val="005964E8"/>
    <w:rsid w:val="0059662A"/>
    <w:rsid w:val="005A1B22"/>
    <w:rsid w:val="005A7BA2"/>
    <w:rsid w:val="005B6CC2"/>
    <w:rsid w:val="005C1E86"/>
    <w:rsid w:val="005C2A13"/>
    <w:rsid w:val="005C5A29"/>
    <w:rsid w:val="005C7A31"/>
    <w:rsid w:val="005D1745"/>
    <w:rsid w:val="005E5D1F"/>
    <w:rsid w:val="005E68A2"/>
    <w:rsid w:val="005F0D67"/>
    <w:rsid w:val="005F352E"/>
    <w:rsid w:val="005F540E"/>
    <w:rsid w:val="0060269E"/>
    <w:rsid w:val="00602E3B"/>
    <w:rsid w:val="0060744B"/>
    <w:rsid w:val="00607EEF"/>
    <w:rsid w:val="00613B06"/>
    <w:rsid w:val="00615EA2"/>
    <w:rsid w:val="00621218"/>
    <w:rsid w:val="00624F92"/>
    <w:rsid w:val="00625B68"/>
    <w:rsid w:val="006307EB"/>
    <w:rsid w:val="00634E4B"/>
    <w:rsid w:val="006353D5"/>
    <w:rsid w:val="00641B2B"/>
    <w:rsid w:val="006442A9"/>
    <w:rsid w:val="00644BD8"/>
    <w:rsid w:val="00644C28"/>
    <w:rsid w:val="00644DA7"/>
    <w:rsid w:val="0064509B"/>
    <w:rsid w:val="00645C38"/>
    <w:rsid w:val="00652287"/>
    <w:rsid w:val="0065624E"/>
    <w:rsid w:val="00660372"/>
    <w:rsid w:val="006603ED"/>
    <w:rsid w:val="00661272"/>
    <w:rsid w:val="006727DC"/>
    <w:rsid w:val="00674722"/>
    <w:rsid w:val="00682386"/>
    <w:rsid w:val="006869AC"/>
    <w:rsid w:val="006874B1"/>
    <w:rsid w:val="00691EA0"/>
    <w:rsid w:val="006A7437"/>
    <w:rsid w:val="006A76AF"/>
    <w:rsid w:val="006B3471"/>
    <w:rsid w:val="006B425E"/>
    <w:rsid w:val="006B48CC"/>
    <w:rsid w:val="006B560C"/>
    <w:rsid w:val="006B78C2"/>
    <w:rsid w:val="006C121C"/>
    <w:rsid w:val="006C12C5"/>
    <w:rsid w:val="006C229A"/>
    <w:rsid w:val="006C75DA"/>
    <w:rsid w:val="006C7604"/>
    <w:rsid w:val="006D3F02"/>
    <w:rsid w:val="006D53BD"/>
    <w:rsid w:val="006E37C1"/>
    <w:rsid w:val="006E3815"/>
    <w:rsid w:val="006E772A"/>
    <w:rsid w:val="006F1361"/>
    <w:rsid w:val="006F2E0C"/>
    <w:rsid w:val="006F2FC4"/>
    <w:rsid w:val="006F49E3"/>
    <w:rsid w:val="00710530"/>
    <w:rsid w:val="00713015"/>
    <w:rsid w:val="007148A6"/>
    <w:rsid w:val="00727263"/>
    <w:rsid w:val="00733D77"/>
    <w:rsid w:val="00734D1D"/>
    <w:rsid w:val="00735B0D"/>
    <w:rsid w:val="007404B0"/>
    <w:rsid w:val="00740659"/>
    <w:rsid w:val="00742BBE"/>
    <w:rsid w:val="00742C23"/>
    <w:rsid w:val="00751987"/>
    <w:rsid w:val="00752F13"/>
    <w:rsid w:val="0075308E"/>
    <w:rsid w:val="007628CC"/>
    <w:rsid w:val="00762FCD"/>
    <w:rsid w:val="00763B94"/>
    <w:rsid w:val="0076479A"/>
    <w:rsid w:val="00765AC5"/>
    <w:rsid w:val="00772791"/>
    <w:rsid w:val="00773E8F"/>
    <w:rsid w:val="00781DE4"/>
    <w:rsid w:val="00782629"/>
    <w:rsid w:val="0078551B"/>
    <w:rsid w:val="007877BD"/>
    <w:rsid w:val="007A2621"/>
    <w:rsid w:val="007A685F"/>
    <w:rsid w:val="007B0AC2"/>
    <w:rsid w:val="007B3AA3"/>
    <w:rsid w:val="007B5E21"/>
    <w:rsid w:val="007C048C"/>
    <w:rsid w:val="007C0883"/>
    <w:rsid w:val="007C409A"/>
    <w:rsid w:val="007C49EA"/>
    <w:rsid w:val="007C6C03"/>
    <w:rsid w:val="007D1064"/>
    <w:rsid w:val="007D3000"/>
    <w:rsid w:val="007E0D26"/>
    <w:rsid w:val="007E2440"/>
    <w:rsid w:val="007E4419"/>
    <w:rsid w:val="007F24C1"/>
    <w:rsid w:val="007F4DD6"/>
    <w:rsid w:val="007F7C95"/>
    <w:rsid w:val="00801B17"/>
    <w:rsid w:val="00803007"/>
    <w:rsid w:val="0080302F"/>
    <w:rsid w:val="0080351B"/>
    <w:rsid w:val="00806BB4"/>
    <w:rsid w:val="008118AB"/>
    <w:rsid w:val="00822275"/>
    <w:rsid w:val="00824DE7"/>
    <w:rsid w:val="0082672D"/>
    <w:rsid w:val="0083160F"/>
    <w:rsid w:val="00835D2C"/>
    <w:rsid w:val="008365E1"/>
    <w:rsid w:val="0083660F"/>
    <w:rsid w:val="00841E2F"/>
    <w:rsid w:val="00846F9B"/>
    <w:rsid w:val="00852A36"/>
    <w:rsid w:val="0085413E"/>
    <w:rsid w:val="0086089C"/>
    <w:rsid w:val="0086253F"/>
    <w:rsid w:val="00863013"/>
    <w:rsid w:val="00866028"/>
    <w:rsid w:val="00866886"/>
    <w:rsid w:val="00866F8F"/>
    <w:rsid w:val="008747C8"/>
    <w:rsid w:val="008770E6"/>
    <w:rsid w:val="008821F4"/>
    <w:rsid w:val="00883AF1"/>
    <w:rsid w:val="00886203"/>
    <w:rsid w:val="00890542"/>
    <w:rsid w:val="00891344"/>
    <w:rsid w:val="00893D03"/>
    <w:rsid w:val="008A383A"/>
    <w:rsid w:val="008B28D7"/>
    <w:rsid w:val="008B4DDA"/>
    <w:rsid w:val="008C1AEC"/>
    <w:rsid w:val="008C4019"/>
    <w:rsid w:val="008D2057"/>
    <w:rsid w:val="008D2D81"/>
    <w:rsid w:val="008E1782"/>
    <w:rsid w:val="008E220E"/>
    <w:rsid w:val="008F06A9"/>
    <w:rsid w:val="008F0F69"/>
    <w:rsid w:val="008F18AB"/>
    <w:rsid w:val="008F2BFC"/>
    <w:rsid w:val="008F3F33"/>
    <w:rsid w:val="008F498B"/>
    <w:rsid w:val="008F7C20"/>
    <w:rsid w:val="00903D38"/>
    <w:rsid w:val="00905853"/>
    <w:rsid w:val="009065FA"/>
    <w:rsid w:val="00907F2E"/>
    <w:rsid w:val="00907F8E"/>
    <w:rsid w:val="00912108"/>
    <w:rsid w:val="009141A3"/>
    <w:rsid w:val="00914F11"/>
    <w:rsid w:val="00917E89"/>
    <w:rsid w:val="0092391F"/>
    <w:rsid w:val="00924090"/>
    <w:rsid w:val="009259B2"/>
    <w:rsid w:val="00932208"/>
    <w:rsid w:val="00932923"/>
    <w:rsid w:val="0093693A"/>
    <w:rsid w:val="00945382"/>
    <w:rsid w:val="00946690"/>
    <w:rsid w:val="00950BF2"/>
    <w:rsid w:val="00957300"/>
    <w:rsid w:val="00957BAA"/>
    <w:rsid w:val="00960196"/>
    <w:rsid w:val="009625C6"/>
    <w:rsid w:val="009674AA"/>
    <w:rsid w:val="009759B3"/>
    <w:rsid w:val="00983BA0"/>
    <w:rsid w:val="00985626"/>
    <w:rsid w:val="00990C5E"/>
    <w:rsid w:val="009A2E3C"/>
    <w:rsid w:val="009A4C46"/>
    <w:rsid w:val="009B0A53"/>
    <w:rsid w:val="009B560C"/>
    <w:rsid w:val="009C04F4"/>
    <w:rsid w:val="009C3471"/>
    <w:rsid w:val="009C7951"/>
    <w:rsid w:val="009C7E58"/>
    <w:rsid w:val="009D168B"/>
    <w:rsid w:val="009D23B0"/>
    <w:rsid w:val="009D2480"/>
    <w:rsid w:val="009D2C91"/>
    <w:rsid w:val="009D35D7"/>
    <w:rsid w:val="009E4D24"/>
    <w:rsid w:val="009F43B4"/>
    <w:rsid w:val="009F7282"/>
    <w:rsid w:val="00A0049B"/>
    <w:rsid w:val="00A011CA"/>
    <w:rsid w:val="00A05ADF"/>
    <w:rsid w:val="00A07942"/>
    <w:rsid w:val="00A10E81"/>
    <w:rsid w:val="00A11705"/>
    <w:rsid w:val="00A14FBF"/>
    <w:rsid w:val="00A17748"/>
    <w:rsid w:val="00A23051"/>
    <w:rsid w:val="00A27851"/>
    <w:rsid w:val="00A3279B"/>
    <w:rsid w:val="00A34BFC"/>
    <w:rsid w:val="00A42631"/>
    <w:rsid w:val="00A42FB7"/>
    <w:rsid w:val="00A45B3C"/>
    <w:rsid w:val="00A470A8"/>
    <w:rsid w:val="00A51B87"/>
    <w:rsid w:val="00A54198"/>
    <w:rsid w:val="00A5563A"/>
    <w:rsid w:val="00A61A76"/>
    <w:rsid w:val="00A6672F"/>
    <w:rsid w:val="00A8028E"/>
    <w:rsid w:val="00A81D09"/>
    <w:rsid w:val="00A82526"/>
    <w:rsid w:val="00A84575"/>
    <w:rsid w:val="00A851F2"/>
    <w:rsid w:val="00A8786D"/>
    <w:rsid w:val="00AA2F50"/>
    <w:rsid w:val="00AA474E"/>
    <w:rsid w:val="00AA5BFE"/>
    <w:rsid w:val="00AB5181"/>
    <w:rsid w:val="00AB51C3"/>
    <w:rsid w:val="00AB5AB0"/>
    <w:rsid w:val="00AB7311"/>
    <w:rsid w:val="00AC406A"/>
    <w:rsid w:val="00AC49A3"/>
    <w:rsid w:val="00AC4B34"/>
    <w:rsid w:val="00AC6980"/>
    <w:rsid w:val="00AC7020"/>
    <w:rsid w:val="00AD183E"/>
    <w:rsid w:val="00AD1CCD"/>
    <w:rsid w:val="00AD332D"/>
    <w:rsid w:val="00AD455C"/>
    <w:rsid w:val="00AD67FD"/>
    <w:rsid w:val="00AF0219"/>
    <w:rsid w:val="00AF1571"/>
    <w:rsid w:val="00AF5AD1"/>
    <w:rsid w:val="00AF7654"/>
    <w:rsid w:val="00AF7751"/>
    <w:rsid w:val="00AF7EF6"/>
    <w:rsid w:val="00B01FAD"/>
    <w:rsid w:val="00B04D2D"/>
    <w:rsid w:val="00B16F1A"/>
    <w:rsid w:val="00B23F3E"/>
    <w:rsid w:val="00B265A7"/>
    <w:rsid w:val="00B333BF"/>
    <w:rsid w:val="00B341E1"/>
    <w:rsid w:val="00B3515D"/>
    <w:rsid w:val="00B421ED"/>
    <w:rsid w:val="00B43A9B"/>
    <w:rsid w:val="00B458F2"/>
    <w:rsid w:val="00B517F8"/>
    <w:rsid w:val="00B51E64"/>
    <w:rsid w:val="00B51E96"/>
    <w:rsid w:val="00B538E0"/>
    <w:rsid w:val="00B57CF1"/>
    <w:rsid w:val="00B6087A"/>
    <w:rsid w:val="00B618B6"/>
    <w:rsid w:val="00B63743"/>
    <w:rsid w:val="00B65883"/>
    <w:rsid w:val="00B661A4"/>
    <w:rsid w:val="00B77972"/>
    <w:rsid w:val="00B839E1"/>
    <w:rsid w:val="00B8555B"/>
    <w:rsid w:val="00B87F98"/>
    <w:rsid w:val="00B90DA7"/>
    <w:rsid w:val="00B91EB4"/>
    <w:rsid w:val="00B95007"/>
    <w:rsid w:val="00B9598B"/>
    <w:rsid w:val="00BA2353"/>
    <w:rsid w:val="00BA50FD"/>
    <w:rsid w:val="00BB0B43"/>
    <w:rsid w:val="00BB28A5"/>
    <w:rsid w:val="00BB33C6"/>
    <w:rsid w:val="00BC5E95"/>
    <w:rsid w:val="00BD0CB7"/>
    <w:rsid w:val="00BD40B0"/>
    <w:rsid w:val="00BD437D"/>
    <w:rsid w:val="00BD4AF5"/>
    <w:rsid w:val="00BD5E2C"/>
    <w:rsid w:val="00BD66DF"/>
    <w:rsid w:val="00BE059F"/>
    <w:rsid w:val="00BE05E3"/>
    <w:rsid w:val="00BE7817"/>
    <w:rsid w:val="00BE7A62"/>
    <w:rsid w:val="00BE7D12"/>
    <w:rsid w:val="00BF0EF1"/>
    <w:rsid w:val="00BF1ED1"/>
    <w:rsid w:val="00BF6523"/>
    <w:rsid w:val="00C02D2A"/>
    <w:rsid w:val="00C0565E"/>
    <w:rsid w:val="00C076A6"/>
    <w:rsid w:val="00C14B00"/>
    <w:rsid w:val="00C1528B"/>
    <w:rsid w:val="00C23C5C"/>
    <w:rsid w:val="00C267CC"/>
    <w:rsid w:val="00C3088E"/>
    <w:rsid w:val="00C31A1C"/>
    <w:rsid w:val="00C33FB3"/>
    <w:rsid w:val="00C42514"/>
    <w:rsid w:val="00C43553"/>
    <w:rsid w:val="00C44496"/>
    <w:rsid w:val="00C44E79"/>
    <w:rsid w:val="00C478F5"/>
    <w:rsid w:val="00C4793C"/>
    <w:rsid w:val="00C529CD"/>
    <w:rsid w:val="00C543C2"/>
    <w:rsid w:val="00C54E38"/>
    <w:rsid w:val="00C55EC9"/>
    <w:rsid w:val="00C5693A"/>
    <w:rsid w:val="00C57470"/>
    <w:rsid w:val="00C575CB"/>
    <w:rsid w:val="00C57B3E"/>
    <w:rsid w:val="00C65848"/>
    <w:rsid w:val="00C67DCB"/>
    <w:rsid w:val="00C703D2"/>
    <w:rsid w:val="00C73867"/>
    <w:rsid w:val="00C7743D"/>
    <w:rsid w:val="00C81961"/>
    <w:rsid w:val="00C841D5"/>
    <w:rsid w:val="00C9247C"/>
    <w:rsid w:val="00CA0A69"/>
    <w:rsid w:val="00CA13CC"/>
    <w:rsid w:val="00CA3C97"/>
    <w:rsid w:val="00CB628C"/>
    <w:rsid w:val="00CD45C0"/>
    <w:rsid w:val="00CD5880"/>
    <w:rsid w:val="00CD6217"/>
    <w:rsid w:val="00CE7594"/>
    <w:rsid w:val="00D000B4"/>
    <w:rsid w:val="00D03585"/>
    <w:rsid w:val="00D06D46"/>
    <w:rsid w:val="00D15DEA"/>
    <w:rsid w:val="00D17727"/>
    <w:rsid w:val="00D17EA4"/>
    <w:rsid w:val="00D2176B"/>
    <w:rsid w:val="00D269F7"/>
    <w:rsid w:val="00D30440"/>
    <w:rsid w:val="00D32976"/>
    <w:rsid w:val="00D33F0A"/>
    <w:rsid w:val="00D34F1A"/>
    <w:rsid w:val="00D42648"/>
    <w:rsid w:val="00D51B63"/>
    <w:rsid w:val="00D5336B"/>
    <w:rsid w:val="00D556E3"/>
    <w:rsid w:val="00D57752"/>
    <w:rsid w:val="00D6323C"/>
    <w:rsid w:val="00D64969"/>
    <w:rsid w:val="00D651DA"/>
    <w:rsid w:val="00D6541A"/>
    <w:rsid w:val="00D72494"/>
    <w:rsid w:val="00D81890"/>
    <w:rsid w:val="00D83C2B"/>
    <w:rsid w:val="00D8500A"/>
    <w:rsid w:val="00D8525A"/>
    <w:rsid w:val="00D95F56"/>
    <w:rsid w:val="00D97CB7"/>
    <w:rsid w:val="00D97F3F"/>
    <w:rsid w:val="00DA0FBB"/>
    <w:rsid w:val="00DA25DD"/>
    <w:rsid w:val="00DB3303"/>
    <w:rsid w:val="00DC3F59"/>
    <w:rsid w:val="00DD6412"/>
    <w:rsid w:val="00DE0D8E"/>
    <w:rsid w:val="00DE1462"/>
    <w:rsid w:val="00DE25EC"/>
    <w:rsid w:val="00DE4C64"/>
    <w:rsid w:val="00DE7A00"/>
    <w:rsid w:val="00DF018F"/>
    <w:rsid w:val="00DF1568"/>
    <w:rsid w:val="00DF51AE"/>
    <w:rsid w:val="00E00F31"/>
    <w:rsid w:val="00E07F3D"/>
    <w:rsid w:val="00E1072F"/>
    <w:rsid w:val="00E12511"/>
    <w:rsid w:val="00E1560A"/>
    <w:rsid w:val="00E23F6A"/>
    <w:rsid w:val="00E32319"/>
    <w:rsid w:val="00E3292E"/>
    <w:rsid w:val="00E436AC"/>
    <w:rsid w:val="00E454E1"/>
    <w:rsid w:val="00E45C72"/>
    <w:rsid w:val="00E57097"/>
    <w:rsid w:val="00E6645F"/>
    <w:rsid w:val="00E672EB"/>
    <w:rsid w:val="00E70358"/>
    <w:rsid w:val="00E76CF6"/>
    <w:rsid w:val="00E83946"/>
    <w:rsid w:val="00E84FC2"/>
    <w:rsid w:val="00E90B8C"/>
    <w:rsid w:val="00EA3B12"/>
    <w:rsid w:val="00EA5C65"/>
    <w:rsid w:val="00EB0DD7"/>
    <w:rsid w:val="00EB42C9"/>
    <w:rsid w:val="00EB531C"/>
    <w:rsid w:val="00EB6DB0"/>
    <w:rsid w:val="00EB790B"/>
    <w:rsid w:val="00EC1C63"/>
    <w:rsid w:val="00EC57FC"/>
    <w:rsid w:val="00ED2034"/>
    <w:rsid w:val="00EE0C11"/>
    <w:rsid w:val="00EE2BA4"/>
    <w:rsid w:val="00EE2C83"/>
    <w:rsid w:val="00EE777B"/>
    <w:rsid w:val="00EF3351"/>
    <w:rsid w:val="00EF57C3"/>
    <w:rsid w:val="00EF687D"/>
    <w:rsid w:val="00EF7408"/>
    <w:rsid w:val="00F00CB0"/>
    <w:rsid w:val="00F15ED6"/>
    <w:rsid w:val="00F163B7"/>
    <w:rsid w:val="00F235D4"/>
    <w:rsid w:val="00F26DD4"/>
    <w:rsid w:val="00F35973"/>
    <w:rsid w:val="00F42537"/>
    <w:rsid w:val="00F44DC7"/>
    <w:rsid w:val="00F452DF"/>
    <w:rsid w:val="00F46EE6"/>
    <w:rsid w:val="00F47FAE"/>
    <w:rsid w:val="00F56744"/>
    <w:rsid w:val="00F63433"/>
    <w:rsid w:val="00F65C81"/>
    <w:rsid w:val="00F72C45"/>
    <w:rsid w:val="00F77944"/>
    <w:rsid w:val="00F83751"/>
    <w:rsid w:val="00F85061"/>
    <w:rsid w:val="00F861E2"/>
    <w:rsid w:val="00F86C34"/>
    <w:rsid w:val="00F95E5C"/>
    <w:rsid w:val="00F97AD5"/>
    <w:rsid w:val="00FA0374"/>
    <w:rsid w:val="00FA3AB8"/>
    <w:rsid w:val="00FA42FA"/>
    <w:rsid w:val="00FB225C"/>
    <w:rsid w:val="00FB5411"/>
    <w:rsid w:val="00FB7802"/>
    <w:rsid w:val="00FC60BF"/>
    <w:rsid w:val="00FC6CCC"/>
    <w:rsid w:val="00FC76E4"/>
    <w:rsid w:val="00FD090D"/>
    <w:rsid w:val="00FD2075"/>
    <w:rsid w:val="00FD661D"/>
    <w:rsid w:val="00FD7788"/>
    <w:rsid w:val="00FD7C4E"/>
    <w:rsid w:val="00FE0B78"/>
    <w:rsid w:val="00FE1290"/>
    <w:rsid w:val="00FE35F0"/>
    <w:rsid w:val="00FE52F3"/>
    <w:rsid w:val="00FE6328"/>
    <w:rsid w:val="00FE6C06"/>
    <w:rsid w:val="00FF0BAE"/>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3330DA"/>
    <w:rPr>
      <w:rFonts w:cs="Times New Roman"/>
      <w:sz w:val="16"/>
      <w:szCs w:val="16"/>
    </w:rPr>
  </w:style>
  <w:style w:type="paragraph" w:styleId="CommentText">
    <w:name w:val="annotation text"/>
    <w:basedOn w:val="Normal"/>
    <w:link w:val="CommentTextChar"/>
    <w:uiPriority w:val="99"/>
    <w:semiHidden/>
    <w:rsid w:val="003330DA"/>
    <w:rPr>
      <w:sz w:val="20"/>
      <w:szCs w:val="20"/>
      <w:lang w:val="x-none" w:eastAsia="x-none"/>
    </w:rPr>
  </w:style>
  <w:style w:type="character" w:customStyle="1" w:styleId="CommentTextChar">
    <w:name w:val="Comment Text Char"/>
    <w:link w:val="CommentText"/>
    <w:uiPriority w:val="99"/>
    <w:semiHidden/>
    <w:locked/>
    <w:rsid w:val="00184AB9"/>
    <w:rPr>
      <w:rFonts w:cs="Times New Roman"/>
      <w:sz w:val="20"/>
      <w:szCs w:val="20"/>
    </w:rPr>
  </w:style>
  <w:style w:type="paragraph" w:styleId="CommentSubject">
    <w:name w:val="annotation subject"/>
    <w:basedOn w:val="CommentText"/>
    <w:next w:val="CommentText"/>
    <w:link w:val="CommentSubjectChar"/>
    <w:uiPriority w:val="99"/>
    <w:semiHidden/>
    <w:rsid w:val="003330DA"/>
    <w:rPr>
      <w:b/>
      <w:bCs/>
    </w:rPr>
  </w:style>
  <w:style w:type="character" w:customStyle="1" w:styleId="CommentSubjectChar">
    <w:name w:val="Comment Subject Char"/>
    <w:link w:val="CommentSubject"/>
    <w:uiPriority w:val="99"/>
    <w:semiHidden/>
    <w:locked/>
    <w:rsid w:val="00184AB9"/>
    <w:rPr>
      <w:rFonts w:cs="Times New Roman"/>
      <w:b/>
      <w:bCs/>
      <w:sz w:val="20"/>
      <w:szCs w:val="20"/>
    </w:rPr>
  </w:style>
  <w:style w:type="paragraph" w:styleId="BalloonText">
    <w:name w:val="Balloon Text"/>
    <w:basedOn w:val="Normal"/>
    <w:link w:val="BalloonTextChar"/>
    <w:uiPriority w:val="99"/>
    <w:semiHidden/>
    <w:rsid w:val="003330DA"/>
    <w:rPr>
      <w:rFonts w:ascii="Tahoma" w:hAnsi="Tahoma"/>
      <w:sz w:val="16"/>
      <w:szCs w:val="16"/>
      <w:lang w:val="x-none" w:eastAsia="x-none"/>
    </w:rPr>
  </w:style>
  <w:style w:type="character" w:customStyle="1" w:styleId="BalloonTextChar">
    <w:name w:val="Balloon Text Char"/>
    <w:link w:val="BalloonText"/>
    <w:uiPriority w:val="99"/>
    <w:semiHidden/>
    <w:locked/>
    <w:rsid w:val="00184AB9"/>
    <w:rPr>
      <w:rFonts w:ascii="Tahoma" w:hAnsi="Tahoma" w:cs="Tahoma"/>
      <w:sz w:val="16"/>
      <w:szCs w:val="16"/>
    </w:rPr>
  </w:style>
  <w:style w:type="paragraph" w:customStyle="1" w:styleId="StepsNLKey">
    <w:name w:val="StepsNLKey"/>
    <w:basedOn w:val="Normal"/>
    <w:link w:val="StepsNLKeyChar"/>
    <w:uiPriority w:val="99"/>
    <w:rsid w:val="00625B68"/>
    <w:pPr>
      <w:tabs>
        <w:tab w:val="left" w:pos="360"/>
      </w:tabs>
      <w:spacing w:before="60" w:after="60"/>
      <w:ind w:left="2520" w:hanging="360"/>
    </w:pPr>
    <w:rPr>
      <w:rFonts w:ascii="Arial" w:hAnsi="Arial"/>
      <w:b/>
      <w:bCs/>
      <w:color w:val="3366FF"/>
      <w:sz w:val="18"/>
      <w:szCs w:val="18"/>
    </w:rPr>
  </w:style>
  <w:style w:type="character" w:customStyle="1" w:styleId="StepsNLKeyChar">
    <w:name w:val="StepsNLKey Char"/>
    <w:link w:val="StepsNLKey"/>
    <w:uiPriority w:val="99"/>
    <w:locked/>
    <w:rsid w:val="00625B68"/>
    <w:rPr>
      <w:rFonts w:ascii="Arial" w:hAnsi="Arial" w:cs="Arial"/>
      <w:b/>
      <w:bCs/>
      <w:color w:val="3366FF"/>
      <w:sz w:val="18"/>
      <w:szCs w:val="18"/>
      <w:lang w:val="en-US" w:eastAsia="en-US"/>
    </w:rPr>
  </w:style>
  <w:style w:type="paragraph" w:styleId="BodyText">
    <w:name w:val="Body Text"/>
    <w:link w:val="BodyTextChar"/>
    <w:rsid w:val="003D6010"/>
    <w:pPr>
      <w:spacing w:before="120" w:after="120" w:line="240" w:lineRule="exact"/>
      <w:ind w:left="2160"/>
    </w:pPr>
    <w:rPr>
      <w:szCs w:val="24"/>
    </w:rPr>
  </w:style>
  <w:style w:type="character" w:customStyle="1" w:styleId="BodyTextChar">
    <w:name w:val="Body Text Char"/>
    <w:link w:val="BodyText"/>
    <w:rsid w:val="003D6010"/>
    <w:rPr>
      <w:szCs w:val="24"/>
      <w:lang w:bidi="ar-SA"/>
    </w:rPr>
  </w:style>
  <w:style w:type="character" w:customStyle="1" w:styleId="Code">
    <w:name w:val="Code"/>
    <w:rsid w:val="003D6010"/>
    <w:rPr>
      <w:rFonts w:ascii="Courier New" w:hAnsi="Courier New" w:cs="Courier New"/>
      <w:sz w:val="20"/>
      <w:szCs w:val="24"/>
    </w:rPr>
  </w:style>
  <w:style w:type="paragraph" w:customStyle="1" w:styleId="TX">
    <w:name w:val="TX"/>
    <w:rsid w:val="00FE35F0"/>
    <w:pPr>
      <w:spacing w:after="100" w:line="220" w:lineRule="exact"/>
      <w:ind w:left="60" w:right="60"/>
    </w:pPr>
    <w:rPr>
      <w:rFonts w:ascii="Arial" w:eastAsia="Times" w:hAnsi="Arial"/>
      <w:sz w:val="17"/>
    </w:rPr>
  </w:style>
  <w:style w:type="paragraph" w:customStyle="1" w:styleId="TXlast">
    <w:name w:val="TX last"/>
    <w:basedOn w:val="TX"/>
    <w:next w:val="Normal"/>
    <w:rsid w:val="00FE35F0"/>
    <w:pPr>
      <w:spacing w:after="520"/>
    </w:pPr>
  </w:style>
  <w:style w:type="paragraph" w:customStyle="1" w:styleId="StepsNL">
    <w:name w:val="StepsNL"/>
    <w:link w:val="StepsNLChar"/>
    <w:locked/>
    <w:rsid w:val="00357A2F"/>
    <w:pPr>
      <w:tabs>
        <w:tab w:val="left" w:pos="360"/>
      </w:tabs>
      <w:spacing w:before="60" w:after="60"/>
      <w:ind w:left="2520" w:hanging="360"/>
    </w:pPr>
    <w:rPr>
      <w:sz w:val="22"/>
      <w:szCs w:val="24"/>
    </w:rPr>
  </w:style>
  <w:style w:type="character" w:customStyle="1" w:styleId="StepsNLChar">
    <w:name w:val="StepsNL Char"/>
    <w:link w:val="StepsNL"/>
    <w:rsid w:val="00357A2F"/>
    <w:rPr>
      <w:sz w:val="22"/>
      <w:szCs w:val="24"/>
    </w:rPr>
  </w:style>
  <w:style w:type="character" w:styleId="Hyperlink">
    <w:name w:val="Hyperlink"/>
    <w:uiPriority w:val="99"/>
    <w:unhideWhenUsed/>
    <w:rsid w:val="00357A2F"/>
    <w:rPr>
      <w:color w:val="0000FF"/>
      <w:u w:val="single"/>
    </w:rPr>
  </w:style>
  <w:style w:type="paragraph" w:customStyle="1" w:styleId="TCH">
    <w:name w:val="TCH"/>
    <w:next w:val="TX"/>
    <w:rsid w:val="00357A2F"/>
    <w:pPr>
      <w:spacing w:before="160" w:line="220" w:lineRule="exact"/>
      <w:ind w:left="60" w:right="60"/>
    </w:pPr>
    <w:rPr>
      <w:rFonts w:ascii="Arial" w:eastAsia="Times" w:hAnsi="Arial"/>
      <w:b/>
      <w:i/>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3330DA"/>
    <w:rPr>
      <w:rFonts w:cs="Times New Roman"/>
      <w:sz w:val="16"/>
      <w:szCs w:val="16"/>
    </w:rPr>
  </w:style>
  <w:style w:type="paragraph" w:styleId="CommentText">
    <w:name w:val="annotation text"/>
    <w:basedOn w:val="Normal"/>
    <w:link w:val="CommentTextChar"/>
    <w:uiPriority w:val="99"/>
    <w:semiHidden/>
    <w:rsid w:val="003330DA"/>
    <w:rPr>
      <w:sz w:val="20"/>
      <w:szCs w:val="20"/>
      <w:lang w:val="x-none" w:eastAsia="x-none"/>
    </w:rPr>
  </w:style>
  <w:style w:type="character" w:customStyle="1" w:styleId="CommentTextChar">
    <w:name w:val="Comment Text Char"/>
    <w:link w:val="CommentText"/>
    <w:uiPriority w:val="99"/>
    <w:semiHidden/>
    <w:locked/>
    <w:rsid w:val="00184AB9"/>
    <w:rPr>
      <w:rFonts w:cs="Times New Roman"/>
      <w:sz w:val="20"/>
      <w:szCs w:val="20"/>
    </w:rPr>
  </w:style>
  <w:style w:type="paragraph" w:styleId="CommentSubject">
    <w:name w:val="annotation subject"/>
    <w:basedOn w:val="CommentText"/>
    <w:next w:val="CommentText"/>
    <w:link w:val="CommentSubjectChar"/>
    <w:uiPriority w:val="99"/>
    <w:semiHidden/>
    <w:rsid w:val="003330DA"/>
    <w:rPr>
      <w:b/>
      <w:bCs/>
    </w:rPr>
  </w:style>
  <w:style w:type="character" w:customStyle="1" w:styleId="CommentSubjectChar">
    <w:name w:val="Comment Subject Char"/>
    <w:link w:val="CommentSubject"/>
    <w:uiPriority w:val="99"/>
    <w:semiHidden/>
    <w:locked/>
    <w:rsid w:val="00184AB9"/>
    <w:rPr>
      <w:rFonts w:cs="Times New Roman"/>
      <w:b/>
      <w:bCs/>
      <w:sz w:val="20"/>
      <w:szCs w:val="20"/>
    </w:rPr>
  </w:style>
  <w:style w:type="paragraph" w:styleId="BalloonText">
    <w:name w:val="Balloon Text"/>
    <w:basedOn w:val="Normal"/>
    <w:link w:val="BalloonTextChar"/>
    <w:uiPriority w:val="99"/>
    <w:semiHidden/>
    <w:rsid w:val="003330DA"/>
    <w:rPr>
      <w:rFonts w:ascii="Tahoma" w:hAnsi="Tahoma"/>
      <w:sz w:val="16"/>
      <w:szCs w:val="16"/>
      <w:lang w:val="x-none" w:eastAsia="x-none"/>
    </w:rPr>
  </w:style>
  <w:style w:type="character" w:customStyle="1" w:styleId="BalloonTextChar">
    <w:name w:val="Balloon Text Char"/>
    <w:link w:val="BalloonText"/>
    <w:uiPriority w:val="99"/>
    <w:semiHidden/>
    <w:locked/>
    <w:rsid w:val="00184AB9"/>
    <w:rPr>
      <w:rFonts w:ascii="Tahoma" w:hAnsi="Tahoma" w:cs="Tahoma"/>
      <w:sz w:val="16"/>
      <w:szCs w:val="16"/>
    </w:rPr>
  </w:style>
  <w:style w:type="paragraph" w:customStyle="1" w:styleId="StepsNLKey">
    <w:name w:val="StepsNLKey"/>
    <w:basedOn w:val="Normal"/>
    <w:link w:val="StepsNLKeyChar"/>
    <w:uiPriority w:val="99"/>
    <w:rsid w:val="00625B68"/>
    <w:pPr>
      <w:tabs>
        <w:tab w:val="left" w:pos="360"/>
      </w:tabs>
      <w:spacing w:before="60" w:after="60"/>
      <w:ind w:left="2520" w:hanging="360"/>
    </w:pPr>
    <w:rPr>
      <w:rFonts w:ascii="Arial" w:hAnsi="Arial"/>
      <w:b/>
      <w:bCs/>
      <w:color w:val="3366FF"/>
      <w:sz w:val="18"/>
      <w:szCs w:val="18"/>
    </w:rPr>
  </w:style>
  <w:style w:type="character" w:customStyle="1" w:styleId="StepsNLKeyChar">
    <w:name w:val="StepsNLKey Char"/>
    <w:link w:val="StepsNLKey"/>
    <w:uiPriority w:val="99"/>
    <w:locked/>
    <w:rsid w:val="00625B68"/>
    <w:rPr>
      <w:rFonts w:ascii="Arial" w:hAnsi="Arial" w:cs="Arial"/>
      <w:b/>
      <w:bCs/>
      <w:color w:val="3366FF"/>
      <w:sz w:val="18"/>
      <w:szCs w:val="18"/>
      <w:lang w:val="en-US" w:eastAsia="en-US"/>
    </w:rPr>
  </w:style>
  <w:style w:type="paragraph" w:styleId="BodyText">
    <w:name w:val="Body Text"/>
    <w:link w:val="BodyTextChar"/>
    <w:rsid w:val="003D6010"/>
    <w:pPr>
      <w:spacing w:before="120" w:after="120" w:line="240" w:lineRule="exact"/>
      <w:ind w:left="2160"/>
    </w:pPr>
    <w:rPr>
      <w:szCs w:val="24"/>
    </w:rPr>
  </w:style>
  <w:style w:type="character" w:customStyle="1" w:styleId="BodyTextChar">
    <w:name w:val="Body Text Char"/>
    <w:link w:val="BodyText"/>
    <w:rsid w:val="003D6010"/>
    <w:rPr>
      <w:szCs w:val="24"/>
      <w:lang w:bidi="ar-SA"/>
    </w:rPr>
  </w:style>
  <w:style w:type="character" w:customStyle="1" w:styleId="Code">
    <w:name w:val="Code"/>
    <w:rsid w:val="003D6010"/>
    <w:rPr>
      <w:rFonts w:ascii="Courier New" w:hAnsi="Courier New" w:cs="Courier New"/>
      <w:sz w:val="20"/>
      <w:szCs w:val="24"/>
    </w:rPr>
  </w:style>
  <w:style w:type="paragraph" w:customStyle="1" w:styleId="TX">
    <w:name w:val="TX"/>
    <w:rsid w:val="00FE35F0"/>
    <w:pPr>
      <w:spacing w:after="100" w:line="220" w:lineRule="exact"/>
      <w:ind w:left="60" w:right="60"/>
    </w:pPr>
    <w:rPr>
      <w:rFonts w:ascii="Arial" w:eastAsia="Times" w:hAnsi="Arial"/>
      <w:sz w:val="17"/>
    </w:rPr>
  </w:style>
  <w:style w:type="paragraph" w:customStyle="1" w:styleId="TXlast">
    <w:name w:val="TX last"/>
    <w:basedOn w:val="TX"/>
    <w:next w:val="Normal"/>
    <w:rsid w:val="00FE35F0"/>
    <w:pPr>
      <w:spacing w:after="520"/>
    </w:pPr>
  </w:style>
  <w:style w:type="paragraph" w:customStyle="1" w:styleId="StepsNL">
    <w:name w:val="StepsNL"/>
    <w:link w:val="StepsNLChar"/>
    <w:locked/>
    <w:rsid w:val="00357A2F"/>
    <w:pPr>
      <w:tabs>
        <w:tab w:val="left" w:pos="360"/>
      </w:tabs>
      <w:spacing w:before="60" w:after="60"/>
      <w:ind w:left="2520" w:hanging="360"/>
    </w:pPr>
    <w:rPr>
      <w:sz w:val="22"/>
      <w:szCs w:val="24"/>
    </w:rPr>
  </w:style>
  <w:style w:type="character" w:customStyle="1" w:styleId="StepsNLChar">
    <w:name w:val="StepsNL Char"/>
    <w:link w:val="StepsNL"/>
    <w:rsid w:val="00357A2F"/>
    <w:rPr>
      <w:sz w:val="22"/>
      <w:szCs w:val="24"/>
    </w:rPr>
  </w:style>
  <w:style w:type="character" w:styleId="Hyperlink">
    <w:name w:val="Hyperlink"/>
    <w:uiPriority w:val="99"/>
    <w:unhideWhenUsed/>
    <w:rsid w:val="00357A2F"/>
    <w:rPr>
      <w:color w:val="0000FF"/>
      <w:u w:val="single"/>
    </w:rPr>
  </w:style>
  <w:style w:type="paragraph" w:customStyle="1" w:styleId="TCH">
    <w:name w:val="TCH"/>
    <w:next w:val="TX"/>
    <w:rsid w:val="00357A2F"/>
    <w:pPr>
      <w:spacing w:before="160" w:line="220" w:lineRule="exact"/>
      <w:ind w:left="60" w:right="60"/>
    </w:pPr>
    <w:rPr>
      <w:rFonts w:ascii="Arial" w:eastAsia="Times" w:hAnsi="Arial"/>
      <w:b/>
      <w:i/>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orthwi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rthwind.com/invento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berly%20Kelly\Desktop\Elance\Chris\Lesson_1_Test_B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Lesson_1_Test_Bank.dotx</Template>
  <TotalTime>20</TotalTime>
  <Pages>30</Pages>
  <Words>6868</Words>
  <Characters>39152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Import Settings:</vt:lpstr>
    </vt:vector>
  </TitlesOfParts>
  <Company>CEP</Company>
  <LinksUpToDate>false</LinksUpToDate>
  <CharactersWithSpaces>45929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Settings:</dc:title>
  <dc:creator>Chris Sanders</dc:creator>
  <cp:lastModifiedBy>Cyberadmin</cp:lastModifiedBy>
  <cp:revision>5</cp:revision>
  <dcterms:created xsi:type="dcterms:W3CDTF">2018-10-10T01:38:00Z</dcterms:created>
  <dcterms:modified xsi:type="dcterms:W3CDTF">2018-10-10T21:48:00Z</dcterms:modified>
</cp:coreProperties>
</file>